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9A90A" w14:textId="77777777" w:rsidR="00EA13F8" w:rsidRPr="00191C02" w:rsidRDefault="00EA13F8" w:rsidP="00EA13F8">
      <w:pPr>
        <w:pStyle w:val="Title"/>
      </w:pPr>
      <w:r w:rsidRPr="00191C02">
        <w:t>School Engine</w:t>
      </w:r>
    </w:p>
    <w:p w14:paraId="6F16CC42" w14:textId="23E94D18" w:rsidR="00EA13F8" w:rsidRPr="00191C02" w:rsidRDefault="006C4196" w:rsidP="00EA13F8">
      <w:pPr>
        <w:pStyle w:val="Title"/>
      </w:pPr>
      <w:r w:rsidRPr="00191C02">
        <w:t>Relationship Managers LLD</w:t>
      </w:r>
    </w:p>
    <w:p w14:paraId="0BB77169" w14:textId="17867475" w:rsidR="00813367" w:rsidRPr="00191C02" w:rsidRDefault="00EA13F8" w:rsidP="00813367">
      <w:pPr>
        <w:pStyle w:val="Subtitle"/>
      </w:pPr>
      <w:r w:rsidRPr="00191C02">
        <w:t xml:space="preserve">Document Number </w:t>
      </w:r>
      <w:r w:rsidR="00813367" w:rsidRPr="00191C02">
        <w:t>4</w:t>
      </w:r>
    </w:p>
    <w:p w14:paraId="15356AB5" w14:textId="77777777" w:rsidR="00EA13F8" w:rsidRPr="00191C02" w:rsidRDefault="00EA13F8">
      <w:pPr>
        <w:rPr>
          <w:rFonts w:asciiTheme="majorHAnsi" w:eastAsiaTheme="majorEastAsia" w:hAnsiTheme="majorHAnsi" w:cstheme="majorBidi"/>
          <w:b/>
          <w:bCs/>
          <w:color w:val="2F5496" w:themeColor="accent1" w:themeShade="BF"/>
          <w:sz w:val="28"/>
          <w:szCs w:val="28"/>
        </w:rPr>
      </w:pPr>
      <w:r w:rsidRPr="00191C02">
        <w:br w:type="page"/>
      </w:r>
    </w:p>
    <w:sdt>
      <w:sdtPr>
        <w:rPr>
          <w:rFonts w:asciiTheme="minorHAnsi" w:eastAsiaTheme="minorHAnsi" w:hAnsiTheme="minorHAnsi" w:cstheme="minorBidi"/>
          <w:b w:val="0"/>
          <w:bCs w:val="0"/>
          <w:color w:val="auto"/>
          <w:sz w:val="24"/>
          <w:szCs w:val="24"/>
          <w:lang w:val="en-GB"/>
        </w:rPr>
        <w:id w:val="-555930851"/>
        <w:docPartObj>
          <w:docPartGallery w:val="Table of Contents"/>
          <w:docPartUnique/>
        </w:docPartObj>
      </w:sdtPr>
      <w:sdtEndPr>
        <w:rPr>
          <w:noProof/>
        </w:rPr>
      </w:sdtEndPr>
      <w:sdtContent>
        <w:p w14:paraId="3D4B6B09" w14:textId="77777777" w:rsidR="00EA13F8" w:rsidRPr="00191C02" w:rsidRDefault="00EA13F8">
          <w:pPr>
            <w:pStyle w:val="TOCHeading"/>
            <w:rPr>
              <w:lang w:val="en-GB"/>
            </w:rPr>
          </w:pPr>
          <w:r w:rsidRPr="00191C02">
            <w:rPr>
              <w:lang w:val="en-GB"/>
            </w:rPr>
            <w:t>Table of Contents</w:t>
          </w:r>
        </w:p>
        <w:p w14:paraId="233230E2" w14:textId="08D69647" w:rsidR="003F5588" w:rsidRPr="00191C02" w:rsidRDefault="00EA13F8">
          <w:pPr>
            <w:pStyle w:val="TOC1"/>
            <w:tabs>
              <w:tab w:val="right" w:leader="dot" w:pos="9016"/>
            </w:tabs>
            <w:rPr>
              <w:rFonts w:eastAsiaTheme="minorEastAsia" w:cstheme="minorBidi"/>
              <w:b w:val="0"/>
              <w:bCs w:val="0"/>
              <w:i w:val="0"/>
              <w:iCs w:val="0"/>
              <w:noProof/>
              <w:lang w:eastAsia="en-GB"/>
            </w:rPr>
          </w:pPr>
          <w:r w:rsidRPr="00191C02">
            <w:rPr>
              <w:b w:val="0"/>
              <w:bCs w:val="0"/>
            </w:rPr>
            <w:fldChar w:fldCharType="begin"/>
          </w:r>
          <w:r w:rsidRPr="00191C02">
            <w:instrText xml:space="preserve"> TOC \o "1-3" \h \z \u </w:instrText>
          </w:r>
          <w:r w:rsidRPr="00191C02">
            <w:rPr>
              <w:b w:val="0"/>
              <w:bCs w:val="0"/>
            </w:rPr>
            <w:fldChar w:fldCharType="separate"/>
          </w:r>
          <w:hyperlink w:anchor="_Toc126074323" w:history="1">
            <w:r w:rsidR="003F5588" w:rsidRPr="00191C02">
              <w:rPr>
                <w:rStyle w:val="Hyperlink"/>
                <w:noProof/>
              </w:rPr>
              <w:t>Introduction</w:t>
            </w:r>
            <w:r w:rsidR="003F5588" w:rsidRPr="00191C02">
              <w:rPr>
                <w:noProof/>
                <w:webHidden/>
              </w:rPr>
              <w:tab/>
            </w:r>
            <w:r w:rsidR="003F5588" w:rsidRPr="00191C02">
              <w:rPr>
                <w:noProof/>
                <w:webHidden/>
              </w:rPr>
              <w:fldChar w:fldCharType="begin"/>
            </w:r>
            <w:r w:rsidR="003F5588" w:rsidRPr="00191C02">
              <w:rPr>
                <w:noProof/>
                <w:webHidden/>
              </w:rPr>
              <w:instrText xml:space="preserve"> PAGEREF _Toc126074323 \h </w:instrText>
            </w:r>
            <w:r w:rsidR="003F5588" w:rsidRPr="00191C02">
              <w:rPr>
                <w:noProof/>
                <w:webHidden/>
              </w:rPr>
            </w:r>
            <w:r w:rsidR="003F5588" w:rsidRPr="00191C02">
              <w:rPr>
                <w:noProof/>
                <w:webHidden/>
              </w:rPr>
              <w:fldChar w:fldCharType="separate"/>
            </w:r>
            <w:r w:rsidR="003F5588" w:rsidRPr="00191C02">
              <w:rPr>
                <w:noProof/>
                <w:webHidden/>
              </w:rPr>
              <w:t>3</w:t>
            </w:r>
            <w:r w:rsidR="003F5588" w:rsidRPr="00191C02">
              <w:rPr>
                <w:noProof/>
                <w:webHidden/>
              </w:rPr>
              <w:fldChar w:fldCharType="end"/>
            </w:r>
          </w:hyperlink>
        </w:p>
        <w:p w14:paraId="578A1129" w14:textId="3D6BEFE1" w:rsidR="003F5588" w:rsidRPr="00191C02" w:rsidRDefault="00000000">
          <w:pPr>
            <w:pStyle w:val="TOC2"/>
            <w:tabs>
              <w:tab w:val="right" w:leader="dot" w:pos="9016"/>
            </w:tabs>
            <w:rPr>
              <w:rFonts w:eastAsiaTheme="minorEastAsia" w:cstheme="minorBidi"/>
              <w:b w:val="0"/>
              <w:bCs w:val="0"/>
              <w:noProof/>
              <w:sz w:val="24"/>
              <w:szCs w:val="24"/>
              <w:lang w:eastAsia="en-GB"/>
            </w:rPr>
          </w:pPr>
          <w:hyperlink w:anchor="_Toc126074324" w:history="1">
            <w:r w:rsidR="003F5588" w:rsidRPr="00191C02">
              <w:rPr>
                <w:rStyle w:val="Hyperlink"/>
                <w:noProof/>
              </w:rPr>
              <w:t>Purpose</w:t>
            </w:r>
            <w:r w:rsidR="003F5588" w:rsidRPr="00191C02">
              <w:rPr>
                <w:noProof/>
                <w:webHidden/>
              </w:rPr>
              <w:tab/>
            </w:r>
            <w:r w:rsidR="003F5588" w:rsidRPr="00191C02">
              <w:rPr>
                <w:noProof/>
                <w:webHidden/>
              </w:rPr>
              <w:fldChar w:fldCharType="begin"/>
            </w:r>
            <w:r w:rsidR="003F5588" w:rsidRPr="00191C02">
              <w:rPr>
                <w:noProof/>
                <w:webHidden/>
              </w:rPr>
              <w:instrText xml:space="preserve"> PAGEREF _Toc126074324 \h </w:instrText>
            </w:r>
            <w:r w:rsidR="003F5588" w:rsidRPr="00191C02">
              <w:rPr>
                <w:noProof/>
                <w:webHidden/>
              </w:rPr>
            </w:r>
            <w:r w:rsidR="003F5588" w:rsidRPr="00191C02">
              <w:rPr>
                <w:noProof/>
                <w:webHidden/>
              </w:rPr>
              <w:fldChar w:fldCharType="separate"/>
            </w:r>
            <w:r w:rsidR="003F5588" w:rsidRPr="00191C02">
              <w:rPr>
                <w:noProof/>
                <w:webHidden/>
              </w:rPr>
              <w:t>3</w:t>
            </w:r>
            <w:r w:rsidR="003F5588" w:rsidRPr="00191C02">
              <w:rPr>
                <w:noProof/>
                <w:webHidden/>
              </w:rPr>
              <w:fldChar w:fldCharType="end"/>
            </w:r>
          </w:hyperlink>
        </w:p>
        <w:p w14:paraId="66C14189" w14:textId="445EA62C" w:rsidR="003F5588" w:rsidRPr="00191C02" w:rsidRDefault="00000000">
          <w:pPr>
            <w:pStyle w:val="TOC2"/>
            <w:tabs>
              <w:tab w:val="right" w:leader="dot" w:pos="9016"/>
            </w:tabs>
            <w:rPr>
              <w:rFonts w:eastAsiaTheme="minorEastAsia" w:cstheme="minorBidi"/>
              <w:b w:val="0"/>
              <w:bCs w:val="0"/>
              <w:noProof/>
              <w:sz w:val="24"/>
              <w:szCs w:val="24"/>
              <w:lang w:eastAsia="en-GB"/>
            </w:rPr>
          </w:pPr>
          <w:hyperlink w:anchor="_Toc126074325" w:history="1">
            <w:r w:rsidR="003F5588" w:rsidRPr="00191C02">
              <w:rPr>
                <w:rStyle w:val="Hyperlink"/>
                <w:noProof/>
              </w:rPr>
              <w:t>Intended audience</w:t>
            </w:r>
            <w:r w:rsidR="003F5588" w:rsidRPr="00191C02">
              <w:rPr>
                <w:noProof/>
                <w:webHidden/>
              </w:rPr>
              <w:tab/>
            </w:r>
            <w:r w:rsidR="003F5588" w:rsidRPr="00191C02">
              <w:rPr>
                <w:noProof/>
                <w:webHidden/>
              </w:rPr>
              <w:fldChar w:fldCharType="begin"/>
            </w:r>
            <w:r w:rsidR="003F5588" w:rsidRPr="00191C02">
              <w:rPr>
                <w:noProof/>
                <w:webHidden/>
              </w:rPr>
              <w:instrText xml:space="preserve"> PAGEREF _Toc126074325 \h </w:instrText>
            </w:r>
            <w:r w:rsidR="003F5588" w:rsidRPr="00191C02">
              <w:rPr>
                <w:noProof/>
                <w:webHidden/>
              </w:rPr>
            </w:r>
            <w:r w:rsidR="003F5588" w:rsidRPr="00191C02">
              <w:rPr>
                <w:noProof/>
                <w:webHidden/>
              </w:rPr>
              <w:fldChar w:fldCharType="separate"/>
            </w:r>
            <w:r w:rsidR="003F5588" w:rsidRPr="00191C02">
              <w:rPr>
                <w:noProof/>
                <w:webHidden/>
              </w:rPr>
              <w:t>3</w:t>
            </w:r>
            <w:r w:rsidR="003F5588" w:rsidRPr="00191C02">
              <w:rPr>
                <w:noProof/>
                <w:webHidden/>
              </w:rPr>
              <w:fldChar w:fldCharType="end"/>
            </w:r>
          </w:hyperlink>
        </w:p>
        <w:p w14:paraId="1EFC1756" w14:textId="49B52508" w:rsidR="003F5588" w:rsidRPr="00191C02" w:rsidRDefault="00000000">
          <w:pPr>
            <w:pStyle w:val="TOC1"/>
            <w:tabs>
              <w:tab w:val="right" w:leader="dot" w:pos="9016"/>
            </w:tabs>
            <w:rPr>
              <w:rFonts w:eastAsiaTheme="minorEastAsia" w:cstheme="minorBidi"/>
              <w:b w:val="0"/>
              <w:bCs w:val="0"/>
              <w:i w:val="0"/>
              <w:iCs w:val="0"/>
              <w:noProof/>
              <w:lang w:eastAsia="en-GB"/>
            </w:rPr>
          </w:pPr>
          <w:hyperlink w:anchor="_Toc126074326" w:history="1">
            <w:r w:rsidR="003F5588" w:rsidRPr="00191C02">
              <w:rPr>
                <w:rStyle w:val="Hyperlink"/>
                <w:noProof/>
              </w:rPr>
              <w:t>Environment Manager</w:t>
            </w:r>
            <w:r w:rsidR="003F5588" w:rsidRPr="00191C02">
              <w:rPr>
                <w:noProof/>
                <w:webHidden/>
              </w:rPr>
              <w:tab/>
            </w:r>
            <w:r w:rsidR="003F5588" w:rsidRPr="00191C02">
              <w:rPr>
                <w:noProof/>
                <w:webHidden/>
              </w:rPr>
              <w:fldChar w:fldCharType="begin"/>
            </w:r>
            <w:r w:rsidR="003F5588" w:rsidRPr="00191C02">
              <w:rPr>
                <w:noProof/>
                <w:webHidden/>
              </w:rPr>
              <w:instrText xml:space="preserve"> PAGEREF _Toc126074326 \h </w:instrText>
            </w:r>
            <w:r w:rsidR="003F5588" w:rsidRPr="00191C02">
              <w:rPr>
                <w:noProof/>
                <w:webHidden/>
              </w:rPr>
            </w:r>
            <w:r w:rsidR="003F5588" w:rsidRPr="00191C02">
              <w:rPr>
                <w:noProof/>
                <w:webHidden/>
              </w:rPr>
              <w:fldChar w:fldCharType="separate"/>
            </w:r>
            <w:r w:rsidR="003F5588" w:rsidRPr="00191C02">
              <w:rPr>
                <w:noProof/>
                <w:webHidden/>
              </w:rPr>
              <w:t>4</w:t>
            </w:r>
            <w:r w:rsidR="003F5588" w:rsidRPr="00191C02">
              <w:rPr>
                <w:noProof/>
                <w:webHidden/>
              </w:rPr>
              <w:fldChar w:fldCharType="end"/>
            </w:r>
          </w:hyperlink>
        </w:p>
        <w:p w14:paraId="48180DAA" w14:textId="01E43BBB" w:rsidR="003F5588" w:rsidRPr="00191C02" w:rsidRDefault="00000000">
          <w:pPr>
            <w:pStyle w:val="TOC1"/>
            <w:tabs>
              <w:tab w:val="right" w:leader="dot" w:pos="9016"/>
            </w:tabs>
            <w:rPr>
              <w:rFonts w:eastAsiaTheme="minorEastAsia" w:cstheme="minorBidi"/>
              <w:b w:val="0"/>
              <w:bCs w:val="0"/>
              <w:i w:val="0"/>
              <w:iCs w:val="0"/>
              <w:noProof/>
              <w:lang w:eastAsia="en-GB"/>
            </w:rPr>
          </w:pPr>
          <w:hyperlink w:anchor="_Toc126074327" w:history="1">
            <w:r w:rsidR="003F5588" w:rsidRPr="00191C02">
              <w:rPr>
                <w:rStyle w:val="Hyperlink"/>
                <w:noProof/>
              </w:rPr>
              <w:t>Answers Manager</w:t>
            </w:r>
            <w:r w:rsidR="003F5588" w:rsidRPr="00191C02">
              <w:rPr>
                <w:noProof/>
                <w:webHidden/>
              </w:rPr>
              <w:tab/>
            </w:r>
            <w:r w:rsidR="003F5588" w:rsidRPr="00191C02">
              <w:rPr>
                <w:noProof/>
                <w:webHidden/>
              </w:rPr>
              <w:fldChar w:fldCharType="begin"/>
            </w:r>
            <w:r w:rsidR="003F5588" w:rsidRPr="00191C02">
              <w:rPr>
                <w:noProof/>
                <w:webHidden/>
              </w:rPr>
              <w:instrText xml:space="preserve"> PAGEREF _Toc126074327 \h </w:instrText>
            </w:r>
            <w:r w:rsidR="003F5588" w:rsidRPr="00191C02">
              <w:rPr>
                <w:noProof/>
                <w:webHidden/>
              </w:rPr>
            </w:r>
            <w:r w:rsidR="003F5588" w:rsidRPr="00191C02">
              <w:rPr>
                <w:noProof/>
                <w:webHidden/>
              </w:rPr>
              <w:fldChar w:fldCharType="separate"/>
            </w:r>
            <w:r w:rsidR="003F5588" w:rsidRPr="00191C02">
              <w:rPr>
                <w:noProof/>
                <w:webHidden/>
              </w:rPr>
              <w:t>4</w:t>
            </w:r>
            <w:r w:rsidR="003F5588" w:rsidRPr="00191C02">
              <w:rPr>
                <w:noProof/>
                <w:webHidden/>
              </w:rPr>
              <w:fldChar w:fldCharType="end"/>
            </w:r>
          </w:hyperlink>
        </w:p>
        <w:p w14:paraId="5DD12147" w14:textId="2C2242BA" w:rsidR="003F5588" w:rsidRPr="00191C02" w:rsidRDefault="00000000">
          <w:pPr>
            <w:pStyle w:val="TOC1"/>
            <w:tabs>
              <w:tab w:val="right" w:leader="dot" w:pos="9016"/>
            </w:tabs>
            <w:rPr>
              <w:rFonts w:eastAsiaTheme="minorEastAsia" w:cstheme="minorBidi"/>
              <w:b w:val="0"/>
              <w:bCs w:val="0"/>
              <w:i w:val="0"/>
              <w:iCs w:val="0"/>
              <w:noProof/>
              <w:lang w:eastAsia="en-GB"/>
            </w:rPr>
          </w:pPr>
          <w:hyperlink w:anchor="_Toc126074328" w:history="1">
            <w:r w:rsidR="003F5588" w:rsidRPr="00191C02">
              <w:rPr>
                <w:rStyle w:val="Hyperlink"/>
                <w:noProof/>
              </w:rPr>
              <w:t>Announcements Manager</w:t>
            </w:r>
            <w:r w:rsidR="003F5588" w:rsidRPr="00191C02">
              <w:rPr>
                <w:noProof/>
                <w:webHidden/>
              </w:rPr>
              <w:tab/>
            </w:r>
            <w:r w:rsidR="003F5588" w:rsidRPr="00191C02">
              <w:rPr>
                <w:noProof/>
                <w:webHidden/>
              </w:rPr>
              <w:fldChar w:fldCharType="begin"/>
            </w:r>
            <w:r w:rsidR="003F5588" w:rsidRPr="00191C02">
              <w:rPr>
                <w:noProof/>
                <w:webHidden/>
              </w:rPr>
              <w:instrText xml:space="preserve"> PAGEREF _Toc126074328 \h </w:instrText>
            </w:r>
            <w:r w:rsidR="003F5588" w:rsidRPr="00191C02">
              <w:rPr>
                <w:noProof/>
                <w:webHidden/>
              </w:rPr>
            </w:r>
            <w:r w:rsidR="003F5588" w:rsidRPr="00191C02">
              <w:rPr>
                <w:noProof/>
                <w:webHidden/>
              </w:rPr>
              <w:fldChar w:fldCharType="separate"/>
            </w:r>
            <w:r w:rsidR="003F5588" w:rsidRPr="00191C02">
              <w:rPr>
                <w:noProof/>
                <w:webHidden/>
              </w:rPr>
              <w:t>4</w:t>
            </w:r>
            <w:r w:rsidR="003F5588" w:rsidRPr="00191C02">
              <w:rPr>
                <w:noProof/>
                <w:webHidden/>
              </w:rPr>
              <w:fldChar w:fldCharType="end"/>
            </w:r>
          </w:hyperlink>
        </w:p>
        <w:p w14:paraId="3AF67790" w14:textId="341BA288" w:rsidR="003F5588" w:rsidRPr="00191C02" w:rsidRDefault="00000000">
          <w:pPr>
            <w:pStyle w:val="TOC2"/>
            <w:tabs>
              <w:tab w:val="right" w:leader="dot" w:pos="9016"/>
            </w:tabs>
            <w:rPr>
              <w:rFonts w:eastAsiaTheme="minorEastAsia" w:cstheme="minorBidi"/>
              <w:b w:val="0"/>
              <w:bCs w:val="0"/>
              <w:noProof/>
              <w:sz w:val="24"/>
              <w:szCs w:val="24"/>
              <w:lang w:eastAsia="en-GB"/>
            </w:rPr>
          </w:pPr>
          <w:hyperlink w:anchor="_Toc126074329" w:history="1">
            <w:r w:rsidR="003F5588" w:rsidRPr="00191C02">
              <w:rPr>
                <w:rStyle w:val="Hyperlink"/>
                <w:noProof/>
              </w:rPr>
              <w:t>Announcements related functions</w:t>
            </w:r>
            <w:r w:rsidR="003F5588" w:rsidRPr="00191C02">
              <w:rPr>
                <w:noProof/>
                <w:webHidden/>
              </w:rPr>
              <w:tab/>
            </w:r>
            <w:r w:rsidR="003F5588" w:rsidRPr="00191C02">
              <w:rPr>
                <w:noProof/>
                <w:webHidden/>
              </w:rPr>
              <w:fldChar w:fldCharType="begin"/>
            </w:r>
            <w:r w:rsidR="003F5588" w:rsidRPr="00191C02">
              <w:rPr>
                <w:noProof/>
                <w:webHidden/>
              </w:rPr>
              <w:instrText xml:space="preserve"> PAGEREF _Toc126074329 \h </w:instrText>
            </w:r>
            <w:r w:rsidR="003F5588" w:rsidRPr="00191C02">
              <w:rPr>
                <w:noProof/>
                <w:webHidden/>
              </w:rPr>
            </w:r>
            <w:r w:rsidR="003F5588" w:rsidRPr="00191C02">
              <w:rPr>
                <w:noProof/>
                <w:webHidden/>
              </w:rPr>
              <w:fldChar w:fldCharType="separate"/>
            </w:r>
            <w:r w:rsidR="003F5588" w:rsidRPr="00191C02">
              <w:rPr>
                <w:noProof/>
                <w:webHidden/>
              </w:rPr>
              <w:t>4</w:t>
            </w:r>
            <w:r w:rsidR="003F5588" w:rsidRPr="00191C02">
              <w:rPr>
                <w:noProof/>
                <w:webHidden/>
              </w:rPr>
              <w:fldChar w:fldCharType="end"/>
            </w:r>
          </w:hyperlink>
        </w:p>
        <w:p w14:paraId="1C558FD4" w14:textId="5D31E963" w:rsidR="003F5588" w:rsidRPr="00191C02" w:rsidRDefault="00000000">
          <w:pPr>
            <w:pStyle w:val="TOC2"/>
            <w:tabs>
              <w:tab w:val="right" w:leader="dot" w:pos="9016"/>
            </w:tabs>
            <w:rPr>
              <w:rFonts w:eastAsiaTheme="minorEastAsia" w:cstheme="minorBidi"/>
              <w:b w:val="0"/>
              <w:bCs w:val="0"/>
              <w:noProof/>
              <w:sz w:val="24"/>
              <w:szCs w:val="24"/>
              <w:lang w:eastAsia="en-GB"/>
            </w:rPr>
          </w:pPr>
          <w:hyperlink w:anchor="_Toc126074330" w:history="1">
            <w:r w:rsidR="003F5588" w:rsidRPr="00191C02">
              <w:rPr>
                <w:rStyle w:val="Hyperlink"/>
                <w:noProof/>
              </w:rPr>
              <w:t>Answer related functions</w:t>
            </w:r>
            <w:r w:rsidR="003F5588" w:rsidRPr="00191C02">
              <w:rPr>
                <w:noProof/>
                <w:webHidden/>
              </w:rPr>
              <w:tab/>
            </w:r>
            <w:r w:rsidR="003F5588" w:rsidRPr="00191C02">
              <w:rPr>
                <w:noProof/>
                <w:webHidden/>
              </w:rPr>
              <w:fldChar w:fldCharType="begin"/>
            </w:r>
            <w:r w:rsidR="003F5588" w:rsidRPr="00191C02">
              <w:rPr>
                <w:noProof/>
                <w:webHidden/>
              </w:rPr>
              <w:instrText xml:space="preserve"> PAGEREF _Toc126074330 \h </w:instrText>
            </w:r>
            <w:r w:rsidR="003F5588" w:rsidRPr="00191C02">
              <w:rPr>
                <w:noProof/>
                <w:webHidden/>
              </w:rPr>
            </w:r>
            <w:r w:rsidR="003F5588" w:rsidRPr="00191C02">
              <w:rPr>
                <w:noProof/>
                <w:webHidden/>
              </w:rPr>
              <w:fldChar w:fldCharType="separate"/>
            </w:r>
            <w:r w:rsidR="003F5588" w:rsidRPr="00191C02">
              <w:rPr>
                <w:noProof/>
                <w:webHidden/>
              </w:rPr>
              <w:t>5</w:t>
            </w:r>
            <w:r w:rsidR="003F5588" w:rsidRPr="00191C02">
              <w:rPr>
                <w:noProof/>
                <w:webHidden/>
              </w:rPr>
              <w:fldChar w:fldCharType="end"/>
            </w:r>
          </w:hyperlink>
        </w:p>
        <w:p w14:paraId="197B7A8E" w14:textId="7D8FF2CD" w:rsidR="003F5588" w:rsidRPr="00191C02" w:rsidRDefault="00000000">
          <w:pPr>
            <w:pStyle w:val="TOC1"/>
            <w:tabs>
              <w:tab w:val="right" w:leader="dot" w:pos="9016"/>
            </w:tabs>
            <w:rPr>
              <w:rFonts w:eastAsiaTheme="minorEastAsia" w:cstheme="minorBidi"/>
              <w:b w:val="0"/>
              <w:bCs w:val="0"/>
              <w:i w:val="0"/>
              <w:iCs w:val="0"/>
              <w:noProof/>
              <w:lang w:eastAsia="en-GB"/>
            </w:rPr>
          </w:pPr>
          <w:hyperlink w:anchor="_Toc126074331" w:history="1">
            <w:r w:rsidR="003F5588" w:rsidRPr="00191C02">
              <w:rPr>
                <w:rStyle w:val="Hyperlink"/>
                <w:noProof/>
              </w:rPr>
              <w:t>Users manager</w:t>
            </w:r>
            <w:r w:rsidR="003F5588" w:rsidRPr="00191C02">
              <w:rPr>
                <w:noProof/>
                <w:webHidden/>
              </w:rPr>
              <w:tab/>
            </w:r>
            <w:r w:rsidR="003F5588" w:rsidRPr="00191C02">
              <w:rPr>
                <w:noProof/>
                <w:webHidden/>
              </w:rPr>
              <w:fldChar w:fldCharType="begin"/>
            </w:r>
            <w:r w:rsidR="003F5588" w:rsidRPr="00191C02">
              <w:rPr>
                <w:noProof/>
                <w:webHidden/>
              </w:rPr>
              <w:instrText xml:space="preserve"> PAGEREF _Toc126074331 \h </w:instrText>
            </w:r>
            <w:r w:rsidR="003F5588" w:rsidRPr="00191C02">
              <w:rPr>
                <w:noProof/>
                <w:webHidden/>
              </w:rPr>
            </w:r>
            <w:r w:rsidR="003F5588" w:rsidRPr="00191C02">
              <w:rPr>
                <w:noProof/>
                <w:webHidden/>
              </w:rPr>
              <w:fldChar w:fldCharType="separate"/>
            </w:r>
            <w:r w:rsidR="003F5588" w:rsidRPr="00191C02">
              <w:rPr>
                <w:noProof/>
                <w:webHidden/>
              </w:rPr>
              <w:t>6</w:t>
            </w:r>
            <w:r w:rsidR="003F5588" w:rsidRPr="00191C02">
              <w:rPr>
                <w:noProof/>
                <w:webHidden/>
              </w:rPr>
              <w:fldChar w:fldCharType="end"/>
            </w:r>
          </w:hyperlink>
        </w:p>
        <w:p w14:paraId="31195874" w14:textId="1198CF5A" w:rsidR="003F5588" w:rsidRPr="00191C02" w:rsidRDefault="00000000">
          <w:pPr>
            <w:pStyle w:val="TOC2"/>
            <w:tabs>
              <w:tab w:val="right" w:leader="dot" w:pos="9016"/>
            </w:tabs>
            <w:rPr>
              <w:rFonts w:eastAsiaTheme="minorEastAsia" w:cstheme="minorBidi"/>
              <w:b w:val="0"/>
              <w:bCs w:val="0"/>
              <w:noProof/>
              <w:sz w:val="24"/>
              <w:szCs w:val="24"/>
              <w:lang w:eastAsia="en-GB"/>
            </w:rPr>
          </w:pPr>
          <w:hyperlink w:anchor="_Toc126074332" w:history="1">
            <w:r w:rsidR="003F5588" w:rsidRPr="00191C02">
              <w:rPr>
                <w:rStyle w:val="Hyperlink"/>
                <w:noProof/>
              </w:rPr>
              <w:t>For references</w:t>
            </w:r>
            <w:r w:rsidR="003F5588" w:rsidRPr="00191C02">
              <w:rPr>
                <w:noProof/>
                <w:webHidden/>
              </w:rPr>
              <w:tab/>
            </w:r>
            <w:r w:rsidR="003F5588" w:rsidRPr="00191C02">
              <w:rPr>
                <w:noProof/>
                <w:webHidden/>
              </w:rPr>
              <w:fldChar w:fldCharType="begin"/>
            </w:r>
            <w:r w:rsidR="003F5588" w:rsidRPr="00191C02">
              <w:rPr>
                <w:noProof/>
                <w:webHidden/>
              </w:rPr>
              <w:instrText xml:space="preserve"> PAGEREF _Toc126074332 \h </w:instrText>
            </w:r>
            <w:r w:rsidR="003F5588" w:rsidRPr="00191C02">
              <w:rPr>
                <w:noProof/>
                <w:webHidden/>
              </w:rPr>
            </w:r>
            <w:r w:rsidR="003F5588" w:rsidRPr="00191C02">
              <w:rPr>
                <w:noProof/>
                <w:webHidden/>
              </w:rPr>
              <w:fldChar w:fldCharType="separate"/>
            </w:r>
            <w:r w:rsidR="003F5588" w:rsidRPr="00191C02">
              <w:rPr>
                <w:noProof/>
                <w:webHidden/>
              </w:rPr>
              <w:t>7</w:t>
            </w:r>
            <w:r w:rsidR="003F5588" w:rsidRPr="00191C02">
              <w:rPr>
                <w:noProof/>
                <w:webHidden/>
              </w:rPr>
              <w:fldChar w:fldCharType="end"/>
            </w:r>
          </w:hyperlink>
        </w:p>
        <w:p w14:paraId="34631CD4" w14:textId="35E4104C" w:rsidR="003F5588" w:rsidRPr="00191C02" w:rsidRDefault="00000000">
          <w:pPr>
            <w:pStyle w:val="TOC1"/>
            <w:tabs>
              <w:tab w:val="right" w:leader="dot" w:pos="9016"/>
            </w:tabs>
            <w:rPr>
              <w:rFonts w:eastAsiaTheme="minorEastAsia" w:cstheme="minorBidi"/>
              <w:b w:val="0"/>
              <w:bCs w:val="0"/>
              <w:i w:val="0"/>
              <w:iCs w:val="0"/>
              <w:noProof/>
              <w:lang w:eastAsia="en-GB"/>
            </w:rPr>
          </w:pPr>
          <w:hyperlink w:anchor="_Toc126074333" w:history="1">
            <w:r w:rsidR="003F5588" w:rsidRPr="00191C02">
              <w:rPr>
                <w:rStyle w:val="Hyperlink"/>
                <w:noProof/>
              </w:rPr>
              <w:t>Courses Manager</w:t>
            </w:r>
            <w:r w:rsidR="003F5588" w:rsidRPr="00191C02">
              <w:rPr>
                <w:noProof/>
                <w:webHidden/>
              </w:rPr>
              <w:tab/>
            </w:r>
            <w:r w:rsidR="003F5588" w:rsidRPr="00191C02">
              <w:rPr>
                <w:noProof/>
                <w:webHidden/>
              </w:rPr>
              <w:fldChar w:fldCharType="begin"/>
            </w:r>
            <w:r w:rsidR="003F5588" w:rsidRPr="00191C02">
              <w:rPr>
                <w:noProof/>
                <w:webHidden/>
              </w:rPr>
              <w:instrText xml:space="preserve"> PAGEREF _Toc126074333 \h </w:instrText>
            </w:r>
            <w:r w:rsidR="003F5588" w:rsidRPr="00191C02">
              <w:rPr>
                <w:noProof/>
                <w:webHidden/>
              </w:rPr>
            </w:r>
            <w:r w:rsidR="003F5588" w:rsidRPr="00191C02">
              <w:rPr>
                <w:noProof/>
                <w:webHidden/>
              </w:rPr>
              <w:fldChar w:fldCharType="separate"/>
            </w:r>
            <w:r w:rsidR="003F5588" w:rsidRPr="00191C02">
              <w:rPr>
                <w:noProof/>
                <w:webHidden/>
              </w:rPr>
              <w:t>8</w:t>
            </w:r>
            <w:r w:rsidR="003F5588" w:rsidRPr="00191C02">
              <w:rPr>
                <w:noProof/>
                <w:webHidden/>
              </w:rPr>
              <w:fldChar w:fldCharType="end"/>
            </w:r>
          </w:hyperlink>
        </w:p>
        <w:p w14:paraId="5955BDD1" w14:textId="5B5DB780" w:rsidR="003F5588" w:rsidRPr="00191C02" w:rsidRDefault="00000000">
          <w:pPr>
            <w:pStyle w:val="TOC1"/>
            <w:tabs>
              <w:tab w:val="right" w:leader="dot" w:pos="9016"/>
            </w:tabs>
            <w:rPr>
              <w:rFonts w:eastAsiaTheme="minorEastAsia" w:cstheme="minorBidi"/>
              <w:b w:val="0"/>
              <w:bCs w:val="0"/>
              <w:i w:val="0"/>
              <w:iCs w:val="0"/>
              <w:noProof/>
              <w:lang w:eastAsia="en-GB"/>
            </w:rPr>
          </w:pPr>
          <w:hyperlink w:anchor="_Toc126074334" w:history="1">
            <w:r w:rsidR="003F5588" w:rsidRPr="00191C02">
              <w:rPr>
                <w:rStyle w:val="Hyperlink"/>
                <w:noProof/>
              </w:rPr>
              <w:t>Tag Manager</w:t>
            </w:r>
            <w:r w:rsidR="003F5588" w:rsidRPr="00191C02">
              <w:rPr>
                <w:noProof/>
                <w:webHidden/>
              </w:rPr>
              <w:tab/>
            </w:r>
            <w:r w:rsidR="003F5588" w:rsidRPr="00191C02">
              <w:rPr>
                <w:noProof/>
                <w:webHidden/>
              </w:rPr>
              <w:fldChar w:fldCharType="begin"/>
            </w:r>
            <w:r w:rsidR="003F5588" w:rsidRPr="00191C02">
              <w:rPr>
                <w:noProof/>
                <w:webHidden/>
              </w:rPr>
              <w:instrText xml:space="preserve"> PAGEREF _Toc126074334 \h </w:instrText>
            </w:r>
            <w:r w:rsidR="003F5588" w:rsidRPr="00191C02">
              <w:rPr>
                <w:noProof/>
                <w:webHidden/>
              </w:rPr>
            </w:r>
            <w:r w:rsidR="003F5588" w:rsidRPr="00191C02">
              <w:rPr>
                <w:noProof/>
                <w:webHidden/>
              </w:rPr>
              <w:fldChar w:fldCharType="separate"/>
            </w:r>
            <w:r w:rsidR="003F5588" w:rsidRPr="00191C02">
              <w:rPr>
                <w:noProof/>
                <w:webHidden/>
              </w:rPr>
              <w:t>9</w:t>
            </w:r>
            <w:r w:rsidR="003F5588" w:rsidRPr="00191C02">
              <w:rPr>
                <w:noProof/>
                <w:webHidden/>
              </w:rPr>
              <w:fldChar w:fldCharType="end"/>
            </w:r>
          </w:hyperlink>
        </w:p>
        <w:p w14:paraId="495FDBBC" w14:textId="714B87C6" w:rsidR="003F5588" w:rsidRPr="00191C02" w:rsidRDefault="00000000">
          <w:pPr>
            <w:pStyle w:val="TOC2"/>
            <w:tabs>
              <w:tab w:val="right" w:leader="dot" w:pos="9016"/>
            </w:tabs>
            <w:rPr>
              <w:rFonts w:eastAsiaTheme="minorEastAsia" w:cstheme="minorBidi"/>
              <w:b w:val="0"/>
              <w:bCs w:val="0"/>
              <w:noProof/>
              <w:sz w:val="24"/>
              <w:szCs w:val="24"/>
              <w:lang w:eastAsia="en-GB"/>
            </w:rPr>
          </w:pPr>
          <w:hyperlink w:anchor="_Toc126074335" w:history="1">
            <w:r w:rsidR="003F5588" w:rsidRPr="00191C02">
              <w:rPr>
                <w:rStyle w:val="Hyperlink"/>
                <w:noProof/>
              </w:rPr>
              <w:t>Tag related functions</w:t>
            </w:r>
            <w:r w:rsidR="003F5588" w:rsidRPr="00191C02">
              <w:rPr>
                <w:noProof/>
                <w:webHidden/>
              </w:rPr>
              <w:tab/>
            </w:r>
            <w:r w:rsidR="003F5588" w:rsidRPr="00191C02">
              <w:rPr>
                <w:noProof/>
                <w:webHidden/>
              </w:rPr>
              <w:fldChar w:fldCharType="begin"/>
            </w:r>
            <w:r w:rsidR="003F5588" w:rsidRPr="00191C02">
              <w:rPr>
                <w:noProof/>
                <w:webHidden/>
              </w:rPr>
              <w:instrText xml:space="preserve"> PAGEREF _Toc126074335 \h </w:instrText>
            </w:r>
            <w:r w:rsidR="003F5588" w:rsidRPr="00191C02">
              <w:rPr>
                <w:noProof/>
                <w:webHidden/>
              </w:rPr>
            </w:r>
            <w:r w:rsidR="003F5588" w:rsidRPr="00191C02">
              <w:rPr>
                <w:noProof/>
                <w:webHidden/>
              </w:rPr>
              <w:fldChar w:fldCharType="separate"/>
            </w:r>
            <w:r w:rsidR="003F5588" w:rsidRPr="00191C02">
              <w:rPr>
                <w:noProof/>
                <w:webHidden/>
              </w:rPr>
              <w:t>9</w:t>
            </w:r>
            <w:r w:rsidR="003F5588" w:rsidRPr="00191C02">
              <w:rPr>
                <w:noProof/>
                <w:webHidden/>
              </w:rPr>
              <w:fldChar w:fldCharType="end"/>
            </w:r>
          </w:hyperlink>
        </w:p>
        <w:p w14:paraId="7D7D88D8" w14:textId="055B364C" w:rsidR="003F5588" w:rsidRPr="00191C02" w:rsidRDefault="00000000">
          <w:pPr>
            <w:pStyle w:val="TOC2"/>
            <w:tabs>
              <w:tab w:val="right" w:leader="dot" w:pos="9016"/>
            </w:tabs>
            <w:rPr>
              <w:rFonts w:eastAsiaTheme="minorEastAsia" w:cstheme="minorBidi"/>
              <w:b w:val="0"/>
              <w:bCs w:val="0"/>
              <w:noProof/>
              <w:sz w:val="24"/>
              <w:szCs w:val="24"/>
              <w:lang w:eastAsia="en-GB"/>
            </w:rPr>
          </w:pPr>
          <w:hyperlink w:anchor="_Toc126074336" w:history="1">
            <w:r w:rsidR="003F5588" w:rsidRPr="00191C02">
              <w:rPr>
                <w:rStyle w:val="Hyperlink"/>
                <w:noProof/>
              </w:rPr>
              <w:t>Relations related functions</w:t>
            </w:r>
            <w:r w:rsidR="003F5588" w:rsidRPr="00191C02">
              <w:rPr>
                <w:noProof/>
                <w:webHidden/>
              </w:rPr>
              <w:tab/>
            </w:r>
            <w:r w:rsidR="003F5588" w:rsidRPr="00191C02">
              <w:rPr>
                <w:noProof/>
                <w:webHidden/>
              </w:rPr>
              <w:fldChar w:fldCharType="begin"/>
            </w:r>
            <w:r w:rsidR="003F5588" w:rsidRPr="00191C02">
              <w:rPr>
                <w:noProof/>
                <w:webHidden/>
              </w:rPr>
              <w:instrText xml:space="preserve"> PAGEREF _Toc126074336 \h </w:instrText>
            </w:r>
            <w:r w:rsidR="003F5588" w:rsidRPr="00191C02">
              <w:rPr>
                <w:noProof/>
                <w:webHidden/>
              </w:rPr>
            </w:r>
            <w:r w:rsidR="003F5588" w:rsidRPr="00191C02">
              <w:rPr>
                <w:noProof/>
                <w:webHidden/>
              </w:rPr>
              <w:fldChar w:fldCharType="separate"/>
            </w:r>
            <w:r w:rsidR="003F5588" w:rsidRPr="00191C02">
              <w:rPr>
                <w:noProof/>
                <w:webHidden/>
              </w:rPr>
              <w:t>9</w:t>
            </w:r>
            <w:r w:rsidR="003F5588" w:rsidRPr="00191C02">
              <w:rPr>
                <w:noProof/>
                <w:webHidden/>
              </w:rPr>
              <w:fldChar w:fldCharType="end"/>
            </w:r>
          </w:hyperlink>
        </w:p>
        <w:p w14:paraId="53F7C698" w14:textId="63331192" w:rsidR="003F5588" w:rsidRPr="00191C02" w:rsidRDefault="00000000">
          <w:pPr>
            <w:pStyle w:val="TOC1"/>
            <w:tabs>
              <w:tab w:val="right" w:leader="dot" w:pos="9016"/>
            </w:tabs>
            <w:rPr>
              <w:rFonts w:eastAsiaTheme="minorEastAsia" w:cstheme="minorBidi"/>
              <w:b w:val="0"/>
              <w:bCs w:val="0"/>
              <w:i w:val="0"/>
              <w:iCs w:val="0"/>
              <w:noProof/>
              <w:lang w:eastAsia="en-GB"/>
            </w:rPr>
          </w:pPr>
          <w:hyperlink w:anchor="_Toc126074337" w:history="1">
            <w:r w:rsidR="003F5588" w:rsidRPr="00191C02">
              <w:rPr>
                <w:rStyle w:val="Hyperlink"/>
                <w:noProof/>
              </w:rPr>
              <w:t>Todos Manager</w:t>
            </w:r>
            <w:r w:rsidR="003F5588" w:rsidRPr="00191C02">
              <w:rPr>
                <w:noProof/>
                <w:webHidden/>
              </w:rPr>
              <w:tab/>
            </w:r>
            <w:r w:rsidR="003F5588" w:rsidRPr="00191C02">
              <w:rPr>
                <w:noProof/>
                <w:webHidden/>
              </w:rPr>
              <w:fldChar w:fldCharType="begin"/>
            </w:r>
            <w:r w:rsidR="003F5588" w:rsidRPr="00191C02">
              <w:rPr>
                <w:noProof/>
                <w:webHidden/>
              </w:rPr>
              <w:instrText xml:space="preserve"> PAGEREF _Toc126074337 \h </w:instrText>
            </w:r>
            <w:r w:rsidR="003F5588" w:rsidRPr="00191C02">
              <w:rPr>
                <w:noProof/>
                <w:webHidden/>
              </w:rPr>
            </w:r>
            <w:r w:rsidR="003F5588" w:rsidRPr="00191C02">
              <w:rPr>
                <w:noProof/>
                <w:webHidden/>
              </w:rPr>
              <w:fldChar w:fldCharType="separate"/>
            </w:r>
            <w:r w:rsidR="003F5588" w:rsidRPr="00191C02">
              <w:rPr>
                <w:noProof/>
                <w:webHidden/>
              </w:rPr>
              <w:t>10</w:t>
            </w:r>
            <w:r w:rsidR="003F5588" w:rsidRPr="00191C02">
              <w:rPr>
                <w:noProof/>
                <w:webHidden/>
              </w:rPr>
              <w:fldChar w:fldCharType="end"/>
            </w:r>
          </w:hyperlink>
        </w:p>
        <w:p w14:paraId="638AA66F" w14:textId="06B9169B" w:rsidR="003F5588" w:rsidRPr="00191C02" w:rsidRDefault="00000000">
          <w:pPr>
            <w:pStyle w:val="TOC1"/>
            <w:tabs>
              <w:tab w:val="right" w:leader="dot" w:pos="9016"/>
            </w:tabs>
            <w:rPr>
              <w:rFonts w:eastAsiaTheme="minorEastAsia" w:cstheme="minorBidi"/>
              <w:b w:val="0"/>
              <w:bCs w:val="0"/>
              <w:i w:val="0"/>
              <w:iCs w:val="0"/>
              <w:noProof/>
              <w:lang w:eastAsia="en-GB"/>
            </w:rPr>
          </w:pPr>
          <w:hyperlink w:anchor="_Toc126074338" w:history="1">
            <w:r w:rsidR="003F5588" w:rsidRPr="00191C02">
              <w:rPr>
                <w:rStyle w:val="Hyperlink"/>
                <w:noProof/>
              </w:rPr>
              <w:t>Grades Manager</w:t>
            </w:r>
            <w:r w:rsidR="003F5588" w:rsidRPr="00191C02">
              <w:rPr>
                <w:noProof/>
                <w:webHidden/>
              </w:rPr>
              <w:tab/>
            </w:r>
            <w:r w:rsidR="003F5588" w:rsidRPr="00191C02">
              <w:rPr>
                <w:noProof/>
                <w:webHidden/>
              </w:rPr>
              <w:fldChar w:fldCharType="begin"/>
            </w:r>
            <w:r w:rsidR="003F5588" w:rsidRPr="00191C02">
              <w:rPr>
                <w:noProof/>
                <w:webHidden/>
              </w:rPr>
              <w:instrText xml:space="preserve"> PAGEREF _Toc126074338 \h </w:instrText>
            </w:r>
            <w:r w:rsidR="003F5588" w:rsidRPr="00191C02">
              <w:rPr>
                <w:noProof/>
                <w:webHidden/>
              </w:rPr>
            </w:r>
            <w:r w:rsidR="003F5588" w:rsidRPr="00191C02">
              <w:rPr>
                <w:noProof/>
                <w:webHidden/>
              </w:rPr>
              <w:fldChar w:fldCharType="separate"/>
            </w:r>
            <w:r w:rsidR="003F5588" w:rsidRPr="00191C02">
              <w:rPr>
                <w:noProof/>
                <w:webHidden/>
              </w:rPr>
              <w:t>11</w:t>
            </w:r>
            <w:r w:rsidR="003F5588" w:rsidRPr="00191C02">
              <w:rPr>
                <w:noProof/>
                <w:webHidden/>
              </w:rPr>
              <w:fldChar w:fldCharType="end"/>
            </w:r>
          </w:hyperlink>
        </w:p>
        <w:p w14:paraId="1156047A" w14:textId="591FDBC5" w:rsidR="00EA13F8" w:rsidRPr="00191C02" w:rsidRDefault="00EA13F8">
          <w:r w:rsidRPr="00191C02">
            <w:rPr>
              <w:b/>
              <w:bCs/>
              <w:noProof/>
            </w:rPr>
            <w:fldChar w:fldCharType="end"/>
          </w:r>
        </w:p>
      </w:sdtContent>
    </w:sdt>
    <w:p w14:paraId="2BF66562" w14:textId="77777777" w:rsidR="00EA13F8" w:rsidRPr="00191C02" w:rsidRDefault="00EA13F8" w:rsidP="00EA13F8">
      <w:pPr>
        <w:pStyle w:val="Subtitle"/>
      </w:pPr>
    </w:p>
    <w:p w14:paraId="269C28C2" w14:textId="1C2E5F88" w:rsidR="00813367" w:rsidRPr="00191C02" w:rsidRDefault="00813367">
      <w:r w:rsidRPr="00191C02">
        <w:br w:type="page"/>
      </w:r>
    </w:p>
    <w:p w14:paraId="3A13B2A2" w14:textId="581B3DD4" w:rsidR="00494975" w:rsidRPr="00191C02" w:rsidRDefault="00813367" w:rsidP="00813367">
      <w:pPr>
        <w:pStyle w:val="Heading1"/>
      </w:pPr>
      <w:bookmarkStart w:id="0" w:name="_Toc126074323"/>
      <w:r w:rsidRPr="00191C02">
        <w:lastRenderedPageBreak/>
        <w:t>Introduction</w:t>
      </w:r>
      <w:bookmarkEnd w:id="0"/>
    </w:p>
    <w:p w14:paraId="281FE60D" w14:textId="54F8D633" w:rsidR="004966C3" w:rsidRPr="00191C02" w:rsidRDefault="004966C3" w:rsidP="004966C3">
      <w:pPr>
        <w:pStyle w:val="Heading2"/>
      </w:pPr>
      <w:bookmarkStart w:id="1" w:name="_Toc126074324"/>
      <w:r w:rsidRPr="00191C02">
        <w:t>Purpose</w:t>
      </w:r>
      <w:bookmarkEnd w:id="1"/>
    </w:p>
    <w:p w14:paraId="70E654E0" w14:textId="4EB9968B" w:rsidR="00813367" w:rsidRPr="00191C02" w:rsidRDefault="00813367" w:rsidP="00813367">
      <w:pPr>
        <w:jc w:val="both"/>
      </w:pPr>
      <w:r w:rsidRPr="00191C02">
        <w:t xml:space="preserve">The purpose of this file is to explain the logic behind the classes that are part of the </w:t>
      </w:r>
      <w:r w:rsidR="006C4196" w:rsidRPr="00191C02">
        <w:t>relationship managers group</w:t>
      </w:r>
      <w:r w:rsidRPr="00191C02">
        <w:t xml:space="preserve">. </w:t>
      </w:r>
      <w:r w:rsidR="006C4196" w:rsidRPr="00191C02">
        <w:t xml:space="preserve">These classes will take care of validating the data before it is sent to the database, check the user </w:t>
      </w:r>
      <w:r w:rsidR="00A536DA" w:rsidRPr="00191C02">
        <w:t>permissions,</w:t>
      </w:r>
      <w:r w:rsidR="006C4196" w:rsidRPr="00191C02">
        <w:t xml:space="preserve"> and generate the actual response that the API will send back as a response (containing the HTTP code and the Json formatted body of the request).</w:t>
      </w:r>
    </w:p>
    <w:p w14:paraId="1755F817" w14:textId="693E4222" w:rsidR="004966C3" w:rsidRPr="00191C02" w:rsidRDefault="004966C3" w:rsidP="00813367">
      <w:pPr>
        <w:jc w:val="both"/>
      </w:pPr>
    </w:p>
    <w:p w14:paraId="1EC59F91" w14:textId="5F5AB898" w:rsidR="004966C3" w:rsidRPr="00191C02" w:rsidRDefault="004966C3" w:rsidP="004966C3">
      <w:pPr>
        <w:pStyle w:val="Heading2"/>
      </w:pPr>
      <w:bookmarkStart w:id="2" w:name="_Toc126074325"/>
      <w:r w:rsidRPr="00191C02">
        <w:t xml:space="preserve">Intended </w:t>
      </w:r>
      <w:proofErr w:type="gramStart"/>
      <w:r w:rsidRPr="00191C02">
        <w:t>audience</w:t>
      </w:r>
      <w:bookmarkEnd w:id="2"/>
      <w:proofErr w:type="gramEnd"/>
    </w:p>
    <w:p w14:paraId="65E03B92" w14:textId="77777777" w:rsidR="00645C7A" w:rsidRPr="00191C02" w:rsidRDefault="00645C7A">
      <w:pPr>
        <w:rPr>
          <w:rFonts w:asciiTheme="majorHAnsi" w:eastAsiaTheme="majorEastAsia" w:hAnsiTheme="majorHAnsi" w:cstheme="majorBidi"/>
          <w:color w:val="2F5496" w:themeColor="accent1" w:themeShade="BF"/>
          <w:sz w:val="32"/>
          <w:szCs w:val="32"/>
        </w:rPr>
      </w:pPr>
      <w:r w:rsidRPr="00191C02">
        <w:br w:type="page"/>
      </w:r>
    </w:p>
    <w:p w14:paraId="22EDA3CE" w14:textId="41FEC534" w:rsidR="00535ABA" w:rsidRPr="00191C02" w:rsidRDefault="00535ABA" w:rsidP="00183D0D">
      <w:pPr>
        <w:pStyle w:val="Heading1"/>
      </w:pPr>
      <w:r w:rsidRPr="00191C02">
        <w:lastRenderedPageBreak/>
        <w:t>General Structure</w:t>
      </w:r>
    </w:p>
    <w:p w14:paraId="21516B6B" w14:textId="77777777" w:rsidR="00535ABA" w:rsidRPr="00191C02" w:rsidRDefault="00535ABA" w:rsidP="00535ABA">
      <w:pPr>
        <w:jc w:val="both"/>
      </w:pPr>
      <w:r w:rsidRPr="00191C02">
        <w:t xml:space="preserve">The purpose of these classes is to manage the conditions, process the information and manage the relationships for the system to work. </w:t>
      </w:r>
    </w:p>
    <w:p w14:paraId="65AA216C" w14:textId="77777777" w:rsidR="00535ABA" w:rsidRPr="00191C02" w:rsidRDefault="00535ABA" w:rsidP="00535ABA">
      <w:pPr>
        <w:pStyle w:val="Heading2"/>
      </w:pPr>
    </w:p>
    <w:p w14:paraId="54130856" w14:textId="77777777" w:rsidR="00535ABA" w:rsidRPr="00191C02" w:rsidRDefault="00535ABA" w:rsidP="00535ABA">
      <w:pPr>
        <w:pStyle w:val="Heading2"/>
      </w:pPr>
      <w:r w:rsidRPr="00191C02">
        <w:t>Constructor</w:t>
      </w:r>
    </w:p>
    <w:p w14:paraId="382EB46B" w14:textId="77777777" w:rsidR="00535ABA" w:rsidRPr="00191C02" w:rsidRDefault="00535ABA" w:rsidP="00535ABA">
      <w:pPr>
        <w:jc w:val="both"/>
      </w:pPr>
      <w:r w:rsidRPr="00191C02">
        <w:t xml:space="preserve">The constructor of each class will use multiple </w:t>
      </w:r>
      <w:proofErr w:type="spellStart"/>
      <w:r w:rsidRPr="00191C02">
        <w:t>cql_managers</w:t>
      </w:r>
      <w:proofErr w:type="spellEnd"/>
      <w:r w:rsidRPr="00191C02">
        <w:t xml:space="preserve"> that have been presented in the precious document. It will take as parameters multiple pointers to such constructors and will store them as private variables.</w:t>
      </w:r>
    </w:p>
    <w:p w14:paraId="1E7A2B8E" w14:textId="77777777" w:rsidR="00535ABA" w:rsidRPr="00191C02" w:rsidRDefault="00535ABA" w:rsidP="00535ABA">
      <w:pPr>
        <w:jc w:val="both"/>
      </w:pPr>
    </w:p>
    <w:p w14:paraId="143C4DF5" w14:textId="77777777" w:rsidR="00535ABA" w:rsidRPr="00191C02" w:rsidRDefault="00535ABA" w:rsidP="00535ABA">
      <w:pPr>
        <w:pStyle w:val="Heading2"/>
      </w:pPr>
      <w:r w:rsidRPr="00191C02">
        <w:t>General structure for a function</w:t>
      </w:r>
    </w:p>
    <w:p w14:paraId="5144A68E" w14:textId="77777777" w:rsidR="00606B82" w:rsidRPr="00191C02" w:rsidRDefault="00535ABA" w:rsidP="00535ABA">
      <w:pPr>
        <w:jc w:val="both"/>
      </w:pPr>
      <w:r w:rsidRPr="00191C02">
        <w:t xml:space="preserve">The general idea behind a function is to process the data and to check if all conditions are met (mode details in the next chapters about all of these processes), and if they are, add, remove, get, or update data. The return value of the functions is going to be a pair between a </w:t>
      </w:r>
      <w:proofErr w:type="gramStart"/>
      <w:r w:rsidRPr="00191C02">
        <w:t>Drogon::</w:t>
      </w:r>
      <w:proofErr w:type="gramEnd"/>
      <w:r w:rsidRPr="00191C02">
        <w:t xml:space="preserve">HttpStatusCode (example k200OK) and a JSON value. Although this not necessarily the most elegant way to do this, considering that these functions are going to be called </w:t>
      </w:r>
      <w:r w:rsidR="00E12D54" w:rsidRPr="00191C02">
        <w:t xml:space="preserve">in the API Managers for the purpose of processing the data but also for the final result, it would be a good idea to return the information in a way that does not require more processing. Leaving the return values as HttpStatusCode and JSON value would give us the ability for </w:t>
      </w:r>
      <w:r w:rsidR="00A435AF" w:rsidRPr="00191C02">
        <w:t xml:space="preserve">the API Managers to give the information to the </w:t>
      </w:r>
      <w:r w:rsidR="00606B82" w:rsidRPr="00191C02">
        <w:t>caller without any more parsing.</w:t>
      </w:r>
    </w:p>
    <w:p w14:paraId="7132498E" w14:textId="77777777" w:rsidR="008E5E9C" w:rsidRPr="00191C02" w:rsidRDefault="00606B82" w:rsidP="00645C7A">
      <w:pPr>
        <w:jc w:val="both"/>
      </w:pPr>
      <w:r w:rsidRPr="00191C02">
        <w:t>The parameters that the functions are going to get will be the school id, a token that the user is assigned, and other information that is needed depending on the case.</w:t>
      </w:r>
    </w:p>
    <w:p w14:paraId="499E4E5F" w14:textId="77777777" w:rsidR="00294F70" w:rsidRPr="00191C02" w:rsidRDefault="008E5E9C" w:rsidP="00645C7A">
      <w:pPr>
        <w:jc w:val="both"/>
      </w:pPr>
      <w:r w:rsidRPr="00191C02">
        <w:t>In order to make the process of readding the logic behind the functions easier, the algorithms applied are going to be written in a pseudocode way.</w:t>
      </w:r>
      <w:r w:rsidR="0023167A" w:rsidRPr="00191C02">
        <w:t xml:space="preserve"> Keep in mind that the </w:t>
      </w:r>
      <w:r w:rsidR="00294F70" w:rsidRPr="00191C02">
        <w:t>implementation in the bellow described functions is shortened in order to keep track of the most important aspects. The error checking is not described into the functions, nether is the returned value.</w:t>
      </w:r>
    </w:p>
    <w:p w14:paraId="50E95926" w14:textId="77777777" w:rsidR="00294F70" w:rsidRPr="00191C02" w:rsidRDefault="00294F70" w:rsidP="00294F70">
      <w:pPr>
        <w:pStyle w:val="Heading2"/>
      </w:pPr>
    </w:p>
    <w:p w14:paraId="2EE40DF4" w14:textId="77777777" w:rsidR="00294F70" w:rsidRPr="00191C02" w:rsidRDefault="00294F70" w:rsidP="00294F70">
      <w:pPr>
        <w:pStyle w:val="Heading2"/>
      </w:pPr>
      <w:r w:rsidRPr="00191C02">
        <w:t xml:space="preserve">Returned </w:t>
      </w:r>
      <w:proofErr w:type="gramStart"/>
      <w:r w:rsidRPr="00191C02">
        <w:t>values</w:t>
      </w:r>
      <w:proofErr w:type="gramEnd"/>
    </w:p>
    <w:tbl>
      <w:tblPr>
        <w:tblStyle w:val="GridTable1Light-Accent1"/>
        <w:tblW w:w="0" w:type="auto"/>
        <w:tblLook w:val="04A0" w:firstRow="1" w:lastRow="0" w:firstColumn="1" w:lastColumn="0" w:noHBand="0" w:noVBand="1"/>
      </w:tblPr>
      <w:tblGrid>
        <w:gridCol w:w="3005"/>
        <w:gridCol w:w="3005"/>
        <w:gridCol w:w="3006"/>
      </w:tblGrid>
      <w:tr w:rsidR="00294F70" w:rsidRPr="00191C02" w14:paraId="65005504" w14:textId="77777777" w:rsidTr="00294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D35AB7" w14:textId="38A0DDDF" w:rsidR="00294F70" w:rsidRPr="00191C02" w:rsidRDefault="00294F70" w:rsidP="00294F70">
            <w:r w:rsidRPr="00191C02">
              <w:t>Case</w:t>
            </w:r>
          </w:p>
        </w:tc>
        <w:tc>
          <w:tcPr>
            <w:tcW w:w="3005" w:type="dxa"/>
          </w:tcPr>
          <w:p w14:paraId="1C4C0A4E" w14:textId="7A0934C5" w:rsidR="00294F70" w:rsidRPr="00191C02" w:rsidRDefault="00294F70" w:rsidP="00294F70">
            <w:pPr>
              <w:cnfStyle w:val="100000000000" w:firstRow="1" w:lastRow="0" w:firstColumn="0" w:lastColumn="0" w:oddVBand="0" w:evenVBand="0" w:oddHBand="0" w:evenHBand="0" w:firstRowFirstColumn="0" w:firstRowLastColumn="0" w:lastRowFirstColumn="0" w:lastRowLastColumn="0"/>
            </w:pPr>
            <w:r w:rsidRPr="00191C02">
              <w:t>HTTP_CODE</w:t>
            </w:r>
          </w:p>
        </w:tc>
        <w:tc>
          <w:tcPr>
            <w:tcW w:w="3006" w:type="dxa"/>
          </w:tcPr>
          <w:p w14:paraId="2C34146D" w14:textId="5BE0027F" w:rsidR="00294F70" w:rsidRPr="00191C02" w:rsidRDefault="00294F70" w:rsidP="00294F70">
            <w:pPr>
              <w:cnfStyle w:val="100000000000" w:firstRow="1" w:lastRow="0" w:firstColumn="0" w:lastColumn="0" w:oddVBand="0" w:evenVBand="0" w:oddHBand="0" w:evenHBand="0" w:firstRowFirstColumn="0" w:firstRowLastColumn="0" w:lastRowFirstColumn="0" w:lastRowLastColumn="0"/>
            </w:pPr>
            <w:r w:rsidRPr="00191C02">
              <w:t>JSON</w:t>
            </w:r>
          </w:p>
        </w:tc>
      </w:tr>
      <w:tr w:rsidR="00294F70" w:rsidRPr="00191C02" w14:paraId="670F0D52" w14:textId="77777777" w:rsidTr="00294F70">
        <w:tc>
          <w:tcPr>
            <w:cnfStyle w:val="001000000000" w:firstRow="0" w:lastRow="0" w:firstColumn="1" w:lastColumn="0" w:oddVBand="0" w:evenVBand="0" w:oddHBand="0" w:evenHBand="0" w:firstRowFirstColumn="0" w:firstRowLastColumn="0" w:lastRowFirstColumn="0" w:lastRowLastColumn="0"/>
            <w:tcW w:w="3005" w:type="dxa"/>
          </w:tcPr>
          <w:p w14:paraId="58CA55DD" w14:textId="64F46341" w:rsidR="00294F70" w:rsidRPr="00191C02" w:rsidRDefault="00294F70" w:rsidP="00294F70">
            <w:pPr>
              <w:rPr>
                <w:b w:val="0"/>
                <w:bCs w:val="0"/>
                <w:sz w:val="22"/>
                <w:szCs w:val="22"/>
              </w:rPr>
            </w:pPr>
            <w:r w:rsidRPr="00191C02">
              <w:rPr>
                <w:b w:val="0"/>
                <w:bCs w:val="0"/>
                <w:sz w:val="22"/>
                <w:szCs w:val="22"/>
              </w:rPr>
              <w:t>Everything went ok for get</w:t>
            </w:r>
          </w:p>
        </w:tc>
        <w:tc>
          <w:tcPr>
            <w:tcW w:w="3005" w:type="dxa"/>
          </w:tcPr>
          <w:p w14:paraId="654CF033" w14:textId="32ED20D7" w:rsidR="00294F70" w:rsidRPr="00191C02" w:rsidRDefault="00294F70" w:rsidP="00294F70">
            <w:pPr>
              <w:cnfStyle w:val="000000000000" w:firstRow="0" w:lastRow="0" w:firstColumn="0" w:lastColumn="0" w:oddVBand="0" w:evenVBand="0" w:oddHBand="0" w:evenHBand="0" w:firstRowFirstColumn="0" w:firstRowLastColumn="0" w:lastRowFirstColumn="0" w:lastRowLastColumn="0"/>
              <w:rPr>
                <w:sz w:val="22"/>
                <w:szCs w:val="22"/>
              </w:rPr>
            </w:pPr>
            <w:r w:rsidRPr="00191C02">
              <w:rPr>
                <w:sz w:val="22"/>
                <w:szCs w:val="22"/>
              </w:rPr>
              <w:t>200OK</w:t>
            </w:r>
          </w:p>
        </w:tc>
        <w:tc>
          <w:tcPr>
            <w:tcW w:w="3006" w:type="dxa"/>
          </w:tcPr>
          <w:p w14:paraId="53A7CA77" w14:textId="4B080A72" w:rsidR="00294F70" w:rsidRPr="00191C02" w:rsidRDefault="00294F70" w:rsidP="00294F70">
            <w:pPr>
              <w:cnfStyle w:val="000000000000" w:firstRow="0" w:lastRow="0" w:firstColumn="0" w:lastColumn="0" w:oddVBand="0" w:evenVBand="0" w:oddHBand="0" w:evenHBand="0" w:firstRowFirstColumn="0" w:firstRowLastColumn="0" w:lastRowFirstColumn="0" w:lastRowLastColumn="0"/>
              <w:rPr>
                <w:sz w:val="22"/>
                <w:szCs w:val="22"/>
              </w:rPr>
            </w:pPr>
            <w:r w:rsidRPr="00191C02">
              <w:rPr>
                <w:sz w:val="22"/>
                <w:szCs w:val="22"/>
              </w:rPr>
              <w:t>The expected json value</w:t>
            </w:r>
          </w:p>
        </w:tc>
      </w:tr>
      <w:tr w:rsidR="00294F70" w:rsidRPr="00191C02" w14:paraId="63556C17" w14:textId="77777777" w:rsidTr="00294F70">
        <w:tc>
          <w:tcPr>
            <w:cnfStyle w:val="001000000000" w:firstRow="0" w:lastRow="0" w:firstColumn="1" w:lastColumn="0" w:oddVBand="0" w:evenVBand="0" w:oddHBand="0" w:evenHBand="0" w:firstRowFirstColumn="0" w:firstRowLastColumn="0" w:lastRowFirstColumn="0" w:lastRowLastColumn="0"/>
            <w:tcW w:w="3005" w:type="dxa"/>
          </w:tcPr>
          <w:p w14:paraId="477EF7AD" w14:textId="2B201FA1" w:rsidR="00294F70" w:rsidRPr="00191C02" w:rsidRDefault="00294F70" w:rsidP="00294F70">
            <w:pPr>
              <w:rPr>
                <w:b w:val="0"/>
                <w:bCs w:val="0"/>
                <w:sz w:val="22"/>
                <w:szCs w:val="22"/>
              </w:rPr>
            </w:pPr>
            <w:r w:rsidRPr="00191C02">
              <w:rPr>
                <w:b w:val="0"/>
                <w:bCs w:val="0"/>
                <w:sz w:val="22"/>
                <w:szCs w:val="22"/>
              </w:rPr>
              <w:t xml:space="preserve">Everything went </w:t>
            </w:r>
            <w:proofErr w:type="spellStart"/>
            <w:r w:rsidRPr="00191C02">
              <w:rPr>
                <w:b w:val="0"/>
                <w:bCs w:val="0"/>
                <w:sz w:val="22"/>
                <w:szCs w:val="22"/>
              </w:rPr>
              <w:t>of</w:t>
            </w:r>
            <w:proofErr w:type="spellEnd"/>
            <w:r w:rsidRPr="00191C02">
              <w:rPr>
                <w:b w:val="0"/>
                <w:bCs w:val="0"/>
                <w:sz w:val="22"/>
                <w:szCs w:val="22"/>
              </w:rPr>
              <w:t xml:space="preserve"> for create</w:t>
            </w:r>
          </w:p>
        </w:tc>
        <w:tc>
          <w:tcPr>
            <w:tcW w:w="3005" w:type="dxa"/>
          </w:tcPr>
          <w:p w14:paraId="6CF08F79" w14:textId="476BE082" w:rsidR="00294F70" w:rsidRPr="00191C02" w:rsidRDefault="00294F70" w:rsidP="00294F70">
            <w:pPr>
              <w:cnfStyle w:val="000000000000" w:firstRow="0" w:lastRow="0" w:firstColumn="0" w:lastColumn="0" w:oddVBand="0" w:evenVBand="0" w:oddHBand="0" w:evenHBand="0" w:firstRowFirstColumn="0" w:firstRowLastColumn="0" w:lastRowFirstColumn="0" w:lastRowLastColumn="0"/>
              <w:rPr>
                <w:sz w:val="22"/>
                <w:szCs w:val="22"/>
              </w:rPr>
            </w:pPr>
            <w:r w:rsidRPr="00191C02">
              <w:rPr>
                <w:sz w:val="22"/>
                <w:szCs w:val="22"/>
              </w:rPr>
              <w:t>201Created</w:t>
            </w:r>
          </w:p>
        </w:tc>
        <w:tc>
          <w:tcPr>
            <w:tcW w:w="3006" w:type="dxa"/>
          </w:tcPr>
          <w:p w14:paraId="63BCF6D0" w14:textId="3428896D" w:rsidR="00294F70" w:rsidRPr="00191C02" w:rsidRDefault="00294F70" w:rsidP="00294F70">
            <w:pPr>
              <w:cnfStyle w:val="000000000000" w:firstRow="0" w:lastRow="0" w:firstColumn="0" w:lastColumn="0" w:oddVBand="0" w:evenVBand="0" w:oddHBand="0" w:evenHBand="0" w:firstRowFirstColumn="0" w:firstRowLastColumn="0" w:lastRowFirstColumn="0" w:lastRowLastColumn="0"/>
              <w:rPr>
                <w:sz w:val="22"/>
                <w:szCs w:val="22"/>
              </w:rPr>
            </w:pPr>
            <w:r w:rsidRPr="00191C02">
              <w:rPr>
                <w:sz w:val="22"/>
                <w:szCs w:val="22"/>
              </w:rPr>
              <w:t>The newly created object in json format</w:t>
            </w:r>
          </w:p>
        </w:tc>
      </w:tr>
      <w:tr w:rsidR="00294F70" w:rsidRPr="00191C02" w14:paraId="5D4A7D98" w14:textId="77777777" w:rsidTr="00294F70">
        <w:tc>
          <w:tcPr>
            <w:cnfStyle w:val="001000000000" w:firstRow="0" w:lastRow="0" w:firstColumn="1" w:lastColumn="0" w:oddVBand="0" w:evenVBand="0" w:oddHBand="0" w:evenHBand="0" w:firstRowFirstColumn="0" w:firstRowLastColumn="0" w:lastRowFirstColumn="0" w:lastRowLastColumn="0"/>
            <w:tcW w:w="3005" w:type="dxa"/>
          </w:tcPr>
          <w:p w14:paraId="5F20A916" w14:textId="669B596D" w:rsidR="00294F70" w:rsidRPr="00191C02" w:rsidRDefault="00294F70" w:rsidP="00294F70">
            <w:pPr>
              <w:rPr>
                <w:b w:val="0"/>
                <w:bCs w:val="0"/>
                <w:sz w:val="22"/>
                <w:szCs w:val="22"/>
              </w:rPr>
            </w:pPr>
            <w:r w:rsidRPr="00191C02">
              <w:rPr>
                <w:b w:val="0"/>
                <w:bCs w:val="0"/>
                <w:sz w:val="22"/>
                <w:szCs w:val="22"/>
              </w:rPr>
              <w:t>Everything went ok for update &amp; delete</w:t>
            </w:r>
          </w:p>
        </w:tc>
        <w:tc>
          <w:tcPr>
            <w:tcW w:w="3005" w:type="dxa"/>
          </w:tcPr>
          <w:p w14:paraId="03039F11" w14:textId="3342E0B3" w:rsidR="00294F70" w:rsidRPr="00191C02" w:rsidRDefault="00294F70" w:rsidP="00294F70">
            <w:pPr>
              <w:cnfStyle w:val="000000000000" w:firstRow="0" w:lastRow="0" w:firstColumn="0" w:lastColumn="0" w:oddVBand="0" w:evenVBand="0" w:oddHBand="0" w:evenHBand="0" w:firstRowFirstColumn="0" w:firstRowLastColumn="0" w:lastRowFirstColumn="0" w:lastRowLastColumn="0"/>
              <w:rPr>
                <w:sz w:val="22"/>
                <w:szCs w:val="22"/>
              </w:rPr>
            </w:pPr>
            <w:r w:rsidRPr="00191C02">
              <w:rPr>
                <w:sz w:val="22"/>
                <w:szCs w:val="22"/>
              </w:rPr>
              <w:t>200OK</w:t>
            </w:r>
          </w:p>
        </w:tc>
        <w:tc>
          <w:tcPr>
            <w:tcW w:w="3006" w:type="dxa"/>
          </w:tcPr>
          <w:p w14:paraId="3CF9FC22" w14:textId="03C2E148" w:rsidR="00294F70" w:rsidRPr="00191C02" w:rsidRDefault="00294F70" w:rsidP="00294F70">
            <w:pPr>
              <w:cnfStyle w:val="000000000000" w:firstRow="0" w:lastRow="0" w:firstColumn="0" w:lastColumn="0" w:oddVBand="0" w:evenVBand="0" w:oddHBand="0" w:evenHBand="0" w:firstRowFirstColumn="0" w:firstRowLastColumn="0" w:lastRowFirstColumn="0" w:lastRowLastColumn="0"/>
              <w:rPr>
                <w:sz w:val="22"/>
                <w:szCs w:val="22"/>
              </w:rPr>
            </w:pPr>
            <w:r w:rsidRPr="00191C02">
              <w:rPr>
                <w:sz w:val="22"/>
                <w:szCs w:val="22"/>
              </w:rPr>
              <w:t xml:space="preserve">null </w:t>
            </w:r>
          </w:p>
        </w:tc>
      </w:tr>
      <w:tr w:rsidR="00294F70" w:rsidRPr="00191C02" w14:paraId="05E96FA9" w14:textId="77777777" w:rsidTr="00294F70">
        <w:tc>
          <w:tcPr>
            <w:cnfStyle w:val="001000000000" w:firstRow="0" w:lastRow="0" w:firstColumn="1" w:lastColumn="0" w:oddVBand="0" w:evenVBand="0" w:oddHBand="0" w:evenHBand="0" w:firstRowFirstColumn="0" w:firstRowLastColumn="0" w:lastRowFirstColumn="0" w:lastRowLastColumn="0"/>
            <w:tcW w:w="3005" w:type="dxa"/>
          </w:tcPr>
          <w:p w14:paraId="192B829C" w14:textId="5E0F5FB3" w:rsidR="00294F70" w:rsidRPr="00191C02" w:rsidRDefault="00294F70" w:rsidP="00294F70">
            <w:pPr>
              <w:rPr>
                <w:b w:val="0"/>
                <w:bCs w:val="0"/>
                <w:sz w:val="22"/>
                <w:szCs w:val="22"/>
              </w:rPr>
            </w:pPr>
            <w:r w:rsidRPr="00191C02">
              <w:rPr>
                <w:b w:val="0"/>
                <w:bCs w:val="0"/>
                <w:sz w:val="22"/>
                <w:szCs w:val="22"/>
              </w:rPr>
              <w:t>There was an error when reading the information</w:t>
            </w:r>
          </w:p>
        </w:tc>
        <w:tc>
          <w:tcPr>
            <w:tcW w:w="3005" w:type="dxa"/>
          </w:tcPr>
          <w:p w14:paraId="353E636E" w14:textId="582CD96E" w:rsidR="00294F70" w:rsidRPr="00191C02" w:rsidRDefault="00294F70" w:rsidP="00294F70">
            <w:pPr>
              <w:cnfStyle w:val="000000000000" w:firstRow="0" w:lastRow="0" w:firstColumn="0" w:lastColumn="0" w:oddVBand="0" w:evenVBand="0" w:oddHBand="0" w:evenHBand="0" w:firstRowFirstColumn="0" w:firstRowLastColumn="0" w:lastRowFirstColumn="0" w:lastRowLastColumn="0"/>
              <w:rPr>
                <w:sz w:val="22"/>
                <w:szCs w:val="22"/>
              </w:rPr>
            </w:pPr>
            <w:r w:rsidRPr="00191C02">
              <w:rPr>
                <w:sz w:val="22"/>
                <w:szCs w:val="22"/>
              </w:rPr>
              <w:t>500</w:t>
            </w:r>
            <w:r w:rsidR="00AD6A1D" w:rsidRPr="00191C02">
              <w:rPr>
                <w:sz w:val="22"/>
                <w:szCs w:val="22"/>
              </w:rPr>
              <w:t>InternalServerError</w:t>
            </w:r>
          </w:p>
        </w:tc>
        <w:tc>
          <w:tcPr>
            <w:tcW w:w="3006" w:type="dxa"/>
          </w:tcPr>
          <w:p w14:paraId="357934C0" w14:textId="3F74DB8E" w:rsidR="00AD6A1D" w:rsidRPr="00191C02" w:rsidRDefault="00AD6A1D" w:rsidP="00294F70">
            <w:pPr>
              <w:cnfStyle w:val="000000000000" w:firstRow="0" w:lastRow="0" w:firstColumn="0" w:lastColumn="0" w:oddVBand="0" w:evenVBand="0" w:oddHBand="0" w:evenHBand="0" w:firstRowFirstColumn="0" w:firstRowLastColumn="0" w:lastRowFirstColumn="0" w:lastRowLastColumn="0"/>
              <w:rPr>
                <w:sz w:val="22"/>
                <w:szCs w:val="22"/>
              </w:rPr>
            </w:pPr>
            <w:r w:rsidRPr="00191C02">
              <w:rPr>
                <w:sz w:val="22"/>
                <w:szCs w:val="22"/>
              </w:rPr>
              <w:t>Specific description for the error in a “error” field of a json</w:t>
            </w:r>
          </w:p>
        </w:tc>
      </w:tr>
      <w:tr w:rsidR="00AD6A1D" w:rsidRPr="00191C02" w14:paraId="098014D8" w14:textId="77777777" w:rsidTr="00294F70">
        <w:tc>
          <w:tcPr>
            <w:cnfStyle w:val="001000000000" w:firstRow="0" w:lastRow="0" w:firstColumn="1" w:lastColumn="0" w:oddVBand="0" w:evenVBand="0" w:oddHBand="0" w:evenHBand="0" w:firstRowFirstColumn="0" w:firstRowLastColumn="0" w:lastRowFirstColumn="0" w:lastRowLastColumn="0"/>
            <w:tcW w:w="3005" w:type="dxa"/>
          </w:tcPr>
          <w:p w14:paraId="78FDB8E9" w14:textId="7FD16331" w:rsidR="00AD6A1D" w:rsidRPr="00191C02" w:rsidRDefault="00AD6A1D" w:rsidP="00294F70">
            <w:pPr>
              <w:rPr>
                <w:b w:val="0"/>
                <w:bCs w:val="0"/>
                <w:sz w:val="22"/>
                <w:szCs w:val="22"/>
              </w:rPr>
            </w:pPr>
            <w:r w:rsidRPr="00191C02">
              <w:rPr>
                <w:b w:val="0"/>
                <w:bCs w:val="0"/>
                <w:sz w:val="22"/>
                <w:szCs w:val="22"/>
              </w:rPr>
              <w:t>Fields are incorrect or given parameters is not found (i.e., the token)</w:t>
            </w:r>
          </w:p>
        </w:tc>
        <w:tc>
          <w:tcPr>
            <w:tcW w:w="3005" w:type="dxa"/>
          </w:tcPr>
          <w:p w14:paraId="38ABBB81" w14:textId="12CE79CE" w:rsidR="00AD6A1D" w:rsidRPr="00191C02" w:rsidRDefault="00AD6A1D" w:rsidP="00294F70">
            <w:pPr>
              <w:cnfStyle w:val="000000000000" w:firstRow="0" w:lastRow="0" w:firstColumn="0" w:lastColumn="0" w:oddVBand="0" w:evenVBand="0" w:oddHBand="0" w:evenHBand="0" w:firstRowFirstColumn="0" w:firstRowLastColumn="0" w:lastRowFirstColumn="0" w:lastRowLastColumn="0"/>
              <w:rPr>
                <w:sz w:val="22"/>
                <w:szCs w:val="22"/>
              </w:rPr>
            </w:pPr>
            <w:r w:rsidRPr="00191C02">
              <w:rPr>
                <w:sz w:val="22"/>
                <w:szCs w:val="22"/>
              </w:rPr>
              <w:t>400BadRequest</w:t>
            </w:r>
          </w:p>
        </w:tc>
        <w:tc>
          <w:tcPr>
            <w:tcW w:w="3006" w:type="dxa"/>
          </w:tcPr>
          <w:p w14:paraId="2F451D41" w14:textId="5A0ADD18" w:rsidR="00AD6A1D" w:rsidRPr="00191C02" w:rsidRDefault="00AD6A1D" w:rsidP="00294F70">
            <w:pPr>
              <w:cnfStyle w:val="000000000000" w:firstRow="0" w:lastRow="0" w:firstColumn="0" w:lastColumn="0" w:oddVBand="0" w:evenVBand="0" w:oddHBand="0" w:evenHBand="0" w:firstRowFirstColumn="0" w:firstRowLastColumn="0" w:lastRowFirstColumn="0" w:lastRowLastColumn="0"/>
              <w:rPr>
                <w:sz w:val="22"/>
                <w:szCs w:val="22"/>
              </w:rPr>
            </w:pPr>
            <w:r w:rsidRPr="00191C02">
              <w:rPr>
                <w:sz w:val="22"/>
                <w:szCs w:val="22"/>
              </w:rPr>
              <w:t>Specific description for the error in a “error” field of a json</w:t>
            </w:r>
          </w:p>
        </w:tc>
      </w:tr>
      <w:tr w:rsidR="00AD6A1D" w:rsidRPr="00191C02" w14:paraId="3D59301A" w14:textId="77777777" w:rsidTr="00294F70">
        <w:tc>
          <w:tcPr>
            <w:cnfStyle w:val="001000000000" w:firstRow="0" w:lastRow="0" w:firstColumn="1" w:lastColumn="0" w:oddVBand="0" w:evenVBand="0" w:oddHBand="0" w:evenHBand="0" w:firstRowFirstColumn="0" w:firstRowLastColumn="0" w:lastRowFirstColumn="0" w:lastRowLastColumn="0"/>
            <w:tcW w:w="3005" w:type="dxa"/>
          </w:tcPr>
          <w:p w14:paraId="02196199" w14:textId="6E2425BC" w:rsidR="00AD6A1D" w:rsidRPr="00191C02" w:rsidRDefault="00AD6A1D" w:rsidP="00294F70">
            <w:pPr>
              <w:rPr>
                <w:b w:val="0"/>
                <w:bCs w:val="0"/>
                <w:sz w:val="22"/>
                <w:szCs w:val="22"/>
              </w:rPr>
            </w:pPr>
            <w:r w:rsidRPr="00191C02">
              <w:rPr>
                <w:b w:val="0"/>
                <w:bCs w:val="0"/>
                <w:sz w:val="22"/>
                <w:szCs w:val="22"/>
              </w:rPr>
              <w:t>Action is not allowed because of the user type</w:t>
            </w:r>
          </w:p>
        </w:tc>
        <w:tc>
          <w:tcPr>
            <w:tcW w:w="3005" w:type="dxa"/>
          </w:tcPr>
          <w:p w14:paraId="22C1D4D8" w14:textId="173CF165" w:rsidR="00AD6A1D" w:rsidRPr="00191C02" w:rsidRDefault="00AD6A1D" w:rsidP="00294F70">
            <w:pPr>
              <w:cnfStyle w:val="000000000000" w:firstRow="0" w:lastRow="0" w:firstColumn="0" w:lastColumn="0" w:oddVBand="0" w:evenVBand="0" w:oddHBand="0" w:evenHBand="0" w:firstRowFirstColumn="0" w:firstRowLastColumn="0" w:lastRowFirstColumn="0" w:lastRowLastColumn="0"/>
              <w:rPr>
                <w:sz w:val="22"/>
                <w:szCs w:val="22"/>
              </w:rPr>
            </w:pPr>
            <w:r w:rsidRPr="00191C02">
              <w:rPr>
                <w:sz w:val="22"/>
                <w:szCs w:val="22"/>
              </w:rPr>
              <w:t>403Forbiden</w:t>
            </w:r>
          </w:p>
        </w:tc>
        <w:tc>
          <w:tcPr>
            <w:tcW w:w="3006" w:type="dxa"/>
          </w:tcPr>
          <w:p w14:paraId="010F2709" w14:textId="3B99EE7A" w:rsidR="00AD6A1D" w:rsidRPr="00191C02" w:rsidRDefault="00AD6A1D" w:rsidP="00294F70">
            <w:pPr>
              <w:cnfStyle w:val="000000000000" w:firstRow="0" w:lastRow="0" w:firstColumn="0" w:lastColumn="0" w:oddVBand="0" w:evenVBand="0" w:oddHBand="0" w:evenHBand="0" w:firstRowFirstColumn="0" w:firstRowLastColumn="0" w:lastRowFirstColumn="0" w:lastRowLastColumn="0"/>
              <w:rPr>
                <w:sz w:val="22"/>
                <w:szCs w:val="22"/>
              </w:rPr>
            </w:pPr>
            <w:r w:rsidRPr="00191C02">
              <w:rPr>
                <w:sz w:val="22"/>
                <w:szCs w:val="22"/>
              </w:rPr>
              <w:t>Specific description for the error in a “error” field of a json</w:t>
            </w:r>
          </w:p>
        </w:tc>
      </w:tr>
      <w:tr w:rsidR="00AD6A1D" w:rsidRPr="00191C02" w14:paraId="45A40963" w14:textId="77777777" w:rsidTr="00294F70">
        <w:tc>
          <w:tcPr>
            <w:cnfStyle w:val="001000000000" w:firstRow="0" w:lastRow="0" w:firstColumn="1" w:lastColumn="0" w:oddVBand="0" w:evenVBand="0" w:oddHBand="0" w:evenHBand="0" w:firstRowFirstColumn="0" w:firstRowLastColumn="0" w:lastRowFirstColumn="0" w:lastRowLastColumn="0"/>
            <w:tcW w:w="3005" w:type="dxa"/>
          </w:tcPr>
          <w:p w14:paraId="2DC1CE20" w14:textId="7EA3C47A" w:rsidR="00AD6A1D" w:rsidRPr="00191C02" w:rsidRDefault="00AD6A1D" w:rsidP="00294F70">
            <w:pPr>
              <w:rPr>
                <w:b w:val="0"/>
                <w:bCs w:val="0"/>
                <w:sz w:val="22"/>
                <w:szCs w:val="22"/>
              </w:rPr>
            </w:pPr>
            <w:r w:rsidRPr="00191C02">
              <w:rPr>
                <w:b w:val="0"/>
                <w:bCs w:val="0"/>
                <w:sz w:val="22"/>
                <w:szCs w:val="22"/>
              </w:rPr>
              <w:t>Some parameters that are given, could not be found in the database</w:t>
            </w:r>
          </w:p>
        </w:tc>
        <w:tc>
          <w:tcPr>
            <w:tcW w:w="3005" w:type="dxa"/>
          </w:tcPr>
          <w:p w14:paraId="7F0D6A60" w14:textId="36EBF45F" w:rsidR="00AD6A1D" w:rsidRPr="00191C02" w:rsidRDefault="00AD6A1D" w:rsidP="00294F70">
            <w:pPr>
              <w:cnfStyle w:val="000000000000" w:firstRow="0" w:lastRow="0" w:firstColumn="0" w:lastColumn="0" w:oddVBand="0" w:evenVBand="0" w:oddHBand="0" w:evenHBand="0" w:firstRowFirstColumn="0" w:firstRowLastColumn="0" w:lastRowFirstColumn="0" w:lastRowLastColumn="0"/>
              <w:rPr>
                <w:sz w:val="22"/>
                <w:szCs w:val="22"/>
              </w:rPr>
            </w:pPr>
            <w:r w:rsidRPr="00191C02">
              <w:rPr>
                <w:sz w:val="22"/>
                <w:szCs w:val="22"/>
              </w:rPr>
              <w:t>404NotFound</w:t>
            </w:r>
          </w:p>
        </w:tc>
        <w:tc>
          <w:tcPr>
            <w:tcW w:w="3006" w:type="dxa"/>
          </w:tcPr>
          <w:p w14:paraId="40B6F364" w14:textId="150ABFC0" w:rsidR="00AD6A1D" w:rsidRPr="00191C02" w:rsidRDefault="00AD6A1D" w:rsidP="00294F70">
            <w:pPr>
              <w:cnfStyle w:val="000000000000" w:firstRow="0" w:lastRow="0" w:firstColumn="0" w:lastColumn="0" w:oddVBand="0" w:evenVBand="0" w:oddHBand="0" w:evenHBand="0" w:firstRowFirstColumn="0" w:firstRowLastColumn="0" w:lastRowFirstColumn="0" w:lastRowLastColumn="0"/>
              <w:rPr>
                <w:sz w:val="22"/>
                <w:szCs w:val="22"/>
              </w:rPr>
            </w:pPr>
            <w:r w:rsidRPr="00191C02">
              <w:rPr>
                <w:sz w:val="22"/>
                <w:szCs w:val="22"/>
              </w:rPr>
              <w:t>Specific description for the error in a “error” field of a json</w:t>
            </w:r>
          </w:p>
        </w:tc>
      </w:tr>
    </w:tbl>
    <w:p w14:paraId="6CD44308" w14:textId="27FCF8DD" w:rsidR="00372666" w:rsidRPr="00191C02" w:rsidRDefault="004966C3" w:rsidP="00294F70">
      <w:pPr>
        <w:pStyle w:val="Heading2"/>
      </w:pPr>
      <w:r w:rsidRPr="00191C02">
        <w:br w:type="page"/>
      </w:r>
    </w:p>
    <w:p w14:paraId="21640076" w14:textId="048A39CB" w:rsidR="0010715A" w:rsidRPr="00191C02" w:rsidRDefault="0010715A" w:rsidP="0010715A">
      <w:pPr>
        <w:pStyle w:val="Heading1"/>
      </w:pPr>
      <w:bookmarkStart w:id="3" w:name="_Toc126074328"/>
      <w:r w:rsidRPr="00191C02">
        <w:lastRenderedPageBreak/>
        <w:t>Announcements Manager</w:t>
      </w:r>
      <w:bookmarkEnd w:id="3"/>
    </w:p>
    <w:p w14:paraId="45D7DC8A" w14:textId="00F51194" w:rsidR="00645C7A" w:rsidRPr="00191C02" w:rsidRDefault="00645C7A" w:rsidP="00645C7A">
      <w:pPr>
        <w:pStyle w:val="Heading2"/>
      </w:pPr>
      <w:r w:rsidRPr="00191C02">
        <w:t>Constructor</w:t>
      </w:r>
    </w:p>
    <w:p w14:paraId="39986073" w14:textId="5BC29005" w:rsidR="00645C7A" w:rsidRPr="00191C02" w:rsidRDefault="00645C7A" w:rsidP="00645C7A">
      <w:pPr>
        <w:jc w:val="both"/>
      </w:pPr>
      <w:r w:rsidRPr="00191C02">
        <w:t>The constructor of this class will take as parameters pointes of the following classes and will store them to private variables accordingly:</w:t>
      </w:r>
    </w:p>
    <w:p w14:paraId="621F922E" w14:textId="5454FEDF" w:rsidR="0010715A" w:rsidRPr="00191C02" w:rsidRDefault="0010715A">
      <w:pPr>
        <w:pStyle w:val="ListParagraph"/>
        <w:numPr>
          <w:ilvl w:val="0"/>
          <w:numId w:val="32"/>
        </w:numPr>
      </w:pPr>
      <w:proofErr w:type="spellStart"/>
      <w:r w:rsidRPr="00191C02">
        <w:t>Announcements</w:t>
      </w:r>
      <w:r w:rsidR="00645C7A" w:rsidRPr="00191C02">
        <w:t>C</w:t>
      </w:r>
      <w:r w:rsidRPr="00191C02">
        <w:t>ql</w:t>
      </w:r>
      <w:r w:rsidR="00645C7A" w:rsidRPr="00191C02">
        <w:t>M</w:t>
      </w:r>
      <w:r w:rsidRPr="00191C02">
        <w:t>anager</w:t>
      </w:r>
      <w:proofErr w:type="spellEnd"/>
    </w:p>
    <w:p w14:paraId="20F99BFE" w14:textId="23DC22A4" w:rsidR="0010715A" w:rsidRPr="00191C02" w:rsidRDefault="0010715A">
      <w:pPr>
        <w:pStyle w:val="ListParagraph"/>
        <w:numPr>
          <w:ilvl w:val="0"/>
          <w:numId w:val="32"/>
        </w:numPr>
      </w:pPr>
      <w:proofErr w:type="spellStart"/>
      <w:r w:rsidRPr="00191C02">
        <w:t>Announcements</w:t>
      </w:r>
      <w:r w:rsidR="00645C7A" w:rsidRPr="00191C02">
        <w:t>ByTagCqlManager</w:t>
      </w:r>
      <w:proofErr w:type="spellEnd"/>
    </w:p>
    <w:p w14:paraId="72812B8D" w14:textId="6AEC293F" w:rsidR="0010715A" w:rsidRPr="00191C02" w:rsidRDefault="00645C7A">
      <w:pPr>
        <w:pStyle w:val="ListParagraph"/>
        <w:numPr>
          <w:ilvl w:val="0"/>
          <w:numId w:val="32"/>
        </w:numPr>
      </w:pPr>
      <w:proofErr w:type="spellStart"/>
      <w:r w:rsidRPr="00191C02">
        <w:t>TagsCqlManager</w:t>
      </w:r>
      <w:proofErr w:type="spellEnd"/>
    </w:p>
    <w:p w14:paraId="00F757D1" w14:textId="65BD4D2A" w:rsidR="00645C7A" w:rsidRPr="00191C02" w:rsidRDefault="00645C7A">
      <w:pPr>
        <w:pStyle w:val="ListParagraph"/>
        <w:numPr>
          <w:ilvl w:val="0"/>
          <w:numId w:val="32"/>
        </w:numPr>
      </w:pPr>
      <w:proofErr w:type="spellStart"/>
      <w:r w:rsidRPr="00191C02">
        <w:t>TokensCqlManager</w:t>
      </w:r>
      <w:proofErr w:type="spellEnd"/>
    </w:p>
    <w:p w14:paraId="2A46237E" w14:textId="1E567E80" w:rsidR="00645C7A" w:rsidRPr="00191C02" w:rsidRDefault="00645C7A">
      <w:pPr>
        <w:pStyle w:val="ListParagraph"/>
        <w:numPr>
          <w:ilvl w:val="0"/>
          <w:numId w:val="32"/>
        </w:numPr>
      </w:pPr>
      <w:proofErr w:type="spellStart"/>
      <w:r w:rsidRPr="00191C02">
        <w:t>UsersCqlManager</w:t>
      </w:r>
      <w:proofErr w:type="spellEnd"/>
    </w:p>
    <w:p w14:paraId="773FB60F" w14:textId="19B7195B" w:rsidR="00645C7A" w:rsidRPr="00191C02" w:rsidRDefault="00645C7A">
      <w:pPr>
        <w:pStyle w:val="ListParagraph"/>
        <w:numPr>
          <w:ilvl w:val="0"/>
          <w:numId w:val="32"/>
        </w:numPr>
      </w:pPr>
      <w:proofErr w:type="spellStart"/>
      <w:r w:rsidRPr="00191C02">
        <w:t>AnswersByAnnouncementOrQuestionCqlManager</w:t>
      </w:r>
      <w:proofErr w:type="spellEnd"/>
    </w:p>
    <w:p w14:paraId="205468FD" w14:textId="2404E91E" w:rsidR="00645C7A" w:rsidRPr="00191C02" w:rsidRDefault="00645C7A">
      <w:pPr>
        <w:pStyle w:val="ListParagraph"/>
        <w:numPr>
          <w:ilvl w:val="0"/>
          <w:numId w:val="32"/>
        </w:numPr>
      </w:pPr>
      <w:proofErr w:type="spellStart"/>
      <w:r w:rsidRPr="00191C02">
        <w:t>AnswersCqlManager</w:t>
      </w:r>
      <w:proofErr w:type="spellEnd"/>
    </w:p>
    <w:p w14:paraId="6B6FF771" w14:textId="5DD13689" w:rsidR="00645C7A" w:rsidRPr="00191C02" w:rsidRDefault="00645C7A">
      <w:pPr>
        <w:pStyle w:val="ListParagraph"/>
        <w:numPr>
          <w:ilvl w:val="0"/>
          <w:numId w:val="32"/>
        </w:numPr>
      </w:pPr>
      <w:proofErr w:type="spellStart"/>
      <w:r w:rsidRPr="00191C02">
        <w:t>FilesCqlManager</w:t>
      </w:r>
      <w:proofErr w:type="spellEnd"/>
    </w:p>
    <w:p w14:paraId="61565E8C" w14:textId="4528BE6E" w:rsidR="0010715A" w:rsidRPr="00191C02" w:rsidRDefault="00645C7A">
      <w:pPr>
        <w:pStyle w:val="ListParagraph"/>
        <w:numPr>
          <w:ilvl w:val="0"/>
          <w:numId w:val="32"/>
        </w:numPr>
      </w:pPr>
      <w:proofErr w:type="spellStart"/>
      <w:r w:rsidRPr="00191C02">
        <w:t>TagsByUserCqlManager</w:t>
      </w:r>
      <w:proofErr w:type="spellEnd"/>
    </w:p>
    <w:p w14:paraId="471E4C97" w14:textId="77777777" w:rsidR="00645C7A" w:rsidRPr="00191C02" w:rsidRDefault="00645C7A" w:rsidP="00645C7A"/>
    <w:p w14:paraId="33262B6E" w14:textId="72DC7C86" w:rsidR="00372666" w:rsidRPr="00191C02" w:rsidRDefault="00372666" w:rsidP="00372666">
      <w:pPr>
        <w:pStyle w:val="Heading2"/>
      </w:pPr>
      <w:bookmarkStart w:id="4" w:name="_Toc126074329"/>
      <w:r w:rsidRPr="00191C02">
        <w:t xml:space="preserve">Announcements related </w:t>
      </w:r>
      <w:bookmarkEnd w:id="4"/>
      <w:proofErr w:type="gramStart"/>
      <w:r w:rsidR="00645C7A" w:rsidRPr="00191C02">
        <w:t>functions</w:t>
      </w:r>
      <w:proofErr w:type="gramEnd"/>
    </w:p>
    <w:p w14:paraId="7A0E36BF" w14:textId="6B903577" w:rsidR="0023167A" w:rsidRPr="00191C02" w:rsidRDefault="0023167A" w:rsidP="0023167A">
      <w:r w:rsidRPr="00191C02">
        <w:t>The functions are going to be split into 4 categories: functions that would manage the announcement, functions that would manage the relations between the tags and announcements, functions that would manage the files and functions that would manage the announcement’s answers.</w:t>
      </w:r>
    </w:p>
    <w:p w14:paraId="165FF983" w14:textId="77777777" w:rsidR="0023167A" w:rsidRPr="00191C02" w:rsidRDefault="0023167A" w:rsidP="0023167A"/>
    <w:p w14:paraId="06F6E639" w14:textId="420068DD" w:rsidR="008E5E9C" w:rsidRPr="00191C02" w:rsidRDefault="008E5E9C" w:rsidP="008E5E9C">
      <w:pPr>
        <w:pStyle w:val="Heading3"/>
      </w:pPr>
      <w:bookmarkStart w:id="5" w:name="_Toc126074331"/>
      <w:r w:rsidRPr="00191C02">
        <w:t xml:space="preserve">Create </w:t>
      </w:r>
      <w:proofErr w:type="gramStart"/>
      <w:r w:rsidRPr="00191C02">
        <w:t>announcement</w:t>
      </w:r>
      <w:proofErr w:type="gramEnd"/>
    </w:p>
    <w:p w14:paraId="24C3BABB" w14:textId="5F6CD4E2" w:rsidR="00B97E91" w:rsidRPr="00191C02" w:rsidRDefault="00B97E91">
      <w:pPr>
        <w:pStyle w:val="ListParagraph"/>
        <w:numPr>
          <w:ilvl w:val="0"/>
          <w:numId w:val="33"/>
        </w:numPr>
      </w:pPr>
      <w:r w:rsidRPr="00191C02">
        <w:t>Get the user by token.</w:t>
      </w:r>
    </w:p>
    <w:p w14:paraId="7270277D" w14:textId="145FDBB0" w:rsidR="00B97E91" w:rsidRPr="00191C02" w:rsidRDefault="00B97E91">
      <w:pPr>
        <w:pStyle w:val="ListParagraph"/>
        <w:numPr>
          <w:ilvl w:val="0"/>
          <w:numId w:val="33"/>
        </w:numPr>
      </w:pPr>
      <w:r w:rsidRPr="00191C02">
        <w:t>Check if the user is a teacher or an admin.</w:t>
      </w:r>
    </w:p>
    <w:p w14:paraId="1832D5FC" w14:textId="541A776E" w:rsidR="00B97E91" w:rsidRPr="00191C02" w:rsidRDefault="00B97E91">
      <w:pPr>
        <w:pStyle w:val="ListParagraph"/>
        <w:numPr>
          <w:ilvl w:val="0"/>
          <w:numId w:val="33"/>
        </w:numPr>
      </w:pPr>
      <w:r w:rsidRPr="00191C02">
        <w:t>Create the announcement and put it into the database.</w:t>
      </w:r>
    </w:p>
    <w:p w14:paraId="166488C9" w14:textId="461FF569" w:rsidR="00B97E91" w:rsidRPr="00191C02" w:rsidRDefault="00B97E91">
      <w:pPr>
        <w:pStyle w:val="ListParagraph"/>
        <w:numPr>
          <w:ilvl w:val="0"/>
          <w:numId w:val="33"/>
        </w:numPr>
      </w:pPr>
      <w:r w:rsidRPr="00191C02">
        <w:t>Return the newly created announcement in JSON format.</w:t>
      </w:r>
    </w:p>
    <w:p w14:paraId="797E5319" w14:textId="77777777" w:rsidR="0023167A" w:rsidRPr="00191C02" w:rsidRDefault="0023167A" w:rsidP="0023167A"/>
    <w:p w14:paraId="0590E720" w14:textId="5316A06C" w:rsidR="007308FA" w:rsidRPr="00191C02" w:rsidRDefault="007308FA" w:rsidP="007308FA">
      <w:pPr>
        <w:pStyle w:val="Heading3"/>
      </w:pPr>
      <w:r w:rsidRPr="00191C02">
        <w:t xml:space="preserve">Get </w:t>
      </w:r>
      <w:proofErr w:type="gramStart"/>
      <w:r w:rsidRPr="00191C02">
        <w:t>announcements</w:t>
      </w:r>
      <w:proofErr w:type="gramEnd"/>
    </w:p>
    <w:p w14:paraId="352A9360" w14:textId="4A0A3AD3" w:rsidR="00B97E91" w:rsidRPr="00191C02" w:rsidRDefault="00B97E91">
      <w:pPr>
        <w:pStyle w:val="ListParagraph"/>
        <w:numPr>
          <w:ilvl w:val="0"/>
          <w:numId w:val="34"/>
        </w:numPr>
      </w:pPr>
      <w:r w:rsidRPr="00191C02">
        <w:t>Get the user by token.</w:t>
      </w:r>
    </w:p>
    <w:p w14:paraId="057F86E6" w14:textId="46FB8D7E" w:rsidR="00B97E91" w:rsidRPr="00191C02" w:rsidRDefault="00B97E91">
      <w:pPr>
        <w:pStyle w:val="ListParagraph"/>
        <w:numPr>
          <w:ilvl w:val="0"/>
          <w:numId w:val="34"/>
        </w:numPr>
      </w:pPr>
      <w:r w:rsidRPr="00191C02">
        <w:t>If the user is not an admin:</w:t>
      </w:r>
    </w:p>
    <w:p w14:paraId="271ED17F" w14:textId="0533132C" w:rsidR="00B97E91" w:rsidRPr="00191C02" w:rsidRDefault="00B97E91">
      <w:pPr>
        <w:pStyle w:val="ListParagraph"/>
        <w:numPr>
          <w:ilvl w:val="1"/>
          <w:numId w:val="34"/>
        </w:numPr>
      </w:pPr>
      <w:r w:rsidRPr="00191C02">
        <w:t>Get all the user’s tags.</w:t>
      </w:r>
    </w:p>
    <w:p w14:paraId="137339A8" w14:textId="000D486D" w:rsidR="00B97E91" w:rsidRPr="00191C02" w:rsidRDefault="00B97E91">
      <w:pPr>
        <w:pStyle w:val="ListParagraph"/>
        <w:numPr>
          <w:ilvl w:val="1"/>
          <w:numId w:val="34"/>
        </w:numPr>
      </w:pPr>
      <w:r w:rsidRPr="00191C02">
        <w:t>Get all the announcements ids related to the received tags.</w:t>
      </w:r>
    </w:p>
    <w:p w14:paraId="52322CCE" w14:textId="51FAF4EF" w:rsidR="00B97E91" w:rsidRPr="00191C02" w:rsidRDefault="00B97E91">
      <w:pPr>
        <w:pStyle w:val="ListParagraph"/>
        <w:numPr>
          <w:ilvl w:val="1"/>
          <w:numId w:val="34"/>
        </w:numPr>
      </w:pPr>
      <w:r w:rsidRPr="00191C02">
        <w:t>Read the announcements by the above ids and store them.</w:t>
      </w:r>
    </w:p>
    <w:p w14:paraId="23934445" w14:textId="23D920B1" w:rsidR="00B97E91" w:rsidRPr="00191C02" w:rsidRDefault="00B97E91">
      <w:pPr>
        <w:pStyle w:val="ListParagraph"/>
        <w:numPr>
          <w:ilvl w:val="0"/>
          <w:numId w:val="34"/>
        </w:numPr>
      </w:pPr>
      <w:r w:rsidRPr="00191C02">
        <w:t>Else:</w:t>
      </w:r>
    </w:p>
    <w:p w14:paraId="5BC7EE3B" w14:textId="54F1C73D" w:rsidR="00B97E91" w:rsidRPr="00191C02" w:rsidRDefault="00B97E91">
      <w:pPr>
        <w:pStyle w:val="ListParagraph"/>
        <w:numPr>
          <w:ilvl w:val="1"/>
          <w:numId w:val="34"/>
        </w:numPr>
      </w:pPr>
      <w:r w:rsidRPr="00191C02">
        <w:t>Get all the announcements ids from the school.</w:t>
      </w:r>
    </w:p>
    <w:p w14:paraId="748F2512" w14:textId="25C9D45D" w:rsidR="00B97E91" w:rsidRPr="00191C02" w:rsidRDefault="00B97E91">
      <w:pPr>
        <w:pStyle w:val="ListParagraph"/>
        <w:numPr>
          <w:ilvl w:val="1"/>
          <w:numId w:val="34"/>
        </w:numPr>
      </w:pPr>
      <w:r w:rsidRPr="00191C02">
        <w:t>Read the announcements by the above ids and store them.</w:t>
      </w:r>
    </w:p>
    <w:p w14:paraId="68701B3F" w14:textId="1C4AB235" w:rsidR="00B97E91" w:rsidRPr="00191C02" w:rsidRDefault="00B97E91">
      <w:pPr>
        <w:pStyle w:val="ListParagraph"/>
        <w:numPr>
          <w:ilvl w:val="0"/>
          <w:numId w:val="34"/>
        </w:numPr>
      </w:pPr>
      <w:r w:rsidRPr="00191C02">
        <w:t>Return the above stored announcements in JSON format.</w:t>
      </w:r>
    </w:p>
    <w:p w14:paraId="147C4C7E" w14:textId="77777777" w:rsidR="00834E7F" w:rsidRPr="00191C02" w:rsidRDefault="00834E7F" w:rsidP="00834E7F">
      <w:pPr>
        <w:shd w:val="clear" w:color="auto" w:fill="FFFFFF"/>
        <w:spacing w:line="345" w:lineRule="atLeast"/>
        <w:rPr>
          <w:rFonts w:ascii="Cascadia Code" w:eastAsia="Times New Roman" w:hAnsi="Cascadia Code" w:cs="Times New Roman"/>
          <w:color w:val="6A737D"/>
          <w:sz w:val="23"/>
          <w:szCs w:val="23"/>
          <w:lang w:eastAsia="en-GB"/>
        </w:rPr>
      </w:pPr>
    </w:p>
    <w:p w14:paraId="141D5D1D" w14:textId="78A357F1" w:rsidR="00834E7F" w:rsidRPr="00191C02" w:rsidRDefault="00834E7F" w:rsidP="00834E7F">
      <w:pPr>
        <w:pStyle w:val="Heading3"/>
        <w:rPr>
          <w:rFonts w:eastAsia="Times New Roman"/>
          <w:lang w:eastAsia="en-GB"/>
        </w:rPr>
      </w:pPr>
      <w:r w:rsidRPr="00191C02">
        <w:rPr>
          <w:rFonts w:eastAsia="Times New Roman"/>
          <w:lang w:eastAsia="en-GB"/>
        </w:rPr>
        <w:t xml:space="preserve">Delete </w:t>
      </w:r>
      <w:proofErr w:type="gramStart"/>
      <w:r w:rsidRPr="00191C02">
        <w:rPr>
          <w:rFonts w:eastAsia="Times New Roman"/>
          <w:lang w:eastAsia="en-GB"/>
        </w:rPr>
        <w:t>announcement</w:t>
      </w:r>
      <w:proofErr w:type="gramEnd"/>
    </w:p>
    <w:p w14:paraId="2D71BDB3" w14:textId="68384E2A" w:rsidR="00B97E91" w:rsidRPr="00191C02" w:rsidRDefault="00B97E91">
      <w:pPr>
        <w:pStyle w:val="ListParagraph"/>
        <w:numPr>
          <w:ilvl w:val="0"/>
          <w:numId w:val="35"/>
        </w:numPr>
        <w:rPr>
          <w:lang w:eastAsia="en-GB"/>
        </w:rPr>
      </w:pPr>
      <w:r w:rsidRPr="00191C02">
        <w:rPr>
          <w:lang w:eastAsia="en-GB"/>
        </w:rPr>
        <w:t>Get the user by token.</w:t>
      </w:r>
    </w:p>
    <w:p w14:paraId="2AF91C50" w14:textId="554738C4" w:rsidR="00B97E91" w:rsidRPr="00191C02" w:rsidRDefault="00B97E91">
      <w:pPr>
        <w:pStyle w:val="ListParagraph"/>
        <w:numPr>
          <w:ilvl w:val="0"/>
          <w:numId w:val="35"/>
        </w:numPr>
        <w:rPr>
          <w:lang w:eastAsia="en-GB"/>
        </w:rPr>
      </w:pPr>
      <w:r w:rsidRPr="00191C02">
        <w:rPr>
          <w:lang w:eastAsia="en-GB"/>
        </w:rPr>
        <w:t>Get the announcement to be deleted.</w:t>
      </w:r>
    </w:p>
    <w:p w14:paraId="28598C8C" w14:textId="21905CD0" w:rsidR="00B97E91" w:rsidRPr="00191C02" w:rsidRDefault="00B97E91">
      <w:pPr>
        <w:pStyle w:val="ListParagraph"/>
        <w:numPr>
          <w:ilvl w:val="0"/>
          <w:numId w:val="35"/>
        </w:numPr>
        <w:rPr>
          <w:lang w:eastAsia="en-GB"/>
        </w:rPr>
      </w:pPr>
      <w:r w:rsidRPr="00191C02">
        <w:rPr>
          <w:lang w:eastAsia="en-GB"/>
        </w:rPr>
        <w:t>Check if the user is either admin or has created the announcement.</w:t>
      </w:r>
    </w:p>
    <w:p w14:paraId="3A456B09" w14:textId="7827EDFF" w:rsidR="00B97E91" w:rsidRPr="00191C02" w:rsidRDefault="00B97E91">
      <w:pPr>
        <w:pStyle w:val="ListParagraph"/>
        <w:numPr>
          <w:ilvl w:val="0"/>
          <w:numId w:val="35"/>
        </w:numPr>
        <w:rPr>
          <w:lang w:eastAsia="en-GB"/>
        </w:rPr>
      </w:pPr>
      <w:r w:rsidRPr="00191C02">
        <w:rPr>
          <w:lang w:eastAsia="en-GB"/>
        </w:rPr>
        <w:t>Delete the announcement from the database.</w:t>
      </w:r>
    </w:p>
    <w:p w14:paraId="2EE248B9" w14:textId="64F426F3" w:rsidR="00B97E91" w:rsidRPr="00191C02" w:rsidRDefault="00B97E91">
      <w:pPr>
        <w:pStyle w:val="ListParagraph"/>
        <w:numPr>
          <w:ilvl w:val="0"/>
          <w:numId w:val="35"/>
        </w:numPr>
        <w:rPr>
          <w:lang w:eastAsia="en-GB"/>
        </w:rPr>
      </w:pPr>
      <w:r w:rsidRPr="00191C02">
        <w:rPr>
          <w:lang w:eastAsia="en-GB"/>
        </w:rPr>
        <w:t>Delete the relations between tags and announcements that contain the deleted announcement id.</w:t>
      </w:r>
    </w:p>
    <w:p w14:paraId="05873590" w14:textId="44DD1E55" w:rsidR="00B97E91" w:rsidRPr="00191C02" w:rsidRDefault="00B97E91">
      <w:pPr>
        <w:pStyle w:val="ListParagraph"/>
        <w:numPr>
          <w:ilvl w:val="0"/>
          <w:numId w:val="35"/>
        </w:numPr>
        <w:rPr>
          <w:lang w:eastAsia="en-GB"/>
        </w:rPr>
      </w:pPr>
      <w:r w:rsidRPr="00191C02">
        <w:rPr>
          <w:lang w:eastAsia="en-GB"/>
        </w:rPr>
        <w:lastRenderedPageBreak/>
        <w:t>Delete the answers that are related to the announcement.</w:t>
      </w:r>
    </w:p>
    <w:p w14:paraId="71E17765" w14:textId="38FBF34C" w:rsidR="00B97E91" w:rsidRPr="00191C02" w:rsidRDefault="00B97E91">
      <w:pPr>
        <w:pStyle w:val="ListParagraph"/>
        <w:numPr>
          <w:ilvl w:val="0"/>
          <w:numId w:val="35"/>
        </w:numPr>
        <w:rPr>
          <w:lang w:eastAsia="en-GB"/>
        </w:rPr>
      </w:pPr>
      <w:r w:rsidRPr="00191C02">
        <w:rPr>
          <w:lang w:eastAsia="en-GB"/>
        </w:rPr>
        <w:t>Delete the relations between the answers and the announcement.</w:t>
      </w:r>
    </w:p>
    <w:p w14:paraId="34B18CEB" w14:textId="466D47E4" w:rsidR="00B97E91" w:rsidRPr="00191C02" w:rsidRDefault="00B97E91">
      <w:pPr>
        <w:pStyle w:val="ListParagraph"/>
        <w:numPr>
          <w:ilvl w:val="0"/>
          <w:numId w:val="35"/>
        </w:numPr>
        <w:rPr>
          <w:lang w:eastAsia="en-GB"/>
        </w:rPr>
      </w:pPr>
      <w:r w:rsidRPr="00191C02">
        <w:rPr>
          <w:lang w:eastAsia="en-GB"/>
        </w:rPr>
        <w:t>Delete the files that are related (not the actual file, just it’s entry in the database).</w:t>
      </w:r>
    </w:p>
    <w:p w14:paraId="696BE0F9" w14:textId="503E1D67" w:rsidR="00B97E91" w:rsidRPr="00191C02" w:rsidRDefault="00B97E91">
      <w:pPr>
        <w:pStyle w:val="ListParagraph"/>
        <w:numPr>
          <w:ilvl w:val="0"/>
          <w:numId w:val="35"/>
        </w:numPr>
        <w:rPr>
          <w:lang w:eastAsia="en-GB"/>
        </w:rPr>
      </w:pPr>
      <w:r w:rsidRPr="00191C02">
        <w:rPr>
          <w:lang w:eastAsia="en-GB"/>
        </w:rPr>
        <w:t xml:space="preserve">Return the path to the announcement in </w:t>
      </w:r>
      <w:r w:rsidR="00B9133C" w:rsidRPr="00191C02">
        <w:rPr>
          <w:lang w:eastAsia="en-GB"/>
        </w:rPr>
        <w:t>our folder structure. This is going to be used by the API Manager to delete the file/folder.</w:t>
      </w:r>
    </w:p>
    <w:p w14:paraId="7136081A" w14:textId="40E1C9D4" w:rsidR="00CF181C" w:rsidRPr="00191C02" w:rsidRDefault="00CF181C" w:rsidP="00834E7F">
      <w:pPr>
        <w:shd w:val="clear" w:color="auto" w:fill="FFFFFF"/>
        <w:spacing w:line="345" w:lineRule="atLeast"/>
        <w:rPr>
          <w:rFonts w:ascii="Cascadia Code" w:eastAsia="Times New Roman" w:hAnsi="Cascadia Code" w:cs="Times New Roman"/>
          <w:color w:val="6A737D"/>
          <w:sz w:val="23"/>
          <w:szCs w:val="23"/>
          <w:lang w:eastAsia="en-GB"/>
        </w:rPr>
      </w:pPr>
    </w:p>
    <w:p w14:paraId="31089193" w14:textId="0B6853A9" w:rsidR="00CF181C" w:rsidRPr="00191C02" w:rsidRDefault="00CF181C" w:rsidP="00CF181C">
      <w:pPr>
        <w:pStyle w:val="Heading3"/>
        <w:rPr>
          <w:rFonts w:eastAsia="Times New Roman"/>
          <w:lang w:eastAsia="en-GB"/>
        </w:rPr>
      </w:pPr>
      <w:r w:rsidRPr="00191C02">
        <w:rPr>
          <w:rFonts w:eastAsia="Times New Roman"/>
          <w:lang w:eastAsia="en-GB"/>
        </w:rPr>
        <w:t xml:space="preserve">Add tag to </w:t>
      </w:r>
      <w:proofErr w:type="gramStart"/>
      <w:r w:rsidRPr="00191C02">
        <w:rPr>
          <w:rFonts w:eastAsia="Times New Roman"/>
          <w:lang w:eastAsia="en-GB"/>
        </w:rPr>
        <w:t>announcement</w:t>
      </w:r>
      <w:proofErr w:type="gramEnd"/>
      <w:r w:rsidRPr="00191C02">
        <w:rPr>
          <w:rFonts w:eastAsia="Times New Roman"/>
          <w:lang w:eastAsia="en-GB"/>
        </w:rPr>
        <w:t xml:space="preserve"> </w:t>
      </w:r>
    </w:p>
    <w:p w14:paraId="783CFA6E" w14:textId="1B6949E4" w:rsidR="00B9133C" w:rsidRPr="00191C02" w:rsidRDefault="00B9133C">
      <w:pPr>
        <w:pStyle w:val="ListParagraph"/>
        <w:numPr>
          <w:ilvl w:val="0"/>
          <w:numId w:val="35"/>
        </w:numPr>
        <w:rPr>
          <w:lang w:eastAsia="en-GB"/>
        </w:rPr>
      </w:pPr>
      <w:r w:rsidRPr="00191C02">
        <w:rPr>
          <w:lang w:eastAsia="en-GB"/>
        </w:rPr>
        <w:t>Get the user by token.</w:t>
      </w:r>
    </w:p>
    <w:p w14:paraId="13B3BE5E" w14:textId="60F7EBA2" w:rsidR="00B9133C" w:rsidRPr="00191C02" w:rsidRDefault="00B9133C">
      <w:pPr>
        <w:pStyle w:val="ListParagraph"/>
        <w:numPr>
          <w:ilvl w:val="0"/>
          <w:numId w:val="35"/>
        </w:numPr>
        <w:rPr>
          <w:lang w:eastAsia="en-GB"/>
        </w:rPr>
      </w:pPr>
      <w:r w:rsidRPr="00191C02">
        <w:rPr>
          <w:lang w:eastAsia="en-GB"/>
        </w:rPr>
        <w:t>Get the announcement (just checking if it exists).</w:t>
      </w:r>
    </w:p>
    <w:p w14:paraId="28DEFB09" w14:textId="0A308386" w:rsidR="00B9133C" w:rsidRPr="00191C02" w:rsidRDefault="00B9133C">
      <w:pPr>
        <w:pStyle w:val="ListParagraph"/>
        <w:numPr>
          <w:ilvl w:val="0"/>
          <w:numId w:val="35"/>
        </w:numPr>
        <w:rPr>
          <w:lang w:eastAsia="en-GB"/>
        </w:rPr>
      </w:pPr>
      <w:r w:rsidRPr="00191C02">
        <w:rPr>
          <w:lang w:eastAsia="en-GB"/>
        </w:rPr>
        <w:t>Get the tag (just checking if it exists).</w:t>
      </w:r>
    </w:p>
    <w:p w14:paraId="02326F92" w14:textId="11CADFF3" w:rsidR="00B9133C" w:rsidRPr="00191C02" w:rsidRDefault="00B9133C">
      <w:pPr>
        <w:pStyle w:val="ListParagraph"/>
        <w:numPr>
          <w:ilvl w:val="0"/>
          <w:numId w:val="35"/>
        </w:numPr>
        <w:rPr>
          <w:lang w:eastAsia="en-GB"/>
        </w:rPr>
      </w:pPr>
      <w:r w:rsidRPr="00191C02">
        <w:rPr>
          <w:lang w:eastAsia="en-GB"/>
        </w:rPr>
        <w:t>Check if the user adding is the admin or the user that created the announcement.</w:t>
      </w:r>
    </w:p>
    <w:p w14:paraId="2EFE1AE9" w14:textId="1C07112F" w:rsidR="00B9133C" w:rsidRPr="00191C02" w:rsidRDefault="00B9133C">
      <w:pPr>
        <w:pStyle w:val="ListParagraph"/>
        <w:numPr>
          <w:ilvl w:val="0"/>
          <w:numId w:val="35"/>
        </w:numPr>
        <w:rPr>
          <w:lang w:eastAsia="en-GB"/>
        </w:rPr>
      </w:pPr>
      <w:r w:rsidRPr="00191C02">
        <w:rPr>
          <w:lang w:eastAsia="en-GB"/>
        </w:rPr>
        <w:t>Add the announcement – tag relationship.</w:t>
      </w:r>
    </w:p>
    <w:p w14:paraId="4064D74C" w14:textId="081B70A4" w:rsidR="00B9133C" w:rsidRPr="00191C02" w:rsidRDefault="00B9133C">
      <w:pPr>
        <w:pStyle w:val="ListParagraph"/>
        <w:numPr>
          <w:ilvl w:val="0"/>
          <w:numId w:val="35"/>
        </w:numPr>
        <w:rPr>
          <w:lang w:eastAsia="en-GB"/>
        </w:rPr>
      </w:pPr>
      <w:r w:rsidRPr="00191C02">
        <w:rPr>
          <w:lang w:eastAsia="en-GB"/>
        </w:rPr>
        <w:t>Return 200OK and null JSON.</w:t>
      </w:r>
    </w:p>
    <w:p w14:paraId="3398DC47" w14:textId="77777777" w:rsidR="00B9133C" w:rsidRPr="00191C02" w:rsidRDefault="00B9133C" w:rsidP="00B9133C">
      <w:pPr>
        <w:rPr>
          <w:lang w:eastAsia="en-GB"/>
        </w:rPr>
      </w:pPr>
    </w:p>
    <w:p w14:paraId="24C5D8FF" w14:textId="702E2F17" w:rsidR="00CF181C" w:rsidRPr="00191C02" w:rsidRDefault="00CF181C" w:rsidP="00CF181C">
      <w:pPr>
        <w:pStyle w:val="Heading3"/>
        <w:rPr>
          <w:lang w:eastAsia="en-GB"/>
        </w:rPr>
      </w:pPr>
      <w:r w:rsidRPr="00191C02">
        <w:rPr>
          <w:lang w:eastAsia="en-GB"/>
        </w:rPr>
        <w:t xml:space="preserve">Get announcement </w:t>
      </w:r>
      <w:proofErr w:type="gramStart"/>
      <w:r w:rsidRPr="00191C02">
        <w:rPr>
          <w:lang w:eastAsia="en-GB"/>
        </w:rPr>
        <w:t>tags</w:t>
      </w:r>
      <w:proofErr w:type="gramEnd"/>
    </w:p>
    <w:p w14:paraId="6AB84552" w14:textId="77777777" w:rsidR="00B9133C" w:rsidRPr="00191C02" w:rsidRDefault="00B9133C">
      <w:pPr>
        <w:pStyle w:val="ListParagraph"/>
        <w:numPr>
          <w:ilvl w:val="0"/>
          <w:numId w:val="36"/>
        </w:numPr>
        <w:rPr>
          <w:lang w:eastAsia="en-GB"/>
        </w:rPr>
      </w:pPr>
      <w:r w:rsidRPr="00191C02">
        <w:rPr>
          <w:lang w:eastAsia="en-GB"/>
        </w:rPr>
        <w:t>Get the user by token.</w:t>
      </w:r>
    </w:p>
    <w:p w14:paraId="36D1851C" w14:textId="34A7D86D" w:rsidR="00B9133C" w:rsidRPr="00191C02" w:rsidRDefault="00B9133C">
      <w:pPr>
        <w:pStyle w:val="ListParagraph"/>
        <w:numPr>
          <w:ilvl w:val="0"/>
          <w:numId w:val="36"/>
        </w:numPr>
        <w:rPr>
          <w:lang w:eastAsia="en-GB"/>
        </w:rPr>
      </w:pPr>
      <w:r w:rsidRPr="00191C02">
        <w:rPr>
          <w:lang w:eastAsia="en-GB"/>
        </w:rPr>
        <w:t>Check if the announcement exists.</w:t>
      </w:r>
    </w:p>
    <w:p w14:paraId="2626A27E" w14:textId="4229ECA3" w:rsidR="00B9133C" w:rsidRPr="00191C02" w:rsidRDefault="00B9133C">
      <w:pPr>
        <w:pStyle w:val="ListParagraph"/>
        <w:numPr>
          <w:ilvl w:val="0"/>
          <w:numId w:val="36"/>
        </w:numPr>
        <w:rPr>
          <w:lang w:eastAsia="en-GB"/>
        </w:rPr>
      </w:pPr>
      <w:r w:rsidRPr="00191C02">
        <w:rPr>
          <w:lang w:eastAsia="en-GB"/>
        </w:rPr>
        <w:t>Check if the user adding is the admin or the user that created the announcement</w:t>
      </w:r>
      <w:r w:rsidR="00191C02" w:rsidRPr="00191C02">
        <w:rPr>
          <w:lang w:eastAsia="en-GB"/>
        </w:rPr>
        <w:t>.</w:t>
      </w:r>
    </w:p>
    <w:p w14:paraId="7318AFD4" w14:textId="77777777" w:rsidR="00191C02" w:rsidRPr="00191C02" w:rsidRDefault="00191C02">
      <w:pPr>
        <w:pStyle w:val="ListParagraph"/>
        <w:numPr>
          <w:ilvl w:val="0"/>
          <w:numId w:val="36"/>
        </w:numPr>
        <w:rPr>
          <w:lang w:eastAsia="en-GB"/>
        </w:rPr>
      </w:pPr>
      <w:r w:rsidRPr="00191C02">
        <w:rPr>
          <w:lang w:eastAsia="en-GB"/>
        </w:rPr>
        <w:t>Get all the tags id that are related to this announcement.</w:t>
      </w:r>
    </w:p>
    <w:p w14:paraId="31FBF224" w14:textId="77777777" w:rsidR="00191C02" w:rsidRPr="00191C02" w:rsidRDefault="00191C02">
      <w:pPr>
        <w:pStyle w:val="ListParagraph"/>
        <w:numPr>
          <w:ilvl w:val="0"/>
          <w:numId w:val="36"/>
        </w:numPr>
        <w:rPr>
          <w:lang w:eastAsia="en-GB"/>
        </w:rPr>
      </w:pPr>
      <w:r w:rsidRPr="00191C02">
        <w:rPr>
          <w:lang w:eastAsia="en-GB"/>
        </w:rPr>
        <w:t>Get the actual tag objects from the ids above.</w:t>
      </w:r>
    </w:p>
    <w:p w14:paraId="1E328869" w14:textId="5EBB2832" w:rsidR="00B9133C" w:rsidRPr="00191C02" w:rsidRDefault="00191C02">
      <w:pPr>
        <w:pStyle w:val="ListParagraph"/>
        <w:numPr>
          <w:ilvl w:val="0"/>
          <w:numId w:val="36"/>
        </w:numPr>
        <w:rPr>
          <w:lang w:eastAsia="en-GB"/>
        </w:rPr>
      </w:pPr>
      <w:r w:rsidRPr="00191C02">
        <w:rPr>
          <w:lang w:eastAsia="en-GB"/>
        </w:rPr>
        <w:t xml:space="preserve">Return 200OK and the array of tags (containing the id, </w:t>
      </w:r>
      <w:r w:rsidR="003171E1" w:rsidRPr="00191C02">
        <w:rPr>
          <w:lang w:eastAsia="en-GB"/>
        </w:rPr>
        <w:t>name,</w:t>
      </w:r>
      <w:r w:rsidRPr="00191C02">
        <w:rPr>
          <w:lang w:eastAsia="en-GB"/>
        </w:rPr>
        <w:t xml:space="preserve"> and colour). </w:t>
      </w:r>
    </w:p>
    <w:p w14:paraId="265AFD50" w14:textId="0BB4B1BE" w:rsidR="00CF181C" w:rsidRPr="00191C02" w:rsidRDefault="00CF181C" w:rsidP="00CF181C">
      <w:pPr>
        <w:rPr>
          <w:lang w:eastAsia="en-GB"/>
        </w:rPr>
      </w:pPr>
    </w:p>
    <w:p w14:paraId="2E138B09" w14:textId="10EA0E2B" w:rsidR="00CF181C" w:rsidRDefault="00CF181C" w:rsidP="00CF181C">
      <w:pPr>
        <w:pStyle w:val="Heading3"/>
        <w:rPr>
          <w:lang w:eastAsia="en-GB"/>
        </w:rPr>
      </w:pPr>
      <w:r w:rsidRPr="00191C02">
        <w:rPr>
          <w:lang w:eastAsia="en-GB"/>
        </w:rPr>
        <w:t xml:space="preserve">Remove tag from </w:t>
      </w:r>
      <w:proofErr w:type="gramStart"/>
      <w:r w:rsidRPr="00191C02">
        <w:rPr>
          <w:lang w:eastAsia="en-GB"/>
        </w:rPr>
        <w:t>announcement</w:t>
      </w:r>
      <w:proofErr w:type="gramEnd"/>
    </w:p>
    <w:p w14:paraId="7E2E34CD" w14:textId="467DF69B" w:rsidR="00C01040" w:rsidRPr="00C01040" w:rsidRDefault="00C01040">
      <w:pPr>
        <w:pStyle w:val="ListParagraph"/>
        <w:numPr>
          <w:ilvl w:val="0"/>
          <w:numId w:val="36"/>
        </w:numPr>
        <w:rPr>
          <w:lang w:eastAsia="en-GB"/>
        </w:rPr>
      </w:pPr>
      <w:r w:rsidRPr="00191C02">
        <w:rPr>
          <w:lang w:eastAsia="en-GB"/>
        </w:rPr>
        <w:t>Get the user by token.</w:t>
      </w:r>
    </w:p>
    <w:p w14:paraId="3AA0DD60" w14:textId="77777777" w:rsidR="00C01040" w:rsidRPr="00191C02" w:rsidRDefault="00C01040">
      <w:pPr>
        <w:pStyle w:val="ListParagraph"/>
        <w:numPr>
          <w:ilvl w:val="0"/>
          <w:numId w:val="36"/>
        </w:numPr>
        <w:rPr>
          <w:lang w:eastAsia="en-GB"/>
        </w:rPr>
      </w:pPr>
      <w:r w:rsidRPr="00191C02">
        <w:rPr>
          <w:lang w:eastAsia="en-GB"/>
        </w:rPr>
        <w:t>Check if the announcement exists.</w:t>
      </w:r>
    </w:p>
    <w:p w14:paraId="6173B68B" w14:textId="554BFD5F" w:rsidR="00C01040" w:rsidRDefault="00C01040">
      <w:pPr>
        <w:pStyle w:val="ListParagraph"/>
        <w:numPr>
          <w:ilvl w:val="0"/>
          <w:numId w:val="36"/>
        </w:numPr>
        <w:rPr>
          <w:lang w:eastAsia="en-GB"/>
        </w:rPr>
      </w:pPr>
      <w:r w:rsidRPr="00191C02">
        <w:rPr>
          <w:lang w:eastAsia="en-GB"/>
        </w:rPr>
        <w:t xml:space="preserve">Check if the </w:t>
      </w:r>
      <w:r>
        <w:rPr>
          <w:lang w:eastAsia="en-GB"/>
        </w:rPr>
        <w:t>tag</w:t>
      </w:r>
      <w:r w:rsidRPr="00191C02">
        <w:rPr>
          <w:lang w:eastAsia="en-GB"/>
        </w:rPr>
        <w:t xml:space="preserve"> exists.</w:t>
      </w:r>
    </w:p>
    <w:p w14:paraId="34D3C724" w14:textId="1EBD5BB3" w:rsidR="00C01040" w:rsidRDefault="00C01040">
      <w:pPr>
        <w:pStyle w:val="ListParagraph"/>
        <w:numPr>
          <w:ilvl w:val="0"/>
          <w:numId w:val="36"/>
        </w:numPr>
        <w:rPr>
          <w:lang w:eastAsia="en-GB"/>
        </w:rPr>
      </w:pPr>
      <w:r w:rsidRPr="00191C02">
        <w:rPr>
          <w:lang w:eastAsia="en-GB"/>
        </w:rPr>
        <w:t>Check if the user adding is the admin or the user that created the announcement.</w:t>
      </w:r>
    </w:p>
    <w:p w14:paraId="35AF5633" w14:textId="71007749" w:rsidR="00C01040" w:rsidRDefault="00E84896">
      <w:pPr>
        <w:pStyle w:val="ListParagraph"/>
        <w:numPr>
          <w:ilvl w:val="0"/>
          <w:numId w:val="36"/>
        </w:numPr>
        <w:rPr>
          <w:lang w:eastAsia="en-GB"/>
        </w:rPr>
      </w:pPr>
      <w:r>
        <w:rPr>
          <w:lang w:eastAsia="en-GB"/>
        </w:rPr>
        <w:t>Remove the relation.</w:t>
      </w:r>
    </w:p>
    <w:p w14:paraId="5793B6C8" w14:textId="5A91659D" w:rsidR="00E84896" w:rsidRPr="00191C02" w:rsidRDefault="00E84896">
      <w:pPr>
        <w:pStyle w:val="ListParagraph"/>
        <w:numPr>
          <w:ilvl w:val="0"/>
          <w:numId w:val="36"/>
        </w:numPr>
        <w:rPr>
          <w:lang w:eastAsia="en-GB"/>
        </w:rPr>
      </w:pPr>
      <w:r>
        <w:rPr>
          <w:lang w:eastAsia="en-GB"/>
        </w:rPr>
        <w:t>Return 200OK and null JSON.</w:t>
      </w:r>
    </w:p>
    <w:p w14:paraId="4BF50F78" w14:textId="135F5327" w:rsidR="00CF181C" w:rsidRPr="00191C02" w:rsidRDefault="00CF181C" w:rsidP="00CF181C">
      <w:pPr>
        <w:rPr>
          <w:lang w:eastAsia="en-GB"/>
        </w:rPr>
      </w:pPr>
    </w:p>
    <w:p w14:paraId="4B05A981" w14:textId="2B57E405" w:rsidR="00CF181C" w:rsidRDefault="00CF181C" w:rsidP="00CF181C">
      <w:pPr>
        <w:pStyle w:val="Heading3"/>
        <w:rPr>
          <w:lang w:eastAsia="en-GB"/>
        </w:rPr>
      </w:pPr>
      <w:r w:rsidRPr="00191C02">
        <w:rPr>
          <w:lang w:eastAsia="en-GB"/>
        </w:rPr>
        <w:t xml:space="preserve">Create announcement </w:t>
      </w:r>
      <w:proofErr w:type="gramStart"/>
      <w:r w:rsidRPr="00191C02">
        <w:rPr>
          <w:lang w:eastAsia="en-GB"/>
        </w:rPr>
        <w:t>file</w:t>
      </w:r>
      <w:proofErr w:type="gramEnd"/>
    </w:p>
    <w:p w14:paraId="65D36B7B" w14:textId="49174601" w:rsidR="00013923" w:rsidRDefault="00013923">
      <w:pPr>
        <w:pStyle w:val="ListParagraph"/>
        <w:numPr>
          <w:ilvl w:val="0"/>
          <w:numId w:val="36"/>
        </w:numPr>
        <w:rPr>
          <w:lang w:eastAsia="en-GB"/>
        </w:rPr>
      </w:pPr>
      <w:r w:rsidRPr="00191C02">
        <w:rPr>
          <w:lang w:eastAsia="en-GB"/>
        </w:rPr>
        <w:t>Get the user by token.</w:t>
      </w:r>
    </w:p>
    <w:p w14:paraId="1CE56F07" w14:textId="080BF827" w:rsidR="00013923" w:rsidRDefault="00013923">
      <w:pPr>
        <w:pStyle w:val="ListParagraph"/>
        <w:numPr>
          <w:ilvl w:val="0"/>
          <w:numId w:val="36"/>
        </w:numPr>
        <w:rPr>
          <w:lang w:eastAsia="en-GB"/>
        </w:rPr>
      </w:pPr>
      <w:r>
        <w:rPr>
          <w:lang w:eastAsia="en-GB"/>
        </w:rPr>
        <w:t>Check if the announcement exists.</w:t>
      </w:r>
    </w:p>
    <w:p w14:paraId="4E3BB181" w14:textId="5C261EC4" w:rsidR="00013923" w:rsidRDefault="00013923">
      <w:pPr>
        <w:pStyle w:val="ListParagraph"/>
        <w:numPr>
          <w:ilvl w:val="0"/>
          <w:numId w:val="36"/>
        </w:numPr>
        <w:rPr>
          <w:lang w:eastAsia="en-GB"/>
        </w:rPr>
      </w:pPr>
      <w:r>
        <w:rPr>
          <w:lang w:eastAsia="en-GB"/>
        </w:rPr>
        <w:t xml:space="preserve">Check if the </w:t>
      </w:r>
      <w:r w:rsidR="004101C8">
        <w:rPr>
          <w:lang w:eastAsia="en-GB"/>
        </w:rPr>
        <w:t>user is an admin or created the announcement</w:t>
      </w:r>
      <w:r>
        <w:rPr>
          <w:lang w:eastAsia="en-GB"/>
        </w:rPr>
        <w:t>.</w:t>
      </w:r>
    </w:p>
    <w:p w14:paraId="7774FAB5" w14:textId="1A15B8B2" w:rsidR="00013923" w:rsidRDefault="004101C8">
      <w:pPr>
        <w:pStyle w:val="ListParagraph"/>
        <w:numPr>
          <w:ilvl w:val="0"/>
          <w:numId w:val="36"/>
        </w:numPr>
        <w:rPr>
          <w:lang w:eastAsia="en-GB"/>
        </w:rPr>
      </w:pPr>
      <w:r>
        <w:rPr>
          <w:lang w:eastAsia="en-GB"/>
        </w:rPr>
        <w:t>Create the file for the database.</w:t>
      </w:r>
    </w:p>
    <w:p w14:paraId="4E5B4DA5" w14:textId="42EF6E40" w:rsidR="004101C8" w:rsidRDefault="004101C8">
      <w:pPr>
        <w:pStyle w:val="ListParagraph"/>
        <w:numPr>
          <w:ilvl w:val="0"/>
          <w:numId w:val="36"/>
        </w:numPr>
        <w:rPr>
          <w:lang w:eastAsia="en-GB"/>
        </w:rPr>
      </w:pPr>
      <w:r>
        <w:rPr>
          <w:lang w:eastAsia="en-GB"/>
        </w:rPr>
        <w:t>Add the file to the database.</w:t>
      </w:r>
    </w:p>
    <w:p w14:paraId="76656D61" w14:textId="15586C1C" w:rsidR="004101C8" w:rsidRDefault="004101C8">
      <w:pPr>
        <w:pStyle w:val="ListParagraph"/>
        <w:numPr>
          <w:ilvl w:val="0"/>
          <w:numId w:val="36"/>
        </w:numPr>
        <w:rPr>
          <w:lang w:eastAsia="en-GB"/>
        </w:rPr>
      </w:pPr>
      <w:r>
        <w:rPr>
          <w:lang w:eastAsia="en-GB"/>
        </w:rPr>
        <w:t>Update the announcement’s file field to also have this entry.</w:t>
      </w:r>
    </w:p>
    <w:p w14:paraId="7B0763C1" w14:textId="43DE51A8" w:rsidR="004101C8" w:rsidRPr="00013923" w:rsidRDefault="004101C8">
      <w:pPr>
        <w:pStyle w:val="ListParagraph"/>
        <w:numPr>
          <w:ilvl w:val="0"/>
          <w:numId w:val="36"/>
        </w:numPr>
        <w:rPr>
          <w:lang w:eastAsia="en-GB"/>
        </w:rPr>
      </w:pPr>
      <w:r>
        <w:rPr>
          <w:lang w:eastAsia="en-GB"/>
        </w:rPr>
        <w:t>Return 201Created and the file’s JSON.</w:t>
      </w:r>
    </w:p>
    <w:p w14:paraId="31E49388" w14:textId="28FCA698" w:rsidR="00CF181C" w:rsidRPr="00191C02" w:rsidRDefault="00CF181C" w:rsidP="00CF181C">
      <w:pPr>
        <w:rPr>
          <w:lang w:eastAsia="en-GB"/>
        </w:rPr>
      </w:pPr>
    </w:p>
    <w:p w14:paraId="7F8FD50E" w14:textId="1E7D9833" w:rsidR="00CF181C" w:rsidRDefault="00CF181C" w:rsidP="00CF181C">
      <w:pPr>
        <w:pStyle w:val="Heading3"/>
        <w:rPr>
          <w:lang w:eastAsia="en-GB"/>
        </w:rPr>
      </w:pPr>
      <w:r w:rsidRPr="00191C02">
        <w:rPr>
          <w:lang w:eastAsia="en-GB"/>
        </w:rPr>
        <w:t xml:space="preserve">Delete announcement </w:t>
      </w:r>
      <w:proofErr w:type="gramStart"/>
      <w:r w:rsidRPr="00191C02">
        <w:rPr>
          <w:lang w:eastAsia="en-GB"/>
        </w:rPr>
        <w:t>file</w:t>
      </w:r>
      <w:proofErr w:type="gramEnd"/>
    </w:p>
    <w:p w14:paraId="0A63505F" w14:textId="77777777" w:rsidR="004101C8" w:rsidRDefault="004101C8">
      <w:pPr>
        <w:pStyle w:val="ListParagraph"/>
        <w:numPr>
          <w:ilvl w:val="0"/>
          <w:numId w:val="36"/>
        </w:numPr>
        <w:rPr>
          <w:lang w:eastAsia="en-GB"/>
        </w:rPr>
      </w:pPr>
      <w:r w:rsidRPr="00191C02">
        <w:rPr>
          <w:lang w:eastAsia="en-GB"/>
        </w:rPr>
        <w:t>Get the user by token.</w:t>
      </w:r>
    </w:p>
    <w:p w14:paraId="1F0F0CA7" w14:textId="77777777" w:rsidR="004101C8" w:rsidRDefault="004101C8">
      <w:pPr>
        <w:pStyle w:val="ListParagraph"/>
        <w:numPr>
          <w:ilvl w:val="0"/>
          <w:numId w:val="36"/>
        </w:numPr>
        <w:rPr>
          <w:lang w:eastAsia="en-GB"/>
        </w:rPr>
      </w:pPr>
      <w:r>
        <w:rPr>
          <w:lang w:eastAsia="en-GB"/>
        </w:rPr>
        <w:t>Check if the announcement exists.</w:t>
      </w:r>
    </w:p>
    <w:p w14:paraId="1F6528BA" w14:textId="662AD145" w:rsidR="004101C8" w:rsidRDefault="004101C8">
      <w:pPr>
        <w:pStyle w:val="ListParagraph"/>
        <w:numPr>
          <w:ilvl w:val="0"/>
          <w:numId w:val="36"/>
        </w:numPr>
        <w:rPr>
          <w:lang w:eastAsia="en-GB"/>
        </w:rPr>
      </w:pPr>
      <w:r>
        <w:rPr>
          <w:lang w:eastAsia="en-GB"/>
        </w:rPr>
        <w:t>Check if the user is an admin or created the announcement.</w:t>
      </w:r>
    </w:p>
    <w:p w14:paraId="13AB29BF" w14:textId="72E715AB" w:rsidR="004101C8" w:rsidRDefault="004101C8">
      <w:pPr>
        <w:pStyle w:val="ListParagraph"/>
        <w:numPr>
          <w:ilvl w:val="0"/>
          <w:numId w:val="36"/>
        </w:numPr>
        <w:rPr>
          <w:lang w:eastAsia="en-GB"/>
        </w:rPr>
      </w:pPr>
      <w:r>
        <w:rPr>
          <w:lang w:eastAsia="en-GB"/>
        </w:rPr>
        <w:t>Check if the file is in the announcement.</w:t>
      </w:r>
    </w:p>
    <w:p w14:paraId="183323E1" w14:textId="77777777" w:rsidR="004101C8" w:rsidRDefault="004101C8">
      <w:pPr>
        <w:pStyle w:val="ListParagraph"/>
        <w:numPr>
          <w:ilvl w:val="0"/>
          <w:numId w:val="36"/>
        </w:numPr>
        <w:rPr>
          <w:lang w:eastAsia="en-GB"/>
        </w:rPr>
      </w:pPr>
      <w:r>
        <w:rPr>
          <w:lang w:eastAsia="en-GB"/>
        </w:rPr>
        <w:lastRenderedPageBreak/>
        <w:t>Remove the file id from the announcement and update it in the database.</w:t>
      </w:r>
    </w:p>
    <w:p w14:paraId="3C333057" w14:textId="77777777" w:rsidR="004101C8" w:rsidRDefault="004101C8">
      <w:pPr>
        <w:pStyle w:val="ListParagraph"/>
        <w:numPr>
          <w:ilvl w:val="0"/>
          <w:numId w:val="36"/>
        </w:numPr>
        <w:rPr>
          <w:lang w:eastAsia="en-GB"/>
        </w:rPr>
      </w:pPr>
      <w:r>
        <w:rPr>
          <w:lang w:eastAsia="en-GB"/>
        </w:rPr>
        <w:t>Remove the file from the database.</w:t>
      </w:r>
    </w:p>
    <w:p w14:paraId="26373CD4" w14:textId="318AA471" w:rsidR="004101C8" w:rsidRDefault="004101C8">
      <w:pPr>
        <w:pStyle w:val="ListParagraph"/>
        <w:numPr>
          <w:ilvl w:val="0"/>
          <w:numId w:val="36"/>
        </w:numPr>
        <w:rPr>
          <w:lang w:eastAsia="en-GB"/>
        </w:rPr>
      </w:pPr>
      <w:r>
        <w:rPr>
          <w:lang w:eastAsia="en-GB"/>
        </w:rPr>
        <w:t xml:space="preserve">Return 200OK and a JSON containing either the path to the file (if this is not the last file that the announcement has) or the path to the announcement (if there are no more files). </w:t>
      </w:r>
    </w:p>
    <w:p w14:paraId="13C48A32" w14:textId="75F65429" w:rsidR="00CF181C" w:rsidRPr="00191C02" w:rsidRDefault="00CF181C" w:rsidP="00CF181C">
      <w:pPr>
        <w:rPr>
          <w:lang w:eastAsia="en-GB"/>
        </w:rPr>
      </w:pPr>
    </w:p>
    <w:p w14:paraId="0607AB59" w14:textId="2E957946" w:rsidR="00CF181C" w:rsidRPr="00191C02" w:rsidRDefault="00CF181C" w:rsidP="00CF181C">
      <w:pPr>
        <w:pStyle w:val="Heading3"/>
        <w:rPr>
          <w:lang w:eastAsia="en-GB"/>
        </w:rPr>
      </w:pPr>
      <w:r w:rsidRPr="00191C02">
        <w:rPr>
          <w:lang w:eastAsia="en-GB"/>
        </w:rPr>
        <w:t xml:space="preserve">Has permission to get </w:t>
      </w:r>
      <w:proofErr w:type="gramStart"/>
      <w:r w:rsidRPr="00191C02">
        <w:rPr>
          <w:lang w:eastAsia="en-GB"/>
        </w:rPr>
        <w:t>file</w:t>
      </w:r>
      <w:proofErr w:type="gramEnd"/>
    </w:p>
    <w:p w14:paraId="78CD9350" w14:textId="77777777" w:rsidR="00E26DFD" w:rsidRDefault="00E26DFD">
      <w:pPr>
        <w:pStyle w:val="ListParagraph"/>
        <w:numPr>
          <w:ilvl w:val="0"/>
          <w:numId w:val="36"/>
        </w:numPr>
        <w:rPr>
          <w:lang w:eastAsia="en-GB"/>
        </w:rPr>
      </w:pPr>
      <w:r w:rsidRPr="00191C02">
        <w:rPr>
          <w:lang w:eastAsia="en-GB"/>
        </w:rPr>
        <w:t>Get the user by token.</w:t>
      </w:r>
    </w:p>
    <w:p w14:paraId="01995C2D" w14:textId="77777777" w:rsidR="00E26DFD" w:rsidRDefault="00E26DFD">
      <w:pPr>
        <w:pStyle w:val="ListParagraph"/>
        <w:numPr>
          <w:ilvl w:val="0"/>
          <w:numId w:val="36"/>
        </w:numPr>
        <w:rPr>
          <w:lang w:eastAsia="en-GB"/>
        </w:rPr>
      </w:pPr>
      <w:r>
        <w:rPr>
          <w:lang w:eastAsia="en-GB"/>
        </w:rPr>
        <w:t>Check if the announcement exists.</w:t>
      </w:r>
    </w:p>
    <w:p w14:paraId="7371E46A" w14:textId="77777777" w:rsidR="00E26DFD" w:rsidRDefault="00E26DFD">
      <w:pPr>
        <w:pStyle w:val="ListParagraph"/>
        <w:numPr>
          <w:ilvl w:val="0"/>
          <w:numId w:val="36"/>
        </w:numPr>
        <w:rPr>
          <w:lang w:eastAsia="en-GB"/>
        </w:rPr>
      </w:pPr>
      <w:r>
        <w:rPr>
          <w:lang w:eastAsia="en-GB"/>
        </w:rPr>
        <w:t>Check if the user has access to the announcement.</w:t>
      </w:r>
    </w:p>
    <w:p w14:paraId="503FE59D" w14:textId="45B23698" w:rsidR="004101C8" w:rsidRDefault="004101C8">
      <w:pPr>
        <w:pStyle w:val="ListParagraph"/>
        <w:numPr>
          <w:ilvl w:val="0"/>
          <w:numId w:val="36"/>
        </w:numPr>
        <w:rPr>
          <w:lang w:eastAsia="en-GB"/>
        </w:rPr>
      </w:pPr>
      <w:r>
        <w:rPr>
          <w:lang w:eastAsia="en-GB"/>
        </w:rPr>
        <w:t>Check if the file is in the announcement.</w:t>
      </w:r>
    </w:p>
    <w:p w14:paraId="60E53D68" w14:textId="08159F07" w:rsidR="004101C8" w:rsidRDefault="004101C8">
      <w:pPr>
        <w:pStyle w:val="ListParagraph"/>
        <w:numPr>
          <w:ilvl w:val="0"/>
          <w:numId w:val="36"/>
        </w:numPr>
        <w:rPr>
          <w:lang w:eastAsia="en-GB"/>
        </w:rPr>
      </w:pPr>
      <w:r>
        <w:rPr>
          <w:lang w:eastAsia="en-GB"/>
        </w:rPr>
        <w:t>Return 200OK and the file’s path in JSON format.</w:t>
      </w:r>
    </w:p>
    <w:p w14:paraId="375A4E11" w14:textId="1E71C1A3" w:rsidR="00CF181C" w:rsidRPr="00191C02" w:rsidRDefault="00CF181C" w:rsidP="00CF181C">
      <w:pPr>
        <w:rPr>
          <w:lang w:eastAsia="en-GB"/>
        </w:rPr>
      </w:pPr>
    </w:p>
    <w:p w14:paraId="0D1E4D6E" w14:textId="6A990074" w:rsidR="00CF181C" w:rsidRDefault="00CF181C" w:rsidP="00CF181C">
      <w:pPr>
        <w:pStyle w:val="Heading3"/>
        <w:rPr>
          <w:lang w:eastAsia="en-GB"/>
        </w:rPr>
      </w:pPr>
      <w:r w:rsidRPr="00191C02">
        <w:rPr>
          <w:lang w:eastAsia="en-GB"/>
        </w:rPr>
        <w:t xml:space="preserve">Create </w:t>
      </w:r>
      <w:proofErr w:type="gramStart"/>
      <w:r w:rsidRPr="00191C02">
        <w:rPr>
          <w:lang w:eastAsia="en-GB"/>
        </w:rPr>
        <w:t>answer</w:t>
      </w:r>
      <w:proofErr w:type="gramEnd"/>
    </w:p>
    <w:p w14:paraId="1F211806" w14:textId="77777777" w:rsidR="00E26DFD" w:rsidRDefault="00E26DFD">
      <w:pPr>
        <w:pStyle w:val="ListParagraph"/>
        <w:numPr>
          <w:ilvl w:val="0"/>
          <w:numId w:val="36"/>
        </w:numPr>
        <w:rPr>
          <w:lang w:eastAsia="en-GB"/>
        </w:rPr>
      </w:pPr>
      <w:r w:rsidRPr="00191C02">
        <w:rPr>
          <w:lang w:eastAsia="en-GB"/>
        </w:rPr>
        <w:t>Get the user by token.</w:t>
      </w:r>
    </w:p>
    <w:p w14:paraId="53A350E8" w14:textId="77777777" w:rsidR="00E26DFD" w:rsidRDefault="00E26DFD">
      <w:pPr>
        <w:pStyle w:val="ListParagraph"/>
        <w:numPr>
          <w:ilvl w:val="0"/>
          <w:numId w:val="36"/>
        </w:numPr>
        <w:rPr>
          <w:lang w:eastAsia="en-GB"/>
        </w:rPr>
      </w:pPr>
      <w:r>
        <w:rPr>
          <w:lang w:eastAsia="en-GB"/>
        </w:rPr>
        <w:t>Check if the announcement exists.</w:t>
      </w:r>
    </w:p>
    <w:p w14:paraId="3B63ACFF" w14:textId="22EBED0D" w:rsidR="00E26DFD" w:rsidRDefault="00E26DFD">
      <w:pPr>
        <w:pStyle w:val="ListParagraph"/>
        <w:numPr>
          <w:ilvl w:val="0"/>
          <w:numId w:val="36"/>
        </w:numPr>
        <w:rPr>
          <w:lang w:eastAsia="en-GB"/>
        </w:rPr>
      </w:pPr>
      <w:r>
        <w:rPr>
          <w:lang w:eastAsia="en-GB"/>
        </w:rPr>
        <w:t>Check if the user has access to the announcement.</w:t>
      </w:r>
    </w:p>
    <w:p w14:paraId="4FF1C531" w14:textId="4087AAAC" w:rsidR="00E26DFD" w:rsidRDefault="00E26DFD">
      <w:pPr>
        <w:pStyle w:val="ListParagraph"/>
        <w:numPr>
          <w:ilvl w:val="0"/>
          <w:numId w:val="36"/>
        </w:numPr>
        <w:rPr>
          <w:lang w:eastAsia="en-GB"/>
        </w:rPr>
      </w:pPr>
      <w:r>
        <w:rPr>
          <w:lang w:eastAsia="en-GB"/>
        </w:rPr>
        <w:t>Check if the announcement allows answers.</w:t>
      </w:r>
    </w:p>
    <w:p w14:paraId="49437CCD" w14:textId="44723671" w:rsidR="00E26DFD" w:rsidRDefault="00E26DFD">
      <w:pPr>
        <w:pStyle w:val="ListParagraph"/>
        <w:numPr>
          <w:ilvl w:val="0"/>
          <w:numId w:val="36"/>
        </w:numPr>
        <w:rPr>
          <w:lang w:eastAsia="en-GB"/>
        </w:rPr>
      </w:pPr>
      <w:r>
        <w:rPr>
          <w:lang w:eastAsia="en-GB"/>
        </w:rPr>
        <w:t>Create the answer and put it in the database.</w:t>
      </w:r>
    </w:p>
    <w:p w14:paraId="08BF436B" w14:textId="29C4C0E5" w:rsidR="00E26DFD" w:rsidRDefault="00E26DFD">
      <w:pPr>
        <w:pStyle w:val="ListParagraph"/>
        <w:numPr>
          <w:ilvl w:val="0"/>
          <w:numId w:val="36"/>
        </w:numPr>
        <w:rPr>
          <w:lang w:eastAsia="en-GB"/>
        </w:rPr>
      </w:pPr>
      <w:r>
        <w:rPr>
          <w:lang w:eastAsia="en-GB"/>
        </w:rPr>
        <w:t>Create the relation between the answer and the announcement.</w:t>
      </w:r>
    </w:p>
    <w:p w14:paraId="7C28D200" w14:textId="680568E6" w:rsidR="00E26DFD" w:rsidRDefault="00E26DFD">
      <w:pPr>
        <w:pStyle w:val="ListParagraph"/>
        <w:numPr>
          <w:ilvl w:val="0"/>
          <w:numId w:val="36"/>
        </w:numPr>
        <w:rPr>
          <w:lang w:eastAsia="en-GB"/>
        </w:rPr>
      </w:pPr>
      <w:r>
        <w:rPr>
          <w:lang w:eastAsia="en-GB"/>
        </w:rPr>
        <w:t>Return 201Created and the answer’s JSON.</w:t>
      </w:r>
    </w:p>
    <w:p w14:paraId="0AB36472" w14:textId="77777777" w:rsidR="00E26DFD" w:rsidRPr="00E26DFD" w:rsidRDefault="00E26DFD" w:rsidP="00E26DFD">
      <w:pPr>
        <w:rPr>
          <w:lang w:eastAsia="en-GB"/>
        </w:rPr>
      </w:pPr>
    </w:p>
    <w:p w14:paraId="21045A3C" w14:textId="3F06739B" w:rsidR="00CF181C" w:rsidRPr="00191C02" w:rsidRDefault="00CF181C" w:rsidP="00CF181C">
      <w:pPr>
        <w:rPr>
          <w:lang w:eastAsia="en-GB"/>
        </w:rPr>
      </w:pPr>
    </w:p>
    <w:p w14:paraId="758DE9E8" w14:textId="44356460" w:rsidR="00CF181C" w:rsidRDefault="00CF181C" w:rsidP="00CF181C">
      <w:pPr>
        <w:pStyle w:val="Heading3"/>
        <w:rPr>
          <w:lang w:eastAsia="en-GB"/>
        </w:rPr>
      </w:pPr>
      <w:r w:rsidRPr="00191C02">
        <w:rPr>
          <w:lang w:eastAsia="en-GB"/>
        </w:rPr>
        <w:t xml:space="preserve">Delete </w:t>
      </w:r>
      <w:proofErr w:type="gramStart"/>
      <w:r w:rsidRPr="00191C02">
        <w:rPr>
          <w:lang w:eastAsia="en-GB"/>
        </w:rPr>
        <w:t>answer</w:t>
      </w:r>
      <w:proofErr w:type="gramEnd"/>
    </w:p>
    <w:p w14:paraId="1116CC4A" w14:textId="77777777" w:rsidR="00E26DFD" w:rsidRDefault="00E26DFD">
      <w:pPr>
        <w:pStyle w:val="ListParagraph"/>
        <w:numPr>
          <w:ilvl w:val="0"/>
          <w:numId w:val="36"/>
        </w:numPr>
        <w:rPr>
          <w:lang w:eastAsia="en-GB"/>
        </w:rPr>
      </w:pPr>
      <w:r w:rsidRPr="00191C02">
        <w:rPr>
          <w:lang w:eastAsia="en-GB"/>
        </w:rPr>
        <w:t>Get the user by token.</w:t>
      </w:r>
    </w:p>
    <w:p w14:paraId="707942F0" w14:textId="36F199E6" w:rsidR="00834E7F" w:rsidRDefault="00E26DFD">
      <w:pPr>
        <w:pStyle w:val="ListParagraph"/>
        <w:numPr>
          <w:ilvl w:val="0"/>
          <w:numId w:val="36"/>
        </w:numPr>
        <w:rPr>
          <w:lang w:eastAsia="en-GB"/>
        </w:rPr>
      </w:pPr>
      <w:r>
        <w:rPr>
          <w:lang w:eastAsia="en-GB"/>
        </w:rPr>
        <w:t>Check if the announcement exists.</w:t>
      </w:r>
    </w:p>
    <w:p w14:paraId="6DA9DB60" w14:textId="5C056216" w:rsidR="00E26DFD" w:rsidRDefault="00E26DFD">
      <w:pPr>
        <w:pStyle w:val="ListParagraph"/>
        <w:numPr>
          <w:ilvl w:val="0"/>
          <w:numId w:val="36"/>
        </w:numPr>
        <w:rPr>
          <w:lang w:eastAsia="en-GB"/>
        </w:rPr>
      </w:pPr>
      <w:r>
        <w:rPr>
          <w:lang w:eastAsia="en-GB"/>
        </w:rPr>
        <w:t>Check if the answer exists.</w:t>
      </w:r>
    </w:p>
    <w:p w14:paraId="5590DCF5" w14:textId="2EFC543A" w:rsidR="00E26DFD" w:rsidRDefault="00E26DFD">
      <w:pPr>
        <w:pStyle w:val="ListParagraph"/>
        <w:numPr>
          <w:ilvl w:val="0"/>
          <w:numId w:val="36"/>
        </w:numPr>
        <w:rPr>
          <w:lang w:eastAsia="en-GB"/>
        </w:rPr>
      </w:pPr>
      <w:r>
        <w:rPr>
          <w:lang w:eastAsia="en-GB"/>
        </w:rPr>
        <w:t>Check if the user is an admin or the answer’s creator.</w:t>
      </w:r>
    </w:p>
    <w:p w14:paraId="2CFE2F6D" w14:textId="21380638" w:rsidR="00E26DFD" w:rsidRDefault="00E26DFD">
      <w:pPr>
        <w:pStyle w:val="ListParagraph"/>
        <w:numPr>
          <w:ilvl w:val="0"/>
          <w:numId w:val="36"/>
        </w:numPr>
        <w:rPr>
          <w:lang w:eastAsia="en-GB"/>
        </w:rPr>
      </w:pPr>
      <w:r>
        <w:rPr>
          <w:lang w:eastAsia="en-GB"/>
        </w:rPr>
        <w:t>Delete the answer from the database.</w:t>
      </w:r>
    </w:p>
    <w:p w14:paraId="7D536151" w14:textId="60372A4F" w:rsidR="00E26DFD" w:rsidRDefault="00E26DFD">
      <w:pPr>
        <w:pStyle w:val="ListParagraph"/>
        <w:numPr>
          <w:ilvl w:val="0"/>
          <w:numId w:val="36"/>
        </w:numPr>
        <w:rPr>
          <w:lang w:eastAsia="en-GB"/>
        </w:rPr>
      </w:pPr>
      <w:r>
        <w:rPr>
          <w:lang w:eastAsia="en-GB"/>
        </w:rPr>
        <w:t>Delete the answer – announcement relation.</w:t>
      </w:r>
    </w:p>
    <w:p w14:paraId="3F5F008D" w14:textId="63E81D2B" w:rsidR="00E26DFD" w:rsidRPr="00E26DFD" w:rsidRDefault="00E26DFD">
      <w:pPr>
        <w:pStyle w:val="ListParagraph"/>
        <w:numPr>
          <w:ilvl w:val="0"/>
          <w:numId w:val="36"/>
        </w:numPr>
        <w:rPr>
          <w:lang w:eastAsia="en-GB"/>
        </w:rPr>
      </w:pPr>
      <w:r>
        <w:rPr>
          <w:lang w:eastAsia="en-GB"/>
        </w:rPr>
        <w:t>Return 200Ok and null JSON.</w:t>
      </w:r>
    </w:p>
    <w:p w14:paraId="4B5D11B9" w14:textId="77777777" w:rsidR="00834E7F" w:rsidRPr="00294F70" w:rsidRDefault="00834E7F" w:rsidP="00834E7F">
      <w:pPr>
        <w:shd w:val="clear" w:color="auto" w:fill="FFFFFF"/>
        <w:spacing w:line="345" w:lineRule="atLeast"/>
        <w:rPr>
          <w:rFonts w:ascii="Cascadia Code" w:eastAsia="Times New Roman" w:hAnsi="Cascadia Code" w:cs="Times New Roman"/>
          <w:color w:val="24292E"/>
          <w:sz w:val="23"/>
          <w:szCs w:val="23"/>
          <w:lang w:eastAsia="en-GB"/>
        </w:rPr>
      </w:pPr>
    </w:p>
    <w:p w14:paraId="07BF8D94" w14:textId="77777777" w:rsidR="00834E7F" w:rsidRPr="00294F70" w:rsidRDefault="00834E7F" w:rsidP="00834E7F">
      <w:pPr>
        <w:shd w:val="clear" w:color="auto" w:fill="FFFFFF"/>
        <w:spacing w:line="345" w:lineRule="atLeast"/>
        <w:rPr>
          <w:rFonts w:ascii="Cascadia Code" w:eastAsia="Times New Roman" w:hAnsi="Cascadia Code" w:cs="Times New Roman"/>
          <w:color w:val="24292E"/>
          <w:sz w:val="23"/>
          <w:szCs w:val="23"/>
          <w:lang w:eastAsia="en-GB"/>
        </w:rPr>
      </w:pPr>
    </w:p>
    <w:p w14:paraId="7994C10C" w14:textId="77777777" w:rsidR="00252CDA" w:rsidRDefault="00252CDA">
      <w:pPr>
        <w:rPr>
          <w:rFonts w:asciiTheme="majorHAnsi" w:eastAsiaTheme="majorEastAsia" w:hAnsiTheme="majorHAnsi" w:cstheme="majorBidi"/>
          <w:color w:val="2F5496" w:themeColor="accent1" w:themeShade="BF"/>
          <w:sz w:val="32"/>
          <w:szCs w:val="32"/>
        </w:rPr>
      </w:pPr>
      <w:r>
        <w:br w:type="page"/>
      </w:r>
    </w:p>
    <w:p w14:paraId="6917682E" w14:textId="7242D5BD" w:rsidR="00252CDA" w:rsidRPr="00191C02" w:rsidRDefault="00252CDA" w:rsidP="00252CDA">
      <w:pPr>
        <w:pStyle w:val="Heading1"/>
      </w:pPr>
      <w:r>
        <w:lastRenderedPageBreak/>
        <w:t>Courses</w:t>
      </w:r>
      <w:r w:rsidRPr="00191C02">
        <w:t xml:space="preserve"> Manager</w:t>
      </w:r>
    </w:p>
    <w:p w14:paraId="420494A3" w14:textId="77777777" w:rsidR="00252CDA" w:rsidRPr="00191C02" w:rsidRDefault="00252CDA" w:rsidP="00252CDA">
      <w:pPr>
        <w:pStyle w:val="Heading2"/>
      </w:pPr>
      <w:r w:rsidRPr="00191C02">
        <w:t>Constructor</w:t>
      </w:r>
    </w:p>
    <w:p w14:paraId="44C70895" w14:textId="77777777" w:rsidR="00252CDA" w:rsidRPr="00191C02" w:rsidRDefault="00252CDA" w:rsidP="00252CDA">
      <w:pPr>
        <w:jc w:val="both"/>
      </w:pPr>
      <w:r w:rsidRPr="00191C02">
        <w:t>The constructor of this class will take as parameters pointes of the following classes and will store them to private variables accordingly:</w:t>
      </w:r>
    </w:p>
    <w:p w14:paraId="263D16CE" w14:textId="77777777" w:rsidR="00252CDA" w:rsidRDefault="00252CDA" w:rsidP="00252CDA">
      <w:pPr>
        <w:pStyle w:val="ListParagraph"/>
        <w:numPr>
          <w:ilvl w:val="0"/>
          <w:numId w:val="37"/>
        </w:numPr>
      </w:pPr>
      <w:proofErr w:type="spellStart"/>
      <w:r>
        <w:t>UsersCqlManager</w:t>
      </w:r>
      <w:proofErr w:type="spellEnd"/>
      <w:r>
        <w:t>,</w:t>
      </w:r>
    </w:p>
    <w:p w14:paraId="6A3D058B" w14:textId="77777777" w:rsidR="00252CDA" w:rsidRDefault="00252CDA" w:rsidP="00252CDA">
      <w:pPr>
        <w:pStyle w:val="ListParagraph"/>
        <w:numPr>
          <w:ilvl w:val="0"/>
          <w:numId w:val="37"/>
        </w:numPr>
      </w:pPr>
      <w:proofErr w:type="spellStart"/>
      <w:r>
        <w:t>TokensCqlManager</w:t>
      </w:r>
      <w:proofErr w:type="spellEnd"/>
      <w:r>
        <w:t>,</w:t>
      </w:r>
    </w:p>
    <w:p w14:paraId="600C9F35" w14:textId="77777777" w:rsidR="00252CDA" w:rsidRDefault="00252CDA" w:rsidP="00252CDA">
      <w:pPr>
        <w:pStyle w:val="ListParagraph"/>
        <w:numPr>
          <w:ilvl w:val="0"/>
          <w:numId w:val="37"/>
        </w:numPr>
      </w:pPr>
      <w:proofErr w:type="spellStart"/>
      <w:r>
        <w:t>FilesCqlManager</w:t>
      </w:r>
      <w:proofErr w:type="spellEnd"/>
      <w:r>
        <w:t>,</w:t>
      </w:r>
    </w:p>
    <w:p w14:paraId="77D530E4" w14:textId="77777777" w:rsidR="00252CDA" w:rsidRDefault="00252CDA" w:rsidP="00252CDA">
      <w:pPr>
        <w:pStyle w:val="ListParagraph"/>
        <w:numPr>
          <w:ilvl w:val="0"/>
          <w:numId w:val="37"/>
        </w:numPr>
      </w:pPr>
      <w:proofErr w:type="spellStart"/>
      <w:r>
        <w:t>GradesCqlManager</w:t>
      </w:r>
      <w:proofErr w:type="spellEnd"/>
      <w:r>
        <w:t>,</w:t>
      </w:r>
    </w:p>
    <w:p w14:paraId="5CE01E81" w14:textId="77777777" w:rsidR="00252CDA" w:rsidRDefault="00252CDA" w:rsidP="00252CDA">
      <w:pPr>
        <w:pStyle w:val="ListParagraph"/>
        <w:numPr>
          <w:ilvl w:val="0"/>
          <w:numId w:val="37"/>
        </w:numPr>
      </w:pPr>
      <w:proofErr w:type="spellStart"/>
      <w:r>
        <w:t>CoursesCqlManager</w:t>
      </w:r>
      <w:proofErr w:type="spellEnd"/>
      <w:r>
        <w:t>,</w:t>
      </w:r>
    </w:p>
    <w:p w14:paraId="53A60712" w14:textId="77777777" w:rsidR="00252CDA" w:rsidRDefault="00252CDA" w:rsidP="00252CDA">
      <w:pPr>
        <w:pStyle w:val="ListParagraph"/>
        <w:numPr>
          <w:ilvl w:val="0"/>
          <w:numId w:val="37"/>
        </w:numPr>
      </w:pPr>
      <w:proofErr w:type="spellStart"/>
      <w:r>
        <w:t>UsersByCourseCqlManager</w:t>
      </w:r>
      <w:proofErr w:type="spellEnd"/>
      <w:r>
        <w:t>,</w:t>
      </w:r>
    </w:p>
    <w:p w14:paraId="146B9F49" w14:textId="77777777" w:rsidR="00252CDA" w:rsidRDefault="00252CDA" w:rsidP="00252CDA">
      <w:pPr>
        <w:pStyle w:val="ListParagraph"/>
        <w:numPr>
          <w:ilvl w:val="0"/>
          <w:numId w:val="37"/>
        </w:numPr>
      </w:pPr>
      <w:proofErr w:type="spellStart"/>
      <w:r>
        <w:t>CoursesByUserCqlManager</w:t>
      </w:r>
      <w:proofErr w:type="spellEnd"/>
      <w:r>
        <w:t>,</w:t>
      </w:r>
    </w:p>
    <w:p w14:paraId="6AD56D82" w14:textId="77777777" w:rsidR="00252CDA" w:rsidRDefault="00252CDA" w:rsidP="00252CDA">
      <w:pPr>
        <w:pStyle w:val="ListParagraph"/>
        <w:numPr>
          <w:ilvl w:val="0"/>
          <w:numId w:val="37"/>
        </w:numPr>
      </w:pPr>
      <w:proofErr w:type="spellStart"/>
      <w:r>
        <w:t>LecturesCqlManager</w:t>
      </w:r>
      <w:proofErr w:type="spellEnd"/>
      <w:r>
        <w:t>,</w:t>
      </w:r>
    </w:p>
    <w:p w14:paraId="442EC170" w14:textId="77777777" w:rsidR="00252CDA" w:rsidRDefault="00252CDA" w:rsidP="00252CDA">
      <w:pPr>
        <w:pStyle w:val="ListParagraph"/>
        <w:numPr>
          <w:ilvl w:val="0"/>
          <w:numId w:val="37"/>
        </w:numPr>
      </w:pPr>
      <w:proofErr w:type="spellStart"/>
      <w:r>
        <w:t>TagsCqlManager</w:t>
      </w:r>
      <w:proofErr w:type="spellEnd"/>
      <w:r>
        <w:t>,</w:t>
      </w:r>
    </w:p>
    <w:p w14:paraId="76FE48BA" w14:textId="77777777" w:rsidR="00252CDA" w:rsidRDefault="00252CDA" w:rsidP="00252CDA">
      <w:pPr>
        <w:pStyle w:val="ListParagraph"/>
        <w:numPr>
          <w:ilvl w:val="0"/>
          <w:numId w:val="37"/>
        </w:numPr>
      </w:pPr>
      <w:proofErr w:type="spellStart"/>
      <w:r>
        <w:t>UsersByTagCqlManager</w:t>
      </w:r>
      <w:proofErr w:type="spellEnd"/>
      <w:r>
        <w:t>,</w:t>
      </w:r>
    </w:p>
    <w:p w14:paraId="6F4B5D25" w14:textId="77777777" w:rsidR="00252CDA" w:rsidRDefault="00252CDA" w:rsidP="00252CDA">
      <w:pPr>
        <w:pStyle w:val="ListParagraph"/>
        <w:numPr>
          <w:ilvl w:val="0"/>
          <w:numId w:val="37"/>
        </w:numPr>
      </w:pPr>
      <w:proofErr w:type="spellStart"/>
      <w:r>
        <w:t>QuestionsCqlManager</w:t>
      </w:r>
      <w:proofErr w:type="spellEnd"/>
      <w:r>
        <w:t>,</w:t>
      </w:r>
    </w:p>
    <w:p w14:paraId="5849AD62" w14:textId="77777777" w:rsidR="00252CDA" w:rsidRDefault="00252CDA" w:rsidP="00252CDA">
      <w:pPr>
        <w:pStyle w:val="ListParagraph"/>
        <w:numPr>
          <w:ilvl w:val="0"/>
          <w:numId w:val="37"/>
        </w:numPr>
      </w:pPr>
      <w:proofErr w:type="spellStart"/>
      <w:r>
        <w:t>AnswersCqlManager</w:t>
      </w:r>
      <w:proofErr w:type="spellEnd"/>
      <w:r>
        <w:t>,</w:t>
      </w:r>
    </w:p>
    <w:p w14:paraId="5E88B33A" w14:textId="77777777" w:rsidR="00252CDA" w:rsidRDefault="00252CDA" w:rsidP="00252CDA">
      <w:pPr>
        <w:pStyle w:val="ListParagraph"/>
        <w:numPr>
          <w:ilvl w:val="0"/>
          <w:numId w:val="37"/>
        </w:numPr>
      </w:pPr>
      <w:proofErr w:type="spellStart"/>
      <w:r>
        <w:t>AnswersByAnnouncementOrQuestionCqlManage</w:t>
      </w:r>
      <w:r>
        <w:t>r</w:t>
      </w:r>
      <w:proofErr w:type="spellEnd"/>
      <w:r>
        <w:t>,</w:t>
      </w:r>
    </w:p>
    <w:p w14:paraId="0676BB60" w14:textId="64244570" w:rsidR="00252CDA" w:rsidRPr="00191C02" w:rsidRDefault="00252CDA" w:rsidP="00252CDA">
      <w:pPr>
        <w:pStyle w:val="ListParagraph"/>
        <w:numPr>
          <w:ilvl w:val="0"/>
          <w:numId w:val="37"/>
        </w:numPr>
      </w:pPr>
      <w:proofErr w:type="spellStart"/>
      <w:r>
        <w:t>QuestionsByCourseCqlManager</w:t>
      </w:r>
      <w:proofErr w:type="spellEnd"/>
    </w:p>
    <w:p w14:paraId="4ACF0B2A" w14:textId="77777777" w:rsidR="00834E7F" w:rsidRPr="00294F70" w:rsidRDefault="00834E7F" w:rsidP="00834E7F">
      <w:pPr>
        <w:shd w:val="clear" w:color="auto" w:fill="FFFFFF"/>
        <w:spacing w:line="345" w:lineRule="atLeast"/>
        <w:rPr>
          <w:rFonts w:ascii="Cascadia Code" w:eastAsia="Times New Roman" w:hAnsi="Cascadia Code" w:cs="Times New Roman"/>
          <w:color w:val="24292E"/>
          <w:sz w:val="23"/>
          <w:szCs w:val="23"/>
          <w:lang w:eastAsia="en-GB"/>
        </w:rPr>
      </w:pPr>
    </w:p>
    <w:p w14:paraId="375DCB93" w14:textId="77777777" w:rsidR="00834E7F" w:rsidRPr="00191C02" w:rsidRDefault="00834E7F" w:rsidP="00834E7F">
      <w:pPr>
        <w:rPr>
          <w:lang w:eastAsia="en-GB"/>
        </w:rPr>
      </w:pPr>
    </w:p>
    <w:p w14:paraId="4C52562E" w14:textId="0DC0FD87" w:rsidR="007308FA" w:rsidRPr="00191C02" w:rsidRDefault="007308FA" w:rsidP="007308FA">
      <w:pPr>
        <w:shd w:val="clear" w:color="auto" w:fill="FFFFFF"/>
        <w:spacing w:line="345" w:lineRule="atLeast"/>
        <w:rPr>
          <w:rFonts w:ascii="Cascadia Code" w:eastAsia="Times New Roman" w:hAnsi="Cascadia Code" w:cs="Times New Roman"/>
          <w:color w:val="6A737D"/>
          <w:sz w:val="23"/>
          <w:szCs w:val="23"/>
          <w:lang w:eastAsia="en-GB"/>
        </w:rPr>
      </w:pPr>
    </w:p>
    <w:p w14:paraId="1D7E5FA3" w14:textId="461CBF6C" w:rsidR="00252CDA" w:rsidRDefault="00252CDA" w:rsidP="00252CDA">
      <w:pPr>
        <w:pStyle w:val="Heading2"/>
        <w:rPr>
          <w:rFonts w:eastAsia="Times New Roman"/>
          <w:lang w:eastAsia="en-GB"/>
        </w:rPr>
      </w:pPr>
      <w:proofErr w:type="spellStart"/>
      <w:r>
        <w:rPr>
          <w:rFonts w:eastAsia="Times New Roman"/>
          <w:lang w:eastAsia="en-GB"/>
        </w:rPr>
        <w:t>create_</w:t>
      </w:r>
      <w:proofErr w:type="gramStart"/>
      <w:r>
        <w:rPr>
          <w:rFonts w:eastAsia="Times New Roman"/>
          <w:lang w:eastAsia="en-GB"/>
        </w:rPr>
        <w:t>course</w:t>
      </w:r>
      <w:proofErr w:type="spellEnd"/>
      <w:proofErr w:type="gramEnd"/>
    </w:p>
    <w:p w14:paraId="57E86B9F" w14:textId="6E35379E" w:rsidR="00252CDA" w:rsidRDefault="00501EBC" w:rsidP="00501EBC">
      <w:pPr>
        <w:pStyle w:val="ListParagraph"/>
        <w:numPr>
          <w:ilvl w:val="0"/>
          <w:numId w:val="38"/>
        </w:numPr>
        <w:rPr>
          <w:lang w:eastAsia="en-GB"/>
        </w:rPr>
      </w:pPr>
      <w:r>
        <w:rPr>
          <w:lang w:eastAsia="en-GB"/>
        </w:rPr>
        <w:t>Get the user from the token.</w:t>
      </w:r>
    </w:p>
    <w:p w14:paraId="04909915" w14:textId="41FB3F8A" w:rsidR="00501EBC" w:rsidRDefault="00501EBC" w:rsidP="00501EBC">
      <w:pPr>
        <w:pStyle w:val="ListParagraph"/>
        <w:numPr>
          <w:ilvl w:val="0"/>
          <w:numId w:val="38"/>
        </w:numPr>
        <w:rPr>
          <w:lang w:eastAsia="en-GB"/>
        </w:rPr>
      </w:pPr>
      <w:r>
        <w:rPr>
          <w:lang w:eastAsia="en-GB"/>
        </w:rPr>
        <w:t>Check if the user is an admin or a teacher.</w:t>
      </w:r>
    </w:p>
    <w:p w14:paraId="379F1D56" w14:textId="1447B7B7" w:rsidR="00501EBC" w:rsidRDefault="00501EBC" w:rsidP="00501EBC">
      <w:pPr>
        <w:pStyle w:val="ListParagraph"/>
        <w:numPr>
          <w:ilvl w:val="0"/>
          <w:numId w:val="38"/>
        </w:numPr>
        <w:rPr>
          <w:lang w:eastAsia="en-GB"/>
        </w:rPr>
      </w:pPr>
      <w:r>
        <w:rPr>
          <w:lang w:eastAsia="en-GB"/>
        </w:rPr>
        <w:t>Build the course object.</w:t>
      </w:r>
    </w:p>
    <w:p w14:paraId="1E5FB57C" w14:textId="74354EDF" w:rsidR="00501EBC" w:rsidRDefault="00501EBC" w:rsidP="00501EBC">
      <w:pPr>
        <w:pStyle w:val="ListParagraph"/>
        <w:numPr>
          <w:ilvl w:val="0"/>
          <w:numId w:val="38"/>
        </w:numPr>
        <w:rPr>
          <w:lang w:eastAsia="en-GB"/>
        </w:rPr>
      </w:pPr>
      <w:r>
        <w:rPr>
          <w:lang w:eastAsia="en-GB"/>
        </w:rPr>
        <w:t>Add the course to the database.</w:t>
      </w:r>
    </w:p>
    <w:p w14:paraId="0E56E649" w14:textId="66756488" w:rsidR="00501EBC" w:rsidRDefault="00501EBC" w:rsidP="00501EBC">
      <w:pPr>
        <w:pStyle w:val="ListParagraph"/>
        <w:numPr>
          <w:ilvl w:val="0"/>
          <w:numId w:val="38"/>
        </w:numPr>
        <w:rPr>
          <w:lang w:eastAsia="en-GB"/>
        </w:rPr>
      </w:pPr>
      <w:r>
        <w:rPr>
          <w:lang w:eastAsia="en-GB"/>
        </w:rPr>
        <w:t>If the user is a teacher, assign him to the course.</w:t>
      </w:r>
    </w:p>
    <w:p w14:paraId="409EA31A" w14:textId="5CDFD10B" w:rsidR="00501EBC" w:rsidRDefault="00501EBC" w:rsidP="00501EBC">
      <w:pPr>
        <w:pStyle w:val="ListParagraph"/>
        <w:numPr>
          <w:ilvl w:val="0"/>
          <w:numId w:val="38"/>
        </w:numPr>
        <w:rPr>
          <w:lang w:eastAsia="en-GB"/>
        </w:rPr>
      </w:pPr>
      <w:r>
        <w:rPr>
          <w:lang w:eastAsia="en-GB"/>
        </w:rPr>
        <w:t>Return 201 and the id of the course.</w:t>
      </w:r>
    </w:p>
    <w:p w14:paraId="116370A9" w14:textId="77777777" w:rsidR="00501EBC" w:rsidRDefault="00501EBC" w:rsidP="00501EBC">
      <w:pPr>
        <w:pStyle w:val="ListParagraph"/>
        <w:rPr>
          <w:lang w:eastAsia="en-GB"/>
        </w:rPr>
      </w:pPr>
    </w:p>
    <w:p w14:paraId="5EA1F372" w14:textId="2EE5B8D2" w:rsidR="00252CDA" w:rsidRDefault="00252CDA" w:rsidP="00252CDA">
      <w:pPr>
        <w:pStyle w:val="Heading2"/>
        <w:rPr>
          <w:lang w:eastAsia="en-GB"/>
        </w:rPr>
      </w:pPr>
      <w:proofErr w:type="spellStart"/>
      <w:r>
        <w:rPr>
          <w:lang w:eastAsia="en-GB"/>
        </w:rPr>
        <w:t>get_</w:t>
      </w:r>
      <w:proofErr w:type="gramStart"/>
      <w:r>
        <w:rPr>
          <w:lang w:eastAsia="en-GB"/>
        </w:rPr>
        <w:t>course</w:t>
      </w:r>
      <w:proofErr w:type="spellEnd"/>
      <w:proofErr w:type="gramEnd"/>
    </w:p>
    <w:p w14:paraId="3DF01752" w14:textId="77777777" w:rsidR="00501EBC" w:rsidRPr="00501EBC" w:rsidRDefault="00501EBC" w:rsidP="00501EBC">
      <w:pPr>
        <w:pStyle w:val="ListParagraph"/>
        <w:numPr>
          <w:ilvl w:val="0"/>
          <w:numId w:val="39"/>
        </w:numPr>
        <w:rPr>
          <w:lang w:eastAsia="en-GB"/>
        </w:rPr>
      </w:pPr>
    </w:p>
    <w:p w14:paraId="69EB551C" w14:textId="042CFDE0" w:rsidR="00252CDA" w:rsidRDefault="00252CDA" w:rsidP="00252CDA">
      <w:pPr>
        <w:rPr>
          <w:lang w:eastAsia="en-GB"/>
        </w:rPr>
      </w:pPr>
    </w:p>
    <w:p w14:paraId="4D1420AA" w14:textId="69C3CCFF" w:rsidR="00252CDA" w:rsidRDefault="00252CDA" w:rsidP="00252CDA">
      <w:pPr>
        <w:pStyle w:val="Heading2"/>
        <w:rPr>
          <w:lang w:eastAsia="en-GB"/>
        </w:rPr>
      </w:pPr>
      <w:proofErr w:type="spellStart"/>
      <w:r>
        <w:rPr>
          <w:lang w:eastAsia="en-GB"/>
        </w:rPr>
        <w:t>get_all_user_</w:t>
      </w:r>
      <w:proofErr w:type="gramStart"/>
      <w:r>
        <w:rPr>
          <w:lang w:eastAsia="en-GB"/>
        </w:rPr>
        <w:t>courses</w:t>
      </w:r>
      <w:proofErr w:type="spellEnd"/>
      <w:proofErr w:type="gramEnd"/>
    </w:p>
    <w:p w14:paraId="179C2FB3" w14:textId="5DDEB06E" w:rsidR="00252CDA" w:rsidRDefault="00252CDA" w:rsidP="00252CDA">
      <w:pPr>
        <w:rPr>
          <w:lang w:eastAsia="en-GB"/>
        </w:rPr>
      </w:pPr>
    </w:p>
    <w:p w14:paraId="432353F6" w14:textId="0159E946" w:rsidR="00252CDA" w:rsidRDefault="00252CDA" w:rsidP="00252CDA">
      <w:pPr>
        <w:pStyle w:val="Heading2"/>
        <w:rPr>
          <w:lang w:eastAsia="en-GB"/>
        </w:rPr>
      </w:pPr>
      <w:proofErr w:type="spellStart"/>
      <w:r>
        <w:rPr>
          <w:lang w:eastAsia="en-GB"/>
        </w:rPr>
        <w:t>ger_courses_users</w:t>
      </w:r>
      <w:proofErr w:type="spellEnd"/>
    </w:p>
    <w:p w14:paraId="7156C50B" w14:textId="28D2340E" w:rsidR="00252CDA" w:rsidRDefault="00252CDA" w:rsidP="00252CDA">
      <w:pPr>
        <w:rPr>
          <w:lang w:eastAsia="en-GB"/>
        </w:rPr>
      </w:pPr>
    </w:p>
    <w:p w14:paraId="2323C23F" w14:textId="6AC7D006" w:rsidR="00252CDA" w:rsidRDefault="00252CDA" w:rsidP="00252CDA">
      <w:pPr>
        <w:pStyle w:val="Heading2"/>
        <w:rPr>
          <w:lang w:eastAsia="en-GB"/>
        </w:rPr>
      </w:pPr>
      <w:proofErr w:type="spellStart"/>
      <w:r>
        <w:rPr>
          <w:lang w:eastAsia="en-GB"/>
        </w:rPr>
        <w:t>update_course</w:t>
      </w:r>
      <w:proofErr w:type="spellEnd"/>
    </w:p>
    <w:p w14:paraId="0E847543" w14:textId="0A934138" w:rsidR="00252CDA" w:rsidRDefault="00252CDA" w:rsidP="00252CDA">
      <w:pPr>
        <w:rPr>
          <w:lang w:eastAsia="en-GB"/>
        </w:rPr>
      </w:pPr>
    </w:p>
    <w:p w14:paraId="4E39A575" w14:textId="58120937" w:rsidR="00252CDA" w:rsidRDefault="00252CDA" w:rsidP="00252CDA">
      <w:pPr>
        <w:pStyle w:val="Heading2"/>
        <w:rPr>
          <w:lang w:eastAsia="en-GB"/>
        </w:rPr>
      </w:pPr>
      <w:proofErr w:type="spellStart"/>
      <w:r>
        <w:rPr>
          <w:lang w:eastAsia="en-GB"/>
        </w:rPr>
        <w:t>delete_</w:t>
      </w:r>
      <w:proofErr w:type="gramStart"/>
      <w:r>
        <w:rPr>
          <w:lang w:eastAsia="en-GB"/>
        </w:rPr>
        <w:t>course</w:t>
      </w:r>
      <w:proofErr w:type="spellEnd"/>
      <w:proofErr w:type="gramEnd"/>
    </w:p>
    <w:p w14:paraId="46F86549" w14:textId="42528759" w:rsidR="00252CDA" w:rsidRDefault="00252CDA" w:rsidP="00252CDA">
      <w:pPr>
        <w:rPr>
          <w:lang w:eastAsia="en-GB"/>
        </w:rPr>
      </w:pPr>
    </w:p>
    <w:p w14:paraId="731F3566" w14:textId="77777777" w:rsidR="00252CDA" w:rsidRPr="00252CDA" w:rsidRDefault="00252CDA" w:rsidP="00252CDA">
      <w:pPr>
        <w:rPr>
          <w:lang w:eastAsia="en-GB"/>
        </w:rPr>
      </w:pPr>
    </w:p>
    <w:p w14:paraId="3313DFC2" w14:textId="65888CCC" w:rsidR="007308FA" w:rsidRDefault="00252CDA" w:rsidP="00252CDA">
      <w:pPr>
        <w:pStyle w:val="Heading2"/>
        <w:rPr>
          <w:rFonts w:eastAsia="Times New Roman"/>
          <w:lang w:eastAsia="en-GB"/>
        </w:rPr>
      </w:pPr>
      <w:proofErr w:type="spellStart"/>
      <w:r>
        <w:rPr>
          <w:rFonts w:eastAsia="Times New Roman"/>
          <w:lang w:eastAsia="en-GB"/>
        </w:rPr>
        <w:t>set_course_</w:t>
      </w:r>
      <w:proofErr w:type="gramStart"/>
      <w:r>
        <w:rPr>
          <w:rFonts w:eastAsia="Times New Roman"/>
          <w:lang w:eastAsia="en-GB"/>
        </w:rPr>
        <w:t>thumbnail</w:t>
      </w:r>
      <w:proofErr w:type="spellEnd"/>
      <w:proofErr w:type="gramEnd"/>
    </w:p>
    <w:p w14:paraId="428E4BB2" w14:textId="67FAC07B" w:rsidR="00252CDA" w:rsidRDefault="00252CDA" w:rsidP="00252CDA">
      <w:pPr>
        <w:rPr>
          <w:lang w:eastAsia="en-GB"/>
        </w:rPr>
      </w:pPr>
    </w:p>
    <w:p w14:paraId="19B72034" w14:textId="7D03D716" w:rsidR="00252CDA" w:rsidRDefault="00252CDA" w:rsidP="00252CDA">
      <w:pPr>
        <w:pStyle w:val="Heading2"/>
        <w:rPr>
          <w:lang w:eastAsia="en-GB"/>
        </w:rPr>
      </w:pPr>
      <w:proofErr w:type="spellStart"/>
      <w:r>
        <w:rPr>
          <w:lang w:eastAsia="en-GB"/>
        </w:rPr>
        <w:lastRenderedPageBreak/>
        <w:t>get_course_</w:t>
      </w:r>
      <w:proofErr w:type="gramStart"/>
      <w:r>
        <w:rPr>
          <w:lang w:eastAsia="en-GB"/>
        </w:rPr>
        <w:t>thumbnail</w:t>
      </w:r>
      <w:proofErr w:type="spellEnd"/>
      <w:proofErr w:type="gramEnd"/>
    </w:p>
    <w:p w14:paraId="175F6F5D" w14:textId="43400CBD" w:rsidR="00252CDA" w:rsidRDefault="00252CDA" w:rsidP="00252CDA">
      <w:pPr>
        <w:rPr>
          <w:lang w:eastAsia="en-GB"/>
        </w:rPr>
      </w:pPr>
    </w:p>
    <w:p w14:paraId="0B359338" w14:textId="6ABD80FA" w:rsidR="00252CDA" w:rsidRDefault="00252CDA" w:rsidP="00252CDA">
      <w:pPr>
        <w:pStyle w:val="Heading2"/>
        <w:rPr>
          <w:lang w:eastAsia="en-GB"/>
        </w:rPr>
      </w:pPr>
      <w:proofErr w:type="spellStart"/>
      <w:r>
        <w:rPr>
          <w:lang w:eastAsia="en-GB"/>
        </w:rPr>
        <w:t>delete_course_</w:t>
      </w:r>
      <w:proofErr w:type="gramStart"/>
      <w:r>
        <w:rPr>
          <w:lang w:eastAsia="en-GB"/>
        </w:rPr>
        <w:t>thumbnail</w:t>
      </w:r>
      <w:proofErr w:type="spellEnd"/>
      <w:proofErr w:type="gramEnd"/>
    </w:p>
    <w:p w14:paraId="0309E56B" w14:textId="2DB2F13F" w:rsidR="00252CDA" w:rsidRDefault="00252CDA" w:rsidP="00252CDA">
      <w:pPr>
        <w:rPr>
          <w:lang w:eastAsia="en-GB"/>
        </w:rPr>
      </w:pPr>
    </w:p>
    <w:p w14:paraId="44DDBA48" w14:textId="58DFB75A" w:rsidR="00252CDA" w:rsidRDefault="00252CDA" w:rsidP="00252CDA">
      <w:pPr>
        <w:pStyle w:val="Heading2"/>
        <w:rPr>
          <w:lang w:eastAsia="en-GB"/>
        </w:rPr>
      </w:pPr>
      <w:proofErr w:type="spellStart"/>
      <w:r>
        <w:rPr>
          <w:lang w:eastAsia="en-GB"/>
        </w:rPr>
        <w:t>create_course_</w:t>
      </w:r>
      <w:proofErr w:type="gramStart"/>
      <w:r>
        <w:rPr>
          <w:lang w:eastAsia="en-GB"/>
        </w:rPr>
        <w:t>file</w:t>
      </w:r>
      <w:proofErr w:type="spellEnd"/>
      <w:proofErr w:type="gramEnd"/>
    </w:p>
    <w:p w14:paraId="1989E458" w14:textId="5A09C5FB" w:rsidR="00252CDA" w:rsidRDefault="00252CDA" w:rsidP="00252CDA">
      <w:pPr>
        <w:rPr>
          <w:lang w:eastAsia="en-GB"/>
        </w:rPr>
      </w:pPr>
    </w:p>
    <w:p w14:paraId="43FD08FF" w14:textId="1E6FD96A" w:rsidR="00252CDA" w:rsidRDefault="00252CDA" w:rsidP="00252CDA">
      <w:pPr>
        <w:pStyle w:val="Heading2"/>
        <w:rPr>
          <w:lang w:eastAsia="en-GB"/>
        </w:rPr>
      </w:pPr>
      <w:proofErr w:type="spellStart"/>
      <w:r>
        <w:rPr>
          <w:lang w:eastAsia="en-GB"/>
        </w:rPr>
        <w:t>get_course_</w:t>
      </w:r>
      <w:proofErr w:type="gramStart"/>
      <w:r>
        <w:rPr>
          <w:lang w:eastAsia="en-GB"/>
        </w:rPr>
        <w:t>files</w:t>
      </w:r>
      <w:proofErr w:type="spellEnd"/>
      <w:proofErr w:type="gramEnd"/>
    </w:p>
    <w:p w14:paraId="43F483DC" w14:textId="16736C49" w:rsidR="00252CDA" w:rsidRDefault="00252CDA" w:rsidP="00252CDA">
      <w:pPr>
        <w:rPr>
          <w:lang w:eastAsia="en-GB"/>
        </w:rPr>
      </w:pPr>
    </w:p>
    <w:p w14:paraId="650DEC6E" w14:textId="5288BB16" w:rsidR="00252CDA" w:rsidRDefault="00252CDA" w:rsidP="00252CDA">
      <w:pPr>
        <w:pStyle w:val="Heading2"/>
        <w:rPr>
          <w:lang w:eastAsia="en-GB"/>
        </w:rPr>
      </w:pPr>
      <w:proofErr w:type="spellStart"/>
      <w:r>
        <w:rPr>
          <w:lang w:eastAsia="en-GB"/>
        </w:rPr>
        <w:t>update_course_files</w:t>
      </w:r>
      <w:proofErr w:type="spellEnd"/>
    </w:p>
    <w:p w14:paraId="627E2BE8" w14:textId="1D675939" w:rsidR="00252CDA" w:rsidRDefault="00252CDA" w:rsidP="00252CDA">
      <w:pPr>
        <w:rPr>
          <w:lang w:eastAsia="en-GB"/>
        </w:rPr>
      </w:pPr>
    </w:p>
    <w:p w14:paraId="20D68F70" w14:textId="5EE6DB67" w:rsidR="00252CDA" w:rsidRDefault="00252CDA" w:rsidP="00252CDA">
      <w:pPr>
        <w:pStyle w:val="Heading2"/>
        <w:rPr>
          <w:lang w:eastAsia="en-GB"/>
        </w:rPr>
      </w:pPr>
      <w:proofErr w:type="spellStart"/>
      <w:r>
        <w:rPr>
          <w:lang w:eastAsia="en-GB"/>
        </w:rPr>
        <w:t>delete_course_</w:t>
      </w:r>
      <w:proofErr w:type="gramStart"/>
      <w:r>
        <w:rPr>
          <w:lang w:eastAsia="en-GB"/>
        </w:rPr>
        <w:t>file</w:t>
      </w:r>
      <w:proofErr w:type="spellEnd"/>
      <w:proofErr w:type="gramEnd"/>
    </w:p>
    <w:p w14:paraId="597BDBDA" w14:textId="7FAE2770" w:rsidR="00252CDA" w:rsidRDefault="00252CDA" w:rsidP="00252CDA">
      <w:pPr>
        <w:rPr>
          <w:lang w:eastAsia="en-GB"/>
        </w:rPr>
      </w:pPr>
    </w:p>
    <w:p w14:paraId="572BED72" w14:textId="234F92E4" w:rsidR="00252CDA" w:rsidRDefault="00252CDA" w:rsidP="00252CDA">
      <w:pPr>
        <w:pStyle w:val="Heading2"/>
        <w:rPr>
          <w:lang w:eastAsia="en-GB"/>
        </w:rPr>
      </w:pPr>
      <w:proofErr w:type="spellStart"/>
      <w:r>
        <w:rPr>
          <w:lang w:eastAsia="en-GB"/>
        </w:rPr>
        <w:t>has_permission_to_get_</w:t>
      </w:r>
      <w:proofErr w:type="gramStart"/>
      <w:r>
        <w:rPr>
          <w:lang w:eastAsia="en-GB"/>
        </w:rPr>
        <w:t>file</w:t>
      </w:r>
      <w:proofErr w:type="spellEnd"/>
      <w:proofErr w:type="gramEnd"/>
    </w:p>
    <w:p w14:paraId="3EC30933" w14:textId="5B44B13B" w:rsidR="00252CDA" w:rsidRDefault="00252CDA" w:rsidP="00252CDA">
      <w:pPr>
        <w:rPr>
          <w:lang w:eastAsia="en-GB"/>
        </w:rPr>
      </w:pPr>
    </w:p>
    <w:p w14:paraId="75501E1D" w14:textId="044D7DAC" w:rsidR="00252CDA" w:rsidRDefault="00252CDA" w:rsidP="00252CDA">
      <w:pPr>
        <w:pStyle w:val="Heading2"/>
        <w:rPr>
          <w:lang w:eastAsia="en-GB"/>
        </w:rPr>
      </w:pPr>
      <w:proofErr w:type="spellStart"/>
      <w:r>
        <w:rPr>
          <w:lang w:eastAsia="en-GB"/>
        </w:rPr>
        <w:t>add_</w:t>
      </w:r>
      <w:proofErr w:type="gramStart"/>
      <w:r>
        <w:rPr>
          <w:lang w:eastAsia="en-GB"/>
        </w:rPr>
        <w:t>users</w:t>
      </w:r>
      <w:proofErr w:type="spellEnd"/>
      <w:proofErr w:type="gramEnd"/>
    </w:p>
    <w:p w14:paraId="2BDAEA88" w14:textId="08641BFB" w:rsidR="00252CDA" w:rsidRDefault="00252CDA" w:rsidP="00252CDA">
      <w:pPr>
        <w:rPr>
          <w:lang w:eastAsia="en-GB"/>
        </w:rPr>
      </w:pPr>
    </w:p>
    <w:p w14:paraId="039224FC" w14:textId="370BA1FD" w:rsidR="00252CDA" w:rsidRDefault="00252CDA" w:rsidP="00252CDA">
      <w:pPr>
        <w:pStyle w:val="Heading2"/>
        <w:rPr>
          <w:lang w:eastAsia="en-GB"/>
        </w:rPr>
      </w:pPr>
      <w:proofErr w:type="spellStart"/>
      <w:r>
        <w:rPr>
          <w:lang w:eastAsia="en-GB"/>
        </w:rPr>
        <w:t>remove_</w:t>
      </w:r>
      <w:proofErr w:type="gramStart"/>
      <w:r>
        <w:rPr>
          <w:lang w:eastAsia="en-GB"/>
        </w:rPr>
        <w:t>users</w:t>
      </w:r>
      <w:proofErr w:type="spellEnd"/>
      <w:proofErr w:type="gramEnd"/>
    </w:p>
    <w:p w14:paraId="54522F5D" w14:textId="6FEFF56C" w:rsidR="00252CDA" w:rsidRDefault="00252CDA" w:rsidP="00252CDA">
      <w:pPr>
        <w:rPr>
          <w:lang w:eastAsia="en-GB"/>
        </w:rPr>
      </w:pPr>
    </w:p>
    <w:p w14:paraId="63A72CFD" w14:textId="5A75F5C2" w:rsidR="00252CDA" w:rsidRDefault="00252CDA" w:rsidP="00252CDA">
      <w:pPr>
        <w:pStyle w:val="Heading2"/>
        <w:rPr>
          <w:lang w:eastAsia="en-GB"/>
        </w:rPr>
      </w:pPr>
      <w:proofErr w:type="spellStart"/>
      <w:r>
        <w:rPr>
          <w:lang w:eastAsia="en-GB"/>
        </w:rPr>
        <w:t>create_</w:t>
      </w:r>
      <w:proofErr w:type="gramStart"/>
      <w:r>
        <w:rPr>
          <w:lang w:eastAsia="en-GB"/>
        </w:rPr>
        <w:t>question</w:t>
      </w:r>
      <w:proofErr w:type="spellEnd"/>
      <w:proofErr w:type="gramEnd"/>
    </w:p>
    <w:p w14:paraId="7A61EBD0" w14:textId="19A090B0" w:rsidR="00252CDA" w:rsidRDefault="00252CDA" w:rsidP="00252CDA">
      <w:pPr>
        <w:rPr>
          <w:lang w:eastAsia="en-GB"/>
        </w:rPr>
      </w:pPr>
    </w:p>
    <w:p w14:paraId="3FDB68CF" w14:textId="1BCD2C9E" w:rsidR="00252CDA" w:rsidRDefault="00252CDA" w:rsidP="00252CDA">
      <w:pPr>
        <w:pStyle w:val="Heading2"/>
        <w:rPr>
          <w:lang w:eastAsia="en-GB"/>
        </w:rPr>
      </w:pPr>
      <w:proofErr w:type="spellStart"/>
      <w:r>
        <w:rPr>
          <w:lang w:eastAsia="en-GB"/>
        </w:rPr>
        <w:t>get_questions_by_</w:t>
      </w:r>
      <w:proofErr w:type="gramStart"/>
      <w:r>
        <w:rPr>
          <w:lang w:eastAsia="en-GB"/>
        </w:rPr>
        <w:t>course</w:t>
      </w:r>
      <w:proofErr w:type="spellEnd"/>
      <w:proofErr w:type="gramEnd"/>
    </w:p>
    <w:p w14:paraId="2935711B" w14:textId="0240EC22" w:rsidR="00252CDA" w:rsidRDefault="00252CDA" w:rsidP="00252CDA">
      <w:pPr>
        <w:rPr>
          <w:lang w:eastAsia="en-GB"/>
        </w:rPr>
      </w:pPr>
    </w:p>
    <w:p w14:paraId="0FAF873B" w14:textId="0CEC378A" w:rsidR="00252CDA" w:rsidRDefault="00252CDA" w:rsidP="00252CDA">
      <w:pPr>
        <w:pStyle w:val="Heading2"/>
        <w:rPr>
          <w:lang w:eastAsia="en-GB"/>
        </w:rPr>
      </w:pPr>
      <w:proofErr w:type="spellStart"/>
      <w:r>
        <w:rPr>
          <w:lang w:eastAsia="en-GB"/>
        </w:rPr>
        <w:t>delete_</w:t>
      </w:r>
      <w:proofErr w:type="gramStart"/>
      <w:r>
        <w:rPr>
          <w:lang w:eastAsia="en-GB"/>
        </w:rPr>
        <w:t>question</w:t>
      </w:r>
      <w:proofErr w:type="spellEnd"/>
      <w:proofErr w:type="gramEnd"/>
    </w:p>
    <w:p w14:paraId="5D1B5244" w14:textId="7C2FF030" w:rsidR="00252CDA" w:rsidRDefault="00252CDA" w:rsidP="00252CDA">
      <w:pPr>
        <w:rPr>
          <w:lang w:eastAsia="en-GB"/>
        </w:rPr>
      </w:pPr>
    </w:p>
    <w:p w14:paraId="561E5A72" w14:textId="6FAE8FE0" w:rsidR="00252CDA" w:rsidRDefault="00252CDA" w:rsidP="00252CDA">
      <w:pPr>
        <w:pStyle w:val="Heading2"/>
        <w:rPr>
          <w:lang w:eastAsia="en-GB"/>
        </w:rPr>
      </w:pPr>
      <w:proofErr w:type="spellStart"/>
      <w:r>
        <w:rPr>
          <w:lang w:eastAsia="en-GB"/>
        </w:rPr>
        <w:t>create_</w:t>
      </w:r>
      <w:proofErr w:type="gramStart"/>
      <w:r>
        <w:rPr>
          <w:lang w:eastAsia="en-GB"/>
        </w:rPr>
        <w:t>answer</w:t>
      </w:r>
      <w:proofErr w:type="spellEnd"/>
      <w:proofErr w:type="gramEnd"/>
    </w:p>
    <w:p w14:paraId="16D27718" w14:textId="232F8ACB" w:rsidR="00252CDA" w:rsidRDefault="00252CDA" w:rsidP="00252CDA">
      <w:pPr>
        <w:rPr>
          <w:lang w:eastAsia="en-GB"/>
        </w:rPr>
      </w:pPr>
    </w:p>
    <w:p w14:paraId="71EC54A0" w14:textId="168CA9D8" w:rsidR="00252CDA" w:rsidRDefault="00252CDA" w:rsidP="00252CDA">
      <w:pPr>
        <w:pStyle w:val="Heading2"/>
        <w:rPr>
          <w:lang w:eastAsia="en-GB"/>
        </w:rPr>
      </w:pPr>
      <w:proofErr w:type="spellStart"/>
      <w:r>
        <w:rPr>
          <w:lang w:eastAsia="en-GB"/>
        </w:rPr>
        <w:t>get_</w:t>
      </w:r>
      <w:proofErr w:type="gramStart"/>
      <w:r>
        <w:rPr>
          <w:lang w:eastAsia="en-GB"/>
        </w:rPr>
        <w:t>answers</w:t>
      </w:r>
      <w:proofErr w:type="spellEnd"/>
      <w:proofErr w:type="gramEnd"/>
    </w:p>
    <w:p w14:paraId="2D5C8808" w14:textId="51DB5619" w:rsidR="00252CDA" w:rsidRDefault="00252CDA" w:rsidP="00252CDA">
      <w:pPr>
        <w:rPr>
          <w:lang w:eastAsia="en-GB"/>
        </w:rPr>
      </w:pPr>
    </w:p>
    <w:p w14:paraId="6682E9F3" w14:textId="0A12A4F9" w:rsidR="00252CDA" w:rsidRPr="00252CDA" w:rsidRDefault="00252CDA" w:rsidP="00252CDA">
      <w:pPr>
        <w:pStyle w:val="Heading2"/>
        <w:rPr>
          <w:lang w:eastAsia="en-GB"/>
        </w:rPr>
      </w:pPr>
      <w:proofErr w:type="spellStart"/>
      <w:r>
        <w:rPr>
          <w:lang w:eastAsia="en-GB"/>
        </w:rPr>
        <w:t>delete_</w:t>
      </w:r>
      <w:proofErr w:type="gramStart"/>
      <w:r>
        <w:rPr>
          <w:lang w:eastAsia="en-GB"/>
        </w:rPr>
        <w:t>answer</w:t>
      </w:r>
      <w:proofErr w:type="spellEnd"/>
      <w:proofErr w:type="gramEnd"/>
    </w:p>
    <w:p w14:paraId="23E00826" w14:textId="74C050D6" w:rsidR="00645C7A" w:rsidRPr="00191C02" w:rsidRDefault="00645C7A" w:rsidP="008E5E9C">
      <w:pPr>
        <w:pStyle w:val="Heading3"/>
        <w:rPr>
          <w:color w:val="2F5496" w:themeColor="accent1" w:themeShade="BF"/>
          <w:sz w:val="32"/>
          <w:szCs w:val="32"/>
        </w:rPr>
      </w:pPr>
    </w:p>
    <w:p w14:paraId="52FF46EA" w14:textId="0BE9D012" w:rsidR="005C3548" w:rsidRPr="00191C02" w:rsidRDefault="005C3548" w:rsidP="005C3548">
      <w:pPr>
        <w:pStyle w:val="Heading1"/>
      </w:pPr>
      <w:proofErr w:type="gramStart"/>
      <w:r w:rsidRPr="00191C02">
        <w:t>Users</w:t>
      </w:r>
      <w:proofErr w:type="gramEnd"/>
      <w:r w:rsidRPr="00191C02">
        <w:t xml:space="preserve"> manager</w:t>
      </w:r>
      <w:bookmarkEnd w:id="5"/>
    </w:p>
    <w:p w14:paraId="62D0CD9A" w14:textId="6F593156" w:rsidR="005C3548" w:rsidRPr="00191C02" w:rsidRDefault="005C3548" w:rsidP="005C3548">
      <w:r w:rsidRPr="00191C02">
        <w:t xml:space="preserve">User </w:t>
      </w:r>
      <w:proofErr w:type="spellStart"/>
      <w:r w:rsidRPr="00191C02">
        <w:t>cql</w:t>
      </w:r>
      <w:proofErr w:type="spellEnd"/>
      <w:r w:rsidRPr="00191C02">
        <w:t xml:space="preserve"> manager</w:t>
      </w:r>
    </w:p>
    <w:p w14:paraId="4182D4E1" w14:textId="307E933C" w:rsidR="00F13776" w:rsidRPr="00191C02" w:rsidRDefault="00F13776" w:rsidP="005C3548">
      <w:r w:rsidRPr="00191C02">
        <w:t>School manager</w:t>
      </w:r>
    </w:p>
    <w:p w14:paraId="70EA5172" w14:textId="13B617E7" w:rsidR="005C3548" w:rsidRPr="00191C02" w:rsidRDefault="005C3548" w:rsidP="005C3548">
      <w:r w:rsidRPr="00191C02">
        <w:t xml:space="preserve">Tokens </w:t>
      </w:r>
      <w:proofErr w:type="spellStart"/>
      <w:r w:rsidRPr="00191C02">
        <w:t>cql</w:t>
      </w:r>
      <w:proofErr w:type="spellEnd"/>
      <w:r w:rsidRPr="00191C02">
        <w:t xml:space="preserve"> manager</w:t>
      </w:r>
    </w:p>
    <w:p w14:paraId="4BBFB23D" w14:textId="44F7B869" w:rsidR="005C3548" w:rsidRPr="00191C02" w:rsidRDefault="005C3548" w:rsidP="005C3548">
      <w:r w:rsidRPr="00191C02">
        <w:t xml:space="preserve">User references </w:t>
      </w:r>
      <w:proofErr w:type="spellStart"/>
      <w:r w:rsidRPr="00191C02">
        <w:t>cql</w:t>
      </w:r>
      <w:proofErr w:type="spellEnd"/>
      <w:r w:rsidRPr="00191C02">
        <w:t xml:space="preserve"> manager</w:t>
      </w:r>
    </w:p>
    <w:p w14:paraId="6E6A5D0C" w14:textId="58AADC5E" w:rsidR="00F13776" w:rsidRPr="00191C02" w:rsidRDefault="00F13776" w:rsidP="005C3548">
      <w:r w:rsidRPr="00191C02">
        <w:t xml:space="preserve">Courses by user </w:t>
      </w:r>
      <w:proofErr w:type="spellStart"/>
      <w:r w:rsidRPr="00191C02">
        <w:t>cql</w:t>
      </w:r>
      <w:proofErr w:type="spellEnd"/>
      <w:r w:rsidRPr="00191C02">
        <w:t xml:space="preserve"> manager</w:t>
      </w:r>
    </w:p>
    <w:p w14:paraId="2DD4E3A2" w14:textId="052940A0" w:rsidR="00F13776" w:rsidRPr="00191C02" w:rsidRDefault="00F13776" w:rsidP="005C3548">
      <w:r w:rsidRPr="00191C02">
        <w:t xml:space="preserve">Users by course </w:t>
      </w:r>
      <w:proofErr w:type="spellStart"/>
      <w:r w:rsidRPr="00191C02">
        <w:t>cql</w:t>
      </w:r>
      <w:proofErr w:type="spellEnd"/>
      <w:r w:rsidRPr="00191C02">
        <w:t xml:space="preserve"> manager</w:t>
      </w:r>
    </w:p>
    <w:p w14:paraId="1AA0F4DF" w14:textId="2BDED213" w:rsidR="00626905" w:rsidRPr="00191C02" w:rsidRDefault="00626905" w:rsidP="005C3548"/>
    <w:p w14:paraId="1E2DEC2F" w14:textId="53C7876A" w:rsidR="00626905" w:rsidRPr="00191C02" w:rsidRDefault="00626905" w:rsidP="005C3548">
      <w:r w:rsidRPr="00191C02">
        <w:t>Announcement manager</w:t>
      </w:r>
    </w:p>
    <w:p w14:paraId="0E0F48A4" w14:textId="39EC9E8D" w:rsidR="005C3548" w:rsidRPr="00191C02" w:rsidRDefault="005C3548" w:rsidP="005C3548"/>
    <w:p w14:paraId="7D091AAE" w14:textId="77777777" w:rsidR="005C3548" w:rsidRPr="00191C02" w:rsidRDefault="005C3548" w:rsidP="005C3548"/>
    <w:p w14:paraId="0AEB0952" w14:textId="54B58801" w:rsidR="005C3548" w:rsidRPr="00191C02" w:rsidRDefault="005C3548" w:rsidP="005C3548">
      <w:r w:rsidRPr="00191C02">
        <w:t xml:space="preserve">For </w:t>
      </w:r>
      <w:r w:rsidR="00960079" w:rsidRPr="00191C02">
        <w:t>POST</w:t>
      </w:r>
      <w:r w:rsidRPr="00191C02">
        <w:t>:</w:t>
      </w:r>
    </w:p>
    <w:p w14:paraId="6CF4E6E2" w14:textId="7E193702" w:rsidR="005C3548" w:rsidRPr="00191C02" w:rsidRDefault="005C3548">
      <w:pPr>
        <w:pStyle w:val="ListParagraph"/>
        <w:numPr>
          <w:ilvl w:val="0"/>
          <w:numId w:val="1"/>
        </w:numPr>
      </w:pPr>
      <w:r w:rsidRPr="00191C02">
        <w:lastRenderedPageBreak/>
        <w:t xml:space="preserve">Only the admins can create </w:t>
      </w:r>
      <w:proofErr w:type="gramStart"/>
      <w:r w:rsidRPr="00191C02">
        <w:t>users</w:t>
      </w:r>
      <w:proofErr w:type="gramEnd"/>
    </w:p>
    <w:p w14:paraId="686FA94F" w14:textId="26025427" w:rsidR="005C3548" w:rsidRPr="00191C02" w:rsidRDefault="005C3548">
      <w:pPr>
        <w:pStyle w:val="ListParagraph"/>
        <w:numPr>
          <w:ilvl w:val="0"/>
          <w:numId w:val="1"/>
        </w:numPr>
      </w:pPr>
      <w:r w:rsidRPr="00191C02">
        <w:t xml:space="preserve">Get the user form the admin </w:t>
      </w:r>
      <w:proofErr w:type="gramStart"/>
      <w:r w:rsidRPr="00191C02">
        <w:t>token</w:t>
      </w:r>
      <w:proofErr w:type="gramEnd"/>
    </w:p>
    <w:p w14:paraId="42633209" w14:textId="02E3399F" w:rsidR="005C3548" w:rsidRPr="00191C02" w:rsidRDefault="005C3548">
      <w:pPr>
        <w:pStyle w:val="ListParagraph"/>
        <w:numPr>
          <w:ilvl w:val="0"/>
          <w:numId w:val="1"/>
        </w:numPr>
      </w:pPr>
      <w:r w:rsidRPr="00191C02">
        <w:t xml:space="preserve">Check that he is an </w:t>
      </w:r>
      <w:proofErr w:type="gramStart"/>
      <w:r w:rsidRPr="00191C02">
        <w:t>admin</w:t>
      </w:r>
      <w:proofErr w:type="gramEnd"/>
    </w:p>
    <w:p w14:paraId="62262D8D" w14:textId="648221D7" w:rsidR="00F13776" w:rsidRPr="00191C02" w:rsidRDefault="00F13776">
      <w:pPr>
        <w:pStyle w:val="ListParagraph"/>
        <w:numPr>
          <w:ilvl w:val="0"/>
          <w:numId w:val="1"/>
        </w:numPr>
      </w:pPr>
      <w:r w:rsidRPr="00191C02">
        <w:t xml:space="preserve">Check if the school </w:t>
      </w:r>
      <w:proofErr w:type="gramStart"/>
      <w:r w:rsidRPr="00191C02">
        <w:t>exists</w:t>
      </w:r>
      <w:proofErr w:type="gramEnd"/>
    </w:p>
    <w:p w14:paraId="540919B5" w14:textId="51EA6B2A" w:rsidR="005C3548" w:rsidRPr="00191C02" w:rsidRDefault="005C3548">
      <w:pPr>
        <w:pStyle w:val="ListParagraph"/>
        <w:numPr>
          <w:ilvl w:val="0"/>
          <w:numId w:val="1"/>
        </w:numPr>
      </w:pPr>
      <w:r w:rsidRPr="00191C02">
        <w:t>Check if the information is valid. (</w:t>
      </w:r>
      <w:proofErr w:type="spellStart"/>
      <w:proofErr w:type="gramStart"/>
      <w:r w:rsidRPr="00191C02">
        <w:t>todo</w:t>
      </w:r>
      <w:proofErr w:type="spellEnd"/>
      <w:proofErr w:type="gramEnd"/>
      <w:r w:rsidRPr="00191C02">
        <w:t>, add function to get all users from the database, must have a generated password)</w:t>
      </w:r>
    </w:p>
    <w:p w14:paraId="52F39723" w14:textId="088D5DFC" w:rsidR="005C3548" w:rsidRPr="00191C02" w:rsidRDefault="005C3548">
      <w:pPr>
        <w:pStyle w:val="ListParagraph"/>
        <w:numPr>
          <w:ilvl w:val="0"/>
          <w:numId w:val="1"/>
        </w:numPr>
      </w:pPr>
      <w:r w:rsidRPr="00191C02">
        <w:t xml:space="preserve">Add the user to the </w:t>
      </w:r>
      <w:proofErr w:type="gramStart"/>
      <w:r w:rsidRPr="00191C02">
        <w:t>database</w:t>
      </w:r>
      <w:proofErr w:type="gramEnd"/>
    </w:p>
    <w:p w14:paraId="325B46B1" w14:textId="4336352A" w:rsidR="005C3548" w:rsidRPr="00191C02" w:rsidRDefault="005C3548" w:rsidP="005C3548">
      <w:r w:rsidRPr="00191C02">
        <w:t>For GET:</w:t>
      </w:r>
    </w:p>
    <w:p w14:paraId="63827B95" w14:textId="48AD5C9E" w:rsidR="00F13776" w:rsidRPr="00191C02" w:rsidRDefault="00F13776">
      <w:pPr>
        <w:pStyle w:val="ListParagraph"/>
        <w:numPr>
          <w:ilvl w:val="0"/>
          <w:numId w:val="2"/>
        </w:numPr>
      </w:pPr>
      <w:r w:rsidRPr="00191C02">
        <w:t xml:space="preserve">Only admins and related teachers and the actual user can get the student’s </w:t>
      </w:r>
      <w:proofErr w:type="gramStart"/>
      <w:r w:rsidRPr="00191C02">
        <w:t>information</w:t>
      </w:r>
      <w:proofErr w:type="gramEnd"/>
    </w:p>
    <w:p w14:paraId="3DC70047" w14:textId="4E0DC46A" w:rsidR="00F13776" w:rsidRPr="00191C02" w:rsidRDefault="00F13776">
      <w:pPr>
        <w:pStyle w:val="ListParagraph"/>
        <w:numPr>
          <w:ilvl w:val="0"/>
          <w:numId w:val="2"/>
        </w:numPr>
      </w:pPr>
      <w:r w:rsidRPr="00191C02">
        <w:t xml:space="preserve">Get the user from the </w:t>
      </w:r>
      <w:proofErr w:type="gramStart"/>
      <w:r w:rsidRPr="00191C02">
        <w:t>token</w:t>
      </w:r>
      <w:proofErr w:type="gramEnd"/>
    </w:p>
    <w:p w14:paraId="01350807" w14:textId="446D9E5A" w:rsidR="00F13776" w:rsidRPr="00191C02" w:rsidRDefault="00F13776">
      <w:pPr>
        <w:pStyle w:val="ListParagraph"/>
        <w:numPr>
          <w:ilvl w:val="0"/>
          <w:numId w:val="2"/>
        </w:numPr>
      </w:pPr>
      <w:r w:rsidRPr="00191C02">
        <w:t>Check if this user is the one that we want to return or is a related teacher or admin. (TODO: to check if the teacher is related, check all the courses that the user is in and check all other users that are in that course)</w:t>
      </w:r>
    </w:p>
    <w:p w14:paraId="3C60B8DD" w14:textId="67CB0239" w:rsidR="00F13776" w:rsidRPr="00191C02" w:rsidRDefault="00F13776">
      <w:pPr>
        <w:pStyle w:val="ListParagraph"/>
        <w:numPr>
          <w:ilvl w:val="0"/>
          <w:numId w:val="2"/>
        </w:numPr>
      </w:pPr>
      <w:r w:rsidRPr="00191C02">
        <w:t>Return the user’s information</w:t>
      </w:r>
      <w:r w:rsidR="00DE19A8" w:rsidRPr="00191C02">
        <w:t xml:space="preserve"> depending on circumstances:</w:t>
      </w:r>
    </w:p>
    <w:p w14:paraId="722122E4" w14:textId="496282B5" w:rsidR="00DE19A8" w:rsidRPr="00191C02" w:rsidRDefault="00DE19A8">
      <w:pPr>
        <w:pStyle w:val="ListParagraph"/>
        <w:numPr>
          <w:ilvl w:val="1"/>
          <w:numId w:val="2"/>
        </w:numPr>
      </w:pPr>
      <w:r w:rsidRPr="00191C02">
        <w:t xml:space="preserve">If we only want the user’s name and surname, return them + the </w:t>
      </w:r>
      <w:proofErr w:type="gramStart"/>
      <w:r w:rsidRPr="00191C02">
        <w:t>id</w:t>
      </w:r>
      <w:proofErr w:type="gramEnd"/>
    </w:p>
    <w:p w14:paraId="548DFDDB" w14:textId="355A4060" w:rsidR="00DE19A8" w:rsidRPr="00191C02" w:rsidRDefault="00DE19A8">
      <w:pPr>
        <w:pStyle w:val="ListParagraph"/>
        <w:numPr>
          <w:ilvl w:val="1"/>
          <w:numId w:val="2"/>
        </w:numPr>
      </w:pPr>
      <w:r w:rsidRPr="00191C02">
        <w:t>If we want more information return all of the user’s data (not the password and the changed password field) plus the user’s references</w:t>
      </w:r>
    </w:p>
    <w:p w14:paraId="2CAA9448" w14:textId="77777777" w:rsidR="00323A8D" w:rsidRPr="00191C02" w:rsidRDefault="00323A8D" w:rsidP="002A28FF"/>
    <w:p w14:paraId="5ED4D9D9" w14:textId="77777777" w:rsidR="00323A8D" w:rsidRPr="00191C02" w:rsidRDefault="00323A8D" w:rsidP="002A28FF"/>
    <w:p w14:paraId="36E91F28" w14:textId="77777777" w:rsidR="00323A8D" w:rsidRPr="00191C02" w:rsidRDefault="00323A8D" w:rsidP="002A28FF"/>
    <w:p w14:paraId="16DE9DF6" w14:textId="77777777" w:rsidR="00323A8D" w:rsidRPr="00191C02" w:rsidRDefault="00323A8D" w:rsidP="002A28FF"/>
    <w:p w14:paraId="4CE41B3D" w14:textId="77777777" w:rsidR="00323A8D" w:rsidRPr="00191C02" w:rsidRDefault="00323A8D" w:rsidP="002A28FF"/>
    <w:p w14:paraId="22DA3E42" w14:textId="77777777" w:rsidR="00323A8D" w:rsidRPr="00191C02" w:rsidRDefault="00323A8D" w:rsidP="002A28FF"/>
    <w:p w14:paraId="0FC05012" w14:textId="77777777" w:rsidR="00323A8D" w:rsidRPr="00191C02" w:rsidRDefault="00323A8D" w:rsidP="002A28FF"/>
    <w:p w14:paraId="75BF7492" w14:textId="77777777" w:rsidR="009B3B73" w:rsidRPr="00191C02" w:rsidRDefault="009B3B73" w:rsidP="002A28FF"/>
    <w:p w14:paraId="780D5C15" w14:textId="77777777" w:rsidR="009B3B73" w:rsidRPr="00191C02" w:rsidRDefault="009B3B73" w:rsidP="002A28FF"/>
    <w:p w14:paraId="1944C64E" w14:textId="77777777" w:rsidR="009B3B73" w:rsidRPr="00191C02" w:rsidRDefault="009B3B73" w:rsidP="002A28FF"/>
    <w:p w14:paraId="682C92A3" w14:textId="77777777" w:rsidR="009B3B73" w:rsidRPr="00191C02" w:rsidRDefault="009B3B73" w:rsidP="002A28FF"/>
    <w:p w14:paraId="2683D75B" w14:textId="77777777" w:rsidR="009B3B73" w:rsidRPr="00191C02" w:rsidRDefault="009B3B73" w:rsidP="002A28FF"/>
    <w:p w14:paraId="5B89C5DA" w14:textId="77777777" w:rsidR="009B3B73" w:rsidRPr="00191C02" w:rsidRDefault="009B3B73" w:rsidP="002A28FF"/>
    <w:p w14:paraId="4C796E5F" w14:textId="77777777" w:rsidR="009B3B73" w:rsidRPr="00191C02" w:rsidRDefault="009B3B73" w:rsidP="002A28FF"/>
    <w:p w14:paraId="3FA28943" w14:textId="77777777" w:rsidR="009B3B73" w:rsidRPr="00191C02" w:rsidRDefault="009B3B73" w:rsidP="002A28FF"/>
    <w:p w14:paraId="020DFD45" w14:textId="77777777" w:rsidR="009B3B73" w:rsidRPr="00191C02" w:rsidRDefault="009B3B73" w:rsidP="002A28FF"/>
    <w:p w14:paraId="4D3347BF" w14:textId="5978958C" w:rsidR="002A28FF" w:rsidRPr="00191C02" w:rsidRDefault="002A28FF" w:rsidP="002A28FF">
      <w:r w:rsidRPr="00191C02">
        <w:t xml:space="preserve">For </w:t>
      </w:r>
      <w:r w:rsidR="009B3B73" w:rsidRPr="00191C02">
        <w:t>PUT</w:t>
      </w:r>
      <w:r w:rsidRPr="00191C02">
        <w:t>:</w:t>
      </w:r>
    </w:p>
    <w:p w14:paraId="7B423C50" w14:textId="308EE43D" w:rsidR="002A28FF" w:rsidRPr="00191C02" w:rsidRDefault="002A28FF" w:rsidP="002A28FF">
      <w:r w:rsidRPr="00191C02">
        <w:t>Only the actual user can change his password</w:t>
      </w:r>
      <w:r w:rsidR="00A06785" w:rsidRPr="00191C02">
        <w:t>/name/</w:t>
      </w:r>
      <w:proofErr w:type="gramStart"/>
      <w:r w:rsidR="00A06785" w:rsidRPr="00191C02">
        <w:t>surname</w:t>
      </w:r>
      <w:proofErr w:type="gramEnd"/>
    </w:p>
    <w:p w14:paraId="49C69D26" w14:textId="0AE5931C" w:rsidR="002A28FF" w:rsidRPr="00191C02" w:rsidRDefault="002A28FF">
      <w:pPr>
        <w:pStyle w:val="ListParagraph"/>
        <w:numPr>
          <w:ilvl w:val="0"/>
          <w:numId w:val="3"/>
        </w:numPr>
      </w:pPr>
      <w:r w:rsidRPr="00191C02">
        <w:t xml:space="preserve">Get the user from the </w:t>
      </w:r>
      <w:proofErr w:type="gramStart"/>
      <w:r w:rsidRPr="00191C02">
        <w:t>token</w:t>
      </w:r>
      <w:proofErr w:type="gramEnd"/>
    </w:p>
    <w:p w14:paraId="24494861" w14:textId="44D67D46" w:rsidR="002A28FF" w:rsidRPr="00191C02" w:rsidRDefault="00A06785">
      <w:pPr>
        <w:pStyle w:val="ListParagraph"/>
        <w:numPr>
          <w:ilvl w:val="0"/>
          <w:numId w:val="3"/>
        </w:numPr>
      </w:pPr>
      <w:r w:rsidRPr="00191C02">
        <w:t xml:space="preserve">Check if the target user is the one that </w:t>
      </w:r>
      <w:proofErr w:type="gramStart"/>
      <w:r w:rsidRPr="00191C02">
        <w:t>changes</w:t>
      </w:r>
      <w:proofErr w:type="gramEnd"/>
    </w:p>
    <w:p w14:paraId="7390CAFB" w14:textId="71030C50" w:rsidR="00A06785" w:rsidRPr="00191C02" w:rsidRDefault="00A06785">
      <w:pPr>
        <w:pStyle w:val="ListParagraph"/>
        <w:numPr>
          <w:ilvl w:val="0"/>
          <w:numId w:val="3"/>
        </w:numPr>
      </w:pPr>
      <w:r w:rsidRPr="00191C02">
        <w:t xml:space="preserve">Change the </w:t>
      </w:r>
      <w:proofErr w:type="gramStart"/>
      <w:r w:rsidRPr="00191C02">
        <w:t>data</w:t>
      </w:r>
      <w:proofErr w:type="gramEnd"/>
    </w:p>
    <w:p w14:paraId="1CFC3BBF" w14:textId="4ADDFD11" w:rsidR="00FD7AB1" w:rsidRPr="00191C02" w:rsidRDefault="00FD7AB1">
      <w:pPr>
        <w:pStyle w:val="ListParagraph"/>
        <w:numPr>
          <w:ilvl w:val="1"/>
          <w:numId w:val="3"/>
        </w:numPr>
      </w:pPr>
      <w:r w:rsidRPr="00191C02">
        <w:t>If it is the password that the user changes, also change the “</w:t>
      </w:r>
      <w:proofErr w:type="spellStart"/>
      <w:r w:rsidRPr="00191C02">
        <w:t>changed_password</w:t>
      </w:r>
      <w:proofErr w:type="spellEnd"/>
      <w:r w:rsidRPr="00191C02">
        <w:t>” field.</w:t>
      </w:r>
    </w:p>
    <w:p w14:paraId="6F483D83" w14:textId="33B06D59" w:rsidR="00A06785" w:rsidRPr="00191C02" w:rsidRDefault="00A06785" w:rsidP="00A06785">
      <w:r w:rsidRPr="00191C02">
        <w:t>When changing user type or name/surname</w:t>
      </w:r>
    </w:p>
    <w:p w14:paraId="125FCB7F" w14:textId="4FD17B6E" w:rsidR="00A06785" w:rsidRPr="00191C02" w:rsidRDefault="00A06785">
      <w:pPr>
        <w:pStyle w:val="ListParagraph"/>
        <w:numPr>
          <w:ilvl w:val="0"/>
          <w:numId w:val="4"/>
        </w:numPr>
      </w:pPr>
      <w:r w:rsidRPr="00191C02">
        <w:t xml:space="preserve">Get the user from the </w:t>
      </w:r>
      <w:proofErr w:type="gramStart"/>
      <w:r w:rsidRPr="00191C02">
        <w:t>token</w:t>
      </w:r>
      <w:proofErr w:type="gramEnd"/>
    </w:p>
    <w:p w14:paraId="3278F896" w14:textId="3BC5E1A2" w:rsidR="00A06785" w:rsidRPr="00191C02" w:rsidRDefault="008D0E51">
      <w:pPr>
        <w:pStyle w:val="ListParagraph"/>
        <w:numPr>
          <w:ilvl w:val="0"/>
          <w:numId w:val="4"/>
        </w:numPr>
      </w:pPr>
      <w:r w:rsidRPr="00191C02">
        <w:t>Check if it the admin that changes the type/name/</w:t>
      </w:r>
      <w:proofErr w:type="gramStart"/>
      <w:r w:rsidRPr="00191C02">
        <w:t>surname</w:t>
      </w:r>
      <w:proofErr w:type="gramEnd"/>
    </w:p>
    <w:p w14:paraId="4234256A" w14:textId="3B22942B" w:rsidR="008D0E51" w:rsidRPr="00191C02" w:rsidRDefault="008D0E51">
      <w:pPr>
        <w:pStyle w:val="ListParagraph"/>
        <w:numPr>
          <w:ilvl w:val="0"/>
          <w:numId w:val="4"/>
        </w:numPr>
      </w:pPr>
      <w:r w:rsidRPr="00191C02">
        <w:t xml:space="preserve">Change the </w:t>
      </w:r>
      <w:proofErr w:type="gramStart"/>
      <w:r w:rsidRPr="00191C02">
        <w:t>data</w:t>
      </w:r>
      <w:proofErr w:type="gramEnd"/>
    </w:p>
    <w:p w14:paraId="37281932" w14:textId="77777777" w:rsidR="008D0E51" w:rsidRPr="00191C02" w:rsidRDefault="008D0E51" w:rsidP="008D0E51"/>
    <w:p w14:paraId="02C59B54" w14:textId="77777777" w:rsidR="008D0E51" w:rsidRPr="00191C02" w:rsidRDefault="008D0E51" w:rsidP="008D0E51"/>
    <w:p w14:paraId="6A77B251" w14:textId="77777777" w:rsidR="008D0E51" w:rsidRPr="00191C02" w:rsidRDefault="008D0E51" w:rsidP="008D0E51"/>
    <w:p w14:paraId="389B0E7D" w14:textId="71E49D69" w:rsidR="008D0E51" w:rsidRPr="00191C02" w:rsidRDefault="008D0E51" w:rsidP="008D0E51">
      <w:r w:rsidRPr="00191C02">
        <w:t>For DELETE:</w:t>
      </w:r>
    </w:p>
    <w:p w14:paraId="38729D73" w14:textId="145025DD" w:rsidR="008D0E51" w:rsidRPr="00191C02" w:rsidRDefault="008D0E51">
      <w:pPr>
        <w:pStyle w:val="ListParagraph"/>
        <w:numPr>
          <w:ilvl w:val="0"/>
          <w:numId w:val="5"/>
        </w:numPr>
      </w:pPr>
      <w:r w:rsidRPr="00191C02">
        <w:t xml:space="preserve">Get the user from the </w:t>
      </w:r>
      <w:proofErr w:type="gramStart"/>
      <w:r w:rsidRPr="00191C02">
        <w:t>token</w:t>
      </w:r>
      <w:proofErr w:type="gramEnd"/>
    </w:p>
    <w:p w14:paraId="61C95724" w14:textId="0161A185" w:rsidR="008D0E51" w:rsidRPr="00191C02" w:rsidRDefault="008D0E51">
      <w:pPr>
        <w:pStyle w:val="ListParagraph"/>
        <w:numPr>
          <w:ilvl w:val="0"/>
          <w:numId w:val="5"/>
        </w:numPr>
      </w:pPr>
      <w:r w:rsidRPr="00191C02">
        <w:t xml:space="preserve">Check if the user deleting is an </w:t>
      </w:r>
      <w:proofErr w:type="gramStart"/>
      <w:r w:rsidRPr="00191C02">
        <w:t>admin</w:t>
      </w:r>
      <w:proofErr w:type="gramEnd"/>
    </w:p>
    <w:p w14:paraId="5BA9E5F7" w14:textId="2851A740" w:rsidR="008D0E51" w:rsidRPr="00191C02" w:rsidRDefault="008D0E51">
      <w:pPr>
        <w:pStyle w:val="ListParagraph"/>
        <w:numPr>
          <w:ilvl w:val="0"/>
          <w:numId w:val="5"/>
        </w:numPr>
      </w:pPr>
      <w:r w:rsidRPr="00191C02">
        <w:t xml:space="preserve">Delete the </w:t>
      </w:r>
      <w:proofErr w:type="gramStart"/>
      <w:r w:rsidRPr="00191C02">
        <w:t>user</w:t>
      </w:r>
      <w:proofErr w:type="gramEnd"/>
    </w:p>
    <w:p w14:paraId="5F8A1BA3" w14:textId="032E3FDB" w:rsidR="009620F7" w:rsidRPr="00191C02" w:rsidRDefault="009620F7">
      <w:pPr>
        <w:pStyle w:val="ListParagraph"/>
        <w:numPr>
          <w:ilvl w:val="1"/>
          <w:numId w:val="5"/>
        </w:numPr>
      </w:pPr>
      <w:r w:rsidRPr="00191C02">
        <w:t>Delete all of his tokens</w:t>
      </w:r>
      <w:r w:rsidR="00922F64" w:rsidRPr="00191C02">
        <w:t xml:space="preserve"> (</w:t>
      </w:r>
      <w:proofErr w:type="spellStart"/>
      <w:r w:rsidR="00922F64" w:rsidRPr="00191C02">
        <w:t>todo</w:t>
      </w:r>
      <w:proofErr w:type="spellEnd"/>
      <w:r w:rsidR="00922F64" w:rsidRPr="00191C02">
        <w:t xml:space="preserve">, </w:t>
      </w:r>
      <w:r w:rsidR="00626905" w:rsidRPr="00191C02">
        <w:t>add function to get all of user’s tokens and then delete them</w:t>
      </w:r>
      <w:r w:rsidR="00922F64" w:rsidRPr="00191C02">
        <w:t>)</w:t>
      </w:r>
    </w:p>
    <w:p w14:paraId="333941B8" w14:textId="378FC9ED" w:rsidR="009620F7" w:rsidRPr="00191C02" w:rsidRDefault="009620F7">
      <w:pPr>
        <w:pStyle w:val="ListParagraph"/>
        <w:numPr>
          <w:ilvl w:val="1"/>
          <w:numId w:val="5"/>
        </w:numPr>
      </w:pPr>
      <w:r w:rsidRPr="00191C02">
        <w:t xml:space="preserve">Get all of the tags that he is related to and delete them from the tags by user and users by tag </w:t>
      </w:r>
      <w:proofErr w:type="gramStart"/>
      <w:r w:rsidRPr="00191C02">
        <w:t>tables</w:t>
      </w:r>
      <w:proofErr w:type="gramEnd"/>
    </w:p>
    <w:p w14:paraId="22426171" w14:textId="4C59D33F" w:rsidR="009620F7" w:rsidRPr="00191C02" w:rsidRDefault="009620F7">
      <w:pPr>
        <w:pStyle w:val="ListParagraph"/>
        <w:numPr>
          <w:ilvl w:val="1"/>
          <w:numId w:val="5"/>
        </w:numPr>
      </w:pPr>
      <w:r w:rsidRPr="00191C02">
        <w:t xml:space="preserve">Delete all of the entries from user references </w:t>
      </w:r>
      <w:proofErr w:type="gramStart"/>
      <w:r w:rsidRPr="00191C02">
        <w:t>table</w:t>
      </w:r>
      <w:proofErr w:type="gramEnd"/>
    </w:p>
    <w:p w14:paraId="2D09EAD5" w14:textId="7A700976" w:rsidR="009620F7" w:rsidRPr="00191C02" w:rsidRDefault="009620F7">
      <w:pPr>
        <w:pStyle w:val="ListParagraph"/>
        <w:numPr>
          <w:ilvl w:val="1"/>
          <w:numId w:val="5"/>
        </w:numPr>
      </w:pPr>
      <w:r w:rsidRPr="00191C02">
        <w:t xml:space="preserve">Delete all of the entries in the </w:t>
      </w:r>
      <w:proofErr w:type="spellStart"/>
      <w:r w:rsidRPr="00191C02">
        <w:t>todos</w:t>
      </w:r>
      <w:proofErr w:type="spellEnd"/>
      <w:r w:rsidRPr="00191C02">
        <w:t xml:space="preserve"> table and </w:t>
      </w:r>
      <w:proofErr w:type="spellStart"/>
      <w:r w:rsidRPr="00191C02">
        <w:t>todos</w:t>
      </w:r>
      <w:proofErr w:type="spellEnd"/>
      <w:r w:rsidRPr="00191C02">
        <w:t xml:space="preserve"> by user </w:t>
      </w:r>
      <w:proofErr w:type="gramStart"/>
      <w:r w:rsidRPr="00191C02">
        <w:t>table</w:t>
      </w:r>
      <w:proofErr w:type="gramEnd"/>
    </w:p>
    <w:p w14:paraId="3727F724" w14:textId="28A2BE48" w:rsidR="009620F7" w:rsidRPr="00191C02" w:rsidRDefault="00626905">
      <w:pPr>
        <w:pStyle w:val="ListParagraph"/>
        <w:numPr>
          <w:ilvl w:val="1"/>
          <w:numId w:val="5"/>
        </w:numPr>
      </w:pPr>
      <w:r w:rsidRPr="00191C02">
        <w:t xml:space="preserve">Delete all of the entries in the courses by user and users by course </w:t>
      </w:r>
      <w:proofErr w:type="gramStart"/>
      <w:r w:rsidRPr="00191C02">
        <w:t>tables</w:t>
      </w:r>
      <w:proofErr w:type="gramEnd"/>
    </w:p>
    <w:p w14:paraId="066AA2A8" w14:textId="727E72A5" w:rsidR="00626905" w:rsidRPr="00191C02" w:rsidRDefault="00626905">
      <w:pPr>
        <w:pStyle w:val="ListParagraph"/>
        <w:numPr>
          <w:ilvl w:val="1"/>
          <w:numId w:val="5"/>
        </w:numPr>
      </w:pPr>
      <w:r w:rsidRPr="00191C02">
        <w:t xml:space="preserve">Delete all the announcements that the user posted and </w:t>
      </w:r>
      <w:proofErr w:type="spellStart"/>
      <w:proofErr w:type="gramStart"/>
      <w:r w:rsidRPr="00191C02">
        <w:t>it’s</w:t>
      </w:r>
      <w:proofErr w:type="spellEnd"/>
      <w:proofErr w:type="gramEnd"/>
      <w:r w:rsidRPr="00191C02">
        <w:t xml:space="preserve"> related questions (if exists)</w:t>
      </w:r>
    </w:p>
    <w:p w14:paraId="32897FC2" w14:textId="1FF2587B" w:rsidR="00626905" w:rsidRPr="00191C02" w:rsidRDefault="00626905">
      <w:pPr>
        <w:pStyle w:val="ListParagraph"/>
        <w:numPr>
          <w:ilvl w:val="1"/>
          <w:numId w:val="5"/>
        </w:numPr>
      </w:pPr>
      <w:r w:rsidRPr="00191C02">
        <w:t xml:space="preserve">Delete all the questions that the user posted and </w:t>
      </w:r>
      <w:proofErr w:type="spellStart"/>
      <w:proofErr w:type="gramStart"/>
      <w:r w:rsidRPr="00191C02">
        <w:t>it’s</w:t>
      </w:r>
      <w:proofErr w:type="spellEnd"/>
      <w:proofErr w:type="gramEnd"/>
      <w:r w:rsidRPr="00191C02">
        <w:t xml:space="preserve"> related questions (If exists)</w:t>
      </w:r>
    </w:p>
    <w:p w14:paraId="394138BE" w14:textId="6247A0DE" w:rsidR="00D941E3" w:rsidRPr="00191C02" w:rsidRDefault="00D941E3" w:rsidP="00D941E3"/>
    <w:p w14:paraId="70F35B2F" w14:textId="2567B6DA" w:rsidR="00D941E3" w:rsidRPr="00191C02" w:rsidRDefault="00D941E3" w:rsidP="00D941E3">
      <w:pPr>
        <w:pStyle w:val="Heading2"/>
      </w:pPr>
      <w:bookmarkStart w:id="6" w:name="_Toc126074332"/>
      <w:r w:rsidRPr="00191C02">
        <w:t>For references</w:t>
      </w:r>
      <w:bookmarkEnd w:id="6"/>
    </w:p>
    <w:p w14:paraId="196B7AB4" w14:textId="77777777" w:rsidR="00FF1F60" w:rsidRPr="00191C02" w:rsidRDefault="00FF1F60" w:rsidP="00FF1F60">
      <w:r w:rsidRPr="00191C02">
        <w:t>For POST:</w:t>
      </w:r>
    </w:p>
    <w:p w14:paraId="4B4F175E" w14:textId="77777777" w:rsidR="00FF1F60" w:rsidRPr="00191C02" w:rsidRDefault="00FF1F60">
      <w:pPr>
        <w:pStyle w:val="ListParagraph"/>
        <w:numPr>
          <w:ilvl w:val="0"/>
          <w:numId w:val="6"/>
        </w:numPr>
      </w:pPr>
      <w:r w:rsidRPr="00191C02">
        <w:t xml:space="preserve">Get the user from the </w:t>
      </w:r>
      <w:proofErr w:type="gramStart"/>
      <w:r w:rsidRPr="00191C02">
        <w:t>token</w:t>
      </w:r>
      <w:proofErr w:type="gramEnd"/>
    </w:p>
    <w:p w14:paraId="34405208" w14:textId="77777777" w:rsidR="00FF1F60" w:rsidRPr="00191C02" w:rsidRDefault="00FF1F60">
      <w:pPr>
        <w:pStyle w:val="ListParagraph"/>
        <w:numPr>
          <w:ilvl w:val="0"/>
          <w:numId w:val="6"/>
        </w:numPr>
      </w:pPr>
      <w:r w:rsidRPr="00191C02">
        <w:t xml:space="preserve">Check if the user adding is the target </w:t>
      </w:r>
      <w:proofErr w:type="gramStart"/>
      <w:r w:rsidRPr="00191C02">
        <w:t>user</w:t>
      </w:r>
      <w:proofErr w:type="gramEnd"/>
    </w:p>
    <w:p w14:paraId="2297D16D" w14:textId="77777777" w:rsidR="00FF1F60" w:rsidRPr="00191C02" w:rsidRDefault="00FF1F60">
      <w:pPr>
        <w:pStyle w:val="ListParagraph"/>
        <w:numPr>
          <w:ilvl w:val="0"/>
          <w:numId w:val="6"/>
        </w:numPr>
      </w:pPr>
      <w:r w:rsidRPr="00191C02">
        <w:t xml:space="preserve">Add the </w:t>
      </w:r>
      <w:proofErr w:type="gramStart"/>
      <w:r w:rsidRPr="00191C02">
        <w:t>reference</w:t>
      </w:r>
      <w:proofErr w:type="gramEnd"/>
    </w:p>
    <w:p w14:paraId="16DE8B49" w14:textId="57590EF4" w:rsidR="00D941E3" w:rsidRPr="00191C02" w:rsidRDefault="00D941E3" w:rsidP="00D941E3">
      <w:r w:rsidRPr="00191C02">
        <w:t>For GET:</w:t>
      </w:r>
    </w:p>
    <w:p w14:paraId="0E9F96A9" w14:textId="452453A3" w:rsidR="00D941E3" w:rsidRPr="00191C02" w:rsidRDefault="00D941E3">
      <w:pPr>
        <w:pStyle w:val="ListParagraph"/>
        <w:numPr>
          <w:ilvl w:val="0"/>
          <w:numId w:val="8"/>
        </w:numPr>
      </w:pPr>
      <w:r w:rsidRPr="00191C02">
        <w:t xml:space="preserve">Get the user from the </w:t>
      </w:r>
      <w:proofErr w:type="gramStart"/>
      <w:r w:rsidRPr="00191C02">
        <w:t>token</w:t>
      </w:r>
      <w:proofErr w:type="gramEnd"/>
    </w:p>
    <w:p w14:paraId="1DA97B18" w14:textId="6BE99B72" w:rsidR="00D941E3" w:rsidRPr="00191C02" w:rsidRDefault="00D941E3">
      <w:pPr>
        <w:pStyle w:val="ListParagraph"/>
        <w:numPr>
          <w:ilvl w:val="0"/>
          <w:numId w:val="8"/>
        </w:numPr>
      </w:pPr>
      <w:r w:rsidRPr="00191C02">
        <w:t>Check if the getting user is the target user or teacher/</w:t>
      </w:r>
      <w:proofErr w:type="gramStart"/>
      <w:r w:rsidRPr="00191C02">
        <w:t>admin</w:t>
      </w:r>
      <w:proofErr w:type="gramEnd"/>
    </w:p>
    <w:p w14:paraId="7BFD53D4" w14:textId="73C84BA2" w:rsidR="00D941E3" w:rsidRPr="00191C02" w:rsidRDefault="00D941E3">
      <w:pPr>
        <w:pStyle w:val="ListParagraph"/>
        <w:numPr>
          <w:ilvl w:val="0"/>
          <w:numId w:val="8"/>
        </w:numPr>
      </w:pPr>
      <w:r w:rsidRPr="00191C02">
        <w:t xml:space="preserve">Return the </w:t>
      </w:r>
      <w:proofErr w:type="gramStart"/>
      <w:r w:rsidRPr="00191C02">
        <w:t>reference</w:t>
      </w:r>
      <w:proofErr w:type="gramEnd"/>
    </w:p>
    <w:p w14:paraId="5507A965" w14:textId="00D911F2" w:rsidR="00D941E3" w:rsidRPr="00191C02" w:rsidRDefault="00D941E3" w:rsidP="00D941E3">
      <w:r w:rsidRPr="00191C02">
        <w:t>For DELETE:</w:t>
      </w:r>
    </w:p>
    <w:p w14:paraId="22921721" w14:textId="10B3B1CC" w:rsidR="00D941E3" w:rsidRPr="00191C02" w:rsidRDefault="00D941E3">
      <w:pPr>
        <w:pStyle w:val="ListParagraph"/>
        <w:numPr>
          <w:ilvl w:val="0"/>
          <w:numId w:val="7"/>
        </w:numPr>
      </w:pPr>
      <w:r w:rsidRPr="00191C02">
        <w:t xml:space="preserve">Get the user from the </w:t>
      </w:r>
      <w:proofErr w:type="gramStart"/>
      <w:r w:rsidRPr="00191C02">
        <w:t>token</w:t>
      </w:r>
      <w:proofErr w:type="gramEnd"/>
    </w:p>
    <w:p w14:paraId="58B88B04" w14:textId="51D2ABA4" w:rsidR="00D941E3" w:rsidRPr="00191C02" w:rsidRDefault="00D941E3">
      <w:pPr>
        <w:pStyle w:val="ListParagraph"/>
        <w:numPr>
          <w:ilvl w:val="0"/>
          <w:numId w:val="7"/>
        </w:numPr>
      </w:pPr>
      <w:r w:rsidRPr="00191C02">
        <w:t xml:space="preserve">Check if the user deleting is target </w:t>
      </w:r>
      <w:proofErr w:type="gramStart"/>
      <w:r w:rsidRPr="00191C02">
        <w:t>user</w:t>
      </w:r>
      <w:proofErr w:type="gramEnd"/>
    </w:p>
    <w:p w14:paraId="1A0F84A1" w14:textId="005058B5" w:rsidR="00D941E3" w:rsidRPr="00191C02" w:rsidRDefault="00D941E3">
      <w:pPr>
        <w:pStyle w:val="ListParagraph"/>
        <w:numPr>
          <w:ilvl w:val="0"/>
          <w:numId w:val="7"/>
        </w:numPr>
      </w:pPr>
      <w:r w:rsidRPr="00191C02">
        <w:t xml:space="preserve">Delete the </w:t>
      </w:r>
      <w:proofErr w:type="gramStart"/>
      <w:r w:rsidRPr="00191C02">
        <w:t>reference</w:t>
      </w:r>
      <w:proofErr w:type="gramEnd"/>
    </w:p>
    <w:p w14:paraId="6E8D9CD2" w14:textId="45D6A2BC" w:rsidR="008D0E51" w:rsidRPr="00191C02" w:rsidRDefault="008D0E51" w:rsidP="008D0E51"/>
    <w:p w14:paraId="22D241F8" w14:textId="77399A43" w:rsidR="00626905" w:rsidRPr="00191C02" w:rsidRDefault="00626905" w:rsidP="00626905"/>
    <w:p w14:paraId="562DDAF2" w14:textId="51FAC8D3" w:rsidR="008D0E51" w:rsidRPr="00191C02" w:rsidRDefault="008D0E51" w:rsidP="008D0E51">
      <w:pPr>
        <w:pStyle w:val="Heading1"/>
      </w:pPr>
      <w:bookmarkStart w:id="7" w:name="_Toc126074333"/>
      <w:r w:rsidRPr="00191C02">
        <w:t>Courses Manager</w:t>
      </w:r>
      <w:bookmarkEnd w:id="7"/>
    </w:p>
    <w:p w14:paraId="66E401B4" w14:textId="5422327A" w:rsidR="008D0E51" w:rsidRPr="00191C02" w:rsidRDefault="008D0E51" w:rsidP="008D0E51"/>
    <w:p w14:paraId="3EF7553A" w14:textId="3A91CA0A" w:rsidR="008D0E51" w:rsidRPr="00191C02" w:rsidRDefault="008D0E51" w:rsidP="008D0E51">
      <w:r w:rsidRPr="00191C02">
        <w:t xml:space="preserve">User </w:t>
      </w:r>
      <w:proofErr w:type="spellStart"/>
      <w:r w:rsidRPr="00191C02">
        <w:t>cql</w:t>
      </w:r>
      <w:proofErr w:type="spellEnd"/>
      <w:r w:rsidRPr="00191C02">
        <w:t xml:space="preserve"> manager</w:t>
      </w:r>
    </w:p>
    <w:p w14:paraId="0600C4EB" w14:textId="23ABCDD2" w:rsidR="008D0E51" w:rsidRPr="00191C02" w:rsidRDefault="008D0E51" w:rsidP="008D0E51">
      <w:r w:rsidRPr="00191C02">
        <w:t xml:space="preserve">Token </w:t>
      </w:r>
      <w:proofErr w:type="spellStart"/>
      <w:r w:rsidRPr="00191C02">
        <w:t>cql</w:t>
      </w:r>
      <w:proofErr w:type="spellEnd"/>
      <w:r w:rsidRPr="00191C02">
        <w:t xml:space="preserve"> manager</w:t>
      </w:r>
    </w:p>
    <w:p w14:paraId="1103B82D" w14:textId="481DE1CA" w:rsidR="00D941E3" w:rsidRPr="00191C02" w:rsidRDefault="006B112C" w:rsidP="008D0E51">
      <w:r w:rsidRPr="00191C02">
        <w:t xml:space="preserve">File </w:t>
      </w:r>
      <w:proofErr w:type="spellStart"/>
      <w:r w:rsidRPr="00191C02">
        <w:t>cql</w:t>
      </w:r>
      <w:proofErr w:type="spellEnd"/>
      <w:r w:rsidRPr="00191C02">
        <w:t xml:space="preserve"> manager</w:t>
      </w:r>
    </w:p>
    <w:p w14:paraId="3D6BEAFC" w14:textId="5CD81122" w:rsidR="006B112C" w:rsidRPr="00191C02" w:rsidRDefault="006B112C" w:rsidP="008D0E51">
      <w:r w:rsidRPr="00191C02">
        <w:t xml:space="preserve">Grades </w:t>
      </w:r>
      <w:proofErr w:type="spellStart"/>
      <w:r w:rsidRPr="00191C02">
        <w:t>cql</w:t>
      </w:r>
      <w:proofErr w:type="spellEnd"/>
      <w:r w:rsidRPr="00191C02">
        <w:t xml:space="preserve"> manager</w:t>
      </w:r>
    </w:p>
    <w:p w14:paraId="2E2BB399" w14:textId="117475A2" w:rsidR="008D0E51" w:rsidRPr="00191C02" w:rsidRDefault="008D0E51" w:rsidP="008D0E51">
      <w:r w:rsidRPr="00191C02">
        <w:t xml:space="preserve">Course </w:t>
      </w:r>
      <w:proofErr w:type="spellStart"/>
      <w:r w:rsidRPr="00191C02">
        <w:t>cql</w:t>
      </w:r>
      <w:proofErr w:type="spellEnd"/>
      <w:r w:rsidRPr="00191C02">
        <w:t xml:space="preserve"> manager</w:t>
      </w:r>
    </w:p>
    <w:p w14:paraId="3BD180DF" w14:textId="57EF1FA6" w:rsidR="008D0E51" w:rsidRPr="00191C02" w:rsidRDefault="008D0E51" w:rsidP="008D0E51">
      <w:r w:rsidRPr="00191C02">
        <w:t xml:space="preserve">Users by course </w:t>
      </w:r>
      <w:proofErr w:type="spellStart"/>
      <w:r w:rsidRPr="00191C02">
        <w:t>cql</w:t>
      </w:r>
      <w:proofErr w:type="spellEnd"/>
      <w:r w:rsidRPr="00191C02">
        <w:t xml:space="preserve"> manager</w:t>
      </w:r>
    </w:p>
    <w:p w14:paraId="0B9E1486" w14:textId="50CE9286" w:rsidR="008D0E51" w:rsidRPr="00191C02" w:rsidRDefault="008D0E51" w:rsidP="008D0E51">
      <w:r w:rsidRPr="00191C02">
        <w:t xml:space="preserve">Courses by user </w:t>
      </w:r>
      <w:proofErr w:type="spellStart"/>
      <w:r w:rsidRPr="00191C02">
        <w:t>cql</w:t>
      </w:r>
      <w:proofErr w:type="spellEnd"/>
      <w:r w:rsidRPr="00191C02">
        <w:t xml:space="preserve"> manager</w:t>
      </w:r>
    </w:p>
    <w:p w14:paraId="1FD7EE2E" w14:textId="39D929D6" w:rsidR="00D941E3" w:rsidRPr="00191C02" w:rsidRDefault="00D941E3" w:rsidP="008D0E51"/>
    <w:p w14:paraId="56DA5CC3" w14:textId="77777777" w:rsidR="003041C9" w:rsidRPr="00191C02" w:rsidRDefault="003041C9" w:rsidP="003041C9">
      <w:r w:rsidRPr="00191C02">
        <w:t>For POST:</w:t>
      </w:r>
    </w:p>
    <w:p w14:paraId="122592B0" w14:textId="77777777" w:rsidR="003041C9" w:rsidRPr="00191C02" w:rsidRDefault="003041C9">
      <w:pPr>
        <w:pStyle w:val="ListParagraph"/>
        <w:numPr>
          <w:ilvl w:val="0"/>
          <w:numId w:val="11"/>
        </w:numPr>
      </w:pPr>
      <w:r w:rsidRPr="00191C02">
        <w:t xml:space="preserve">Get the user from the </w:t>
      </w:r>
      <w:proofErr w:type="gramStart"/>
      <w:r w:rsidRPr="00191C02">
        <w:t>token</w:t>
      </w:r>
      <w:proofErr w:type="gramEnd"/>
    </w:p>
    <w:p w14:paraId="4679285A" w14:textId="77777777" w:rsidR="003041C9" w:rsidRPr="00191C02" w:rsidRDefault="003041C9">
      <w:pPr>
        <w:pStyle w:val="ListParagraph"/>
        <w:numPr>
          <w:ilvl w:val="0"/>
          <w:numId w:val="11"/>
        </w:numPr>
      </w:pPr>
      <w:r w:rsidRPr="00191C02">
        <w:lastRenderedPageBreak/>
        <w:t xml:space="preserve">Check to see if the user is an admin or a </w:t>
      </w:r>
      <w:proofErr w:type="gramStart"/>
      <w:r w:rsidRPr="00191C02">
        <w:t>teacher</w:t>
      </w:r>
      <w:proofErr w:type="gramEnd"/>
    </w:p>
    <w:p w14:paraId="310DEA4D" w14:textId="45528C60" w:rsidR="003041C9" w:rsidRPr="00191C02" w:rsidRDefault="003041C9">
      <w:pPr>
        <w:pStyle w:val="ListParagraph"/>
        <w:numPr>
          <w:ilvl w:val="0"/>
          <w:numId w:val="11"/>
        </w:numPr>
      </w:pPr>
      <w:r w:rsidRPr="00191C02">
        <w:t>Get all the related user</w:t>
      </w:r>
      <w:r w:rsidR="002E0AF8" w:rsidRPr="00191C02">
        <w:t>s</w:t>
      </w:r>
      <w:r w:rsidRPr="00191C02">
        <w:t xml:space="preserve"> from the tokens and individual users (students)</w:t>
      </w:r>
    </w:p>
    <w:p w14:paraId="7DE24B22" w14:textId="77777777" w:rsidR="003041C9" w:rsidRPr="00191C02" w:rsidRDefault="003041C9">
      <w:pPr>
        <w:pStyle w:val="ListParagraph"/>
        <w:numPr>
          <w:ilvl w:val="0"/>
          <w:numId w:val="11"/>
        </w:numPr>
      </w:pPr>
      <w:r w:rsidRPr="00191C02">
        <w:t xml:space="preserve">Get the information and build the </w:t>
      </w:r>
      <w:proofErr w:type="gramStart"/>
      <w:r w:rsidRPr="00191C02">
        <w:t>course</w:t>
      </w:r>
      <w:proofErr w:type="gramEnd"/>
    </w:p>
    <w:p w14:paraId="6D695C46" w14:textId="77777777" w:rsidR="003041C9" w:rsidRPr="00191C02" w:rsidRDefault="003041C9">
      <w:pPr>
        <w:pStyle w:val="ListParagraph"/>
        <w:numPr>
          <w:ilvl w:val="0"/>
          <w:numId w:val="11"/>
        </w:numPr>
      </w:pPr>
      <w:r w:rsidRPr="00191C02">
        <w:t xml:space="preserve">Add the users into the users by course and courses by user </w:t>
      </w:r>
      <w:proofErr w:type="gramStart"/>
      <w:r w:rsidRPr="00191C02">
        <w:t>tables</w:t>
      </w:r>
      <w:proofErr w:type="gramEnd"/>
    </w:p>
    <w:p w14:paraId="7E05CC42" w14:textId="77777777" w:rsidR="003041C9" w:rsidRPr="00191C02" w:rsidRDefault="003041C9">
      <w:pPr>
        <w:pStyle w:val="ListParagraph"/>
        <w:numPr>
          <w:ilvl w:val="0"/>
          <w:numId w:val="11"/>
        </w:numPr>
      </w:pPr>
      <w:r w:rsidRPr="00191C02">
        <w:t xml:space="preserve">Add the information into the courses </w:t>
      </w:r>
      <w:proofErr w:type="gramStart"/>
      <w:r w:rsidRPr="00191C02">
        <w:t>table</w:t>
      </w:r>
      <w:proofErr w:type="gramEnd"/>
    </w:p>
    <w:p w14:paraId="5B26C963" w14:textId="45C250D4" w:rsidR="00D941E3" w:rsidRPr="00191C02" w:rsidRDefault="00D941E3" w:rsidP="008D0E51">
      <w:r w:rsidRPr="00191C02">
        <w:t>For GET:</w:t>
      </w:r>
    </w:p>
    <w:p w14:paraId="4AA3BB4B" w14:textId="17684CBD" w:rsidR="00D941E3" w:rsidRPr="00191C02" w:rsidRDefault="00D941E3">
      <w:pPr>
        <w:pStyle w:val="ListParagraph"/>
        <w:numPr>
          <w:ilvl w:val="0"/>
          <w:numId w:val="9"/>
        </w:numPr>
      </w:pPr>
      <w:r w:rsidRPr="00191C02">
        <w:t xml:space="preserve">Get the user from the </w:t>
      </w:r>
      <w:proofErr w:type="gramStart"/>
      <w:r w:rsidRPr="00191C02">
        <w:t>token</w:t>
      </w:r>
      <w:proofErr w:type="gramEnd"/>
    </w:p>
    <w:p w14:paraId="08245BC2" w14:textId="69614554" w:rsidR="00D941E3" w:rsidRPr="00191C02" w:rsidRDefault="00D941E3">
      <w:pPr>
        <w:pStyle w:val="ListParagraph"/>
        <w:numPr>
          <w:ilvl w:val="0"/>
          <w:numId w:val="9"/>
        </w:numPr>
      </w:pPr>
      <w:r w:rsidRPr="00191C02">
        <w:t xml:space="preserve">Get all of this user’s courses and check if the target course is in this </w:t>
      </w:r>
      <w:proofErr w:type="gramStart"/>
      <w:r w:rsidRPr="00191C02">
        <w:t>list</w:t>
      </w:r>
      <w:proofErr w:type="gramEnd"/>
    </w:p>
    <w:p w14:paraId="53AD8C71" w14:textId="13DF0910" w:rsidR="00D941E3" w:rsidRPr="00191C02" w:rsidRDefault="00D941E3">
      <w:pPr>
        <w:pStyle w:val="ListParagraph"/>
        <w:numPr>
          <w:ilvl w:val="0"/>
          <w:numId w:val="9"/>
        </w:numPr>
      </w:pPr>
      <w:r w:rsidRPr="00191C02">
        <w:t xml:space="preserve">Get the courses </w:t>
      </w:r>
      <w:proofErr w:type="gramStart"/>
      <w:r w:rsidRPr="00191C02">
        <w:t>data</w:t>
      </w:r>
      <w:proofErr w:type="gramEnd"/>
    </w:p>
    <w:p w14:paraId="6E6B7404" w14:textId="4ACC9553" w:rsidR="00D941E3" w:rsidRPr="00191C02" w:rsidRDefault="00D941E3">
      <w:pPr>
        <w:pStyle w:val="ListParagraph"/>
        <w:numPr>
          <w:ilvl w:val="0"/>
          <w:numId w:val="9"/>
        </w:numPr>
      </w:pPr>
      <w:r w:rsidRPr="00191C02">
        <w:t xml:space="preserve">Get the </w:t>
      </w:r>
      <w:proofErr w:type="gramStart"/>
      <w:r w:rsidRPr="00191C02">
        <w:t>files</w:t>
      </w:r>
      <w:proofErr w:type="gramEnd"/>
    </w:p>
    <w:p w14:paraId="25896274" w14:textId="5E6452EC" w:rsidR="00D941E3" w:rsidRPr="00191C02" w:rsidRDefault="00D941E3">
      <w:pPr>
        <w:pStyle w:val="ListParagraph"/>
        <w:numPr>
          <w:ilvl w:val="0"/>
          <w:numId w:val="9"/>
        </w:numPr>
      </w:pPr>
      <w:r w:rsidRPr="00191C02">
        <w:t xml:space="preserve">Return this </w:t>
      </w:r>
      <w:proofErr w:type="gramStart"/>
      <w:r w:rsidRPr="00191C02">
        <w:t>data</w:t>
      </w:r>
      <w:proofErr w:type="gramEnd"/>
    </w:p>
    <w:p w14:paraId="1CA6AFBC" w14:textId="77777777" w:rsidR="00415238" w:rsidRPr="00191C02" w:rsidRDefault="00415238" w:rsidP="00415238">
      <w:r w:rsidRPr="00191C02">
        <w:t>For PUT:</w:t>
      </w:r>
    </w:p>
    <w:p w14:paraId="41B0929E" w14:textId="77777777" w:rsidR="00415238" w:rsidRPr="00191C02" w:rsidRDefault="00415238">
      <w:pPr>
        <w:pStyle w:val="ListParagraph"/>
        <w:numPr>
          <w:ilvl w:val="0"/>
          <w:numId w:val="12"/>
        </w:numPr>
      </w:pPr>
      <w:r w:rsidRPr="00191C02">
        <w:t xml:space="preserve">Get the user from the </w:t>
      </w:r>
      <w:proofErr w:type="gramStart"/>
      <w:r w:rsidRPr="00191C02">
        <w:t>token</w:t>
      </w:r>
      <w:proofErr w:type="gramEnd"/>
    </w:p>
    <w:p w14:paraId="2DF590A4" w14:textId="77777777" w:rsidR="00415238" w:rsidRPr="00191C02" w:rsidRDefault="00415238">
      <w:pPr>
        <w:pStyle w:val="ListParagraph"/>
        <w:numPr>
          <w:ilvl w:val="0"/>
          <w:numId w:val="12"/>
        </w:numPr>
      </w:pPr>
      <w:r w:rsidRPr="00191C02">
        <w:t xml:space="preserve">Check to see if the user is a maintainer (TODO: add maintainers list of </w:t>
      </w:r>
      <w:proofErr w:type="spellStart"/>
      <w:r w:rsidRPr="00191C02">
        <w:t>uuids</w:t>
      </w:r>
      <w:proofErr w:type="spellEnd"/>
      <w:r w:rsidRPr="00191C02">
        <w:t xml:space="preserve"> to the table)</w:t>
      </w:r>
    </w:p>
    <w:p w14:paraId="40BAA3DE" w14:textId="77777777" w:rsidR="00415238" w:rsidRPr="00191C02" w:rsidRDefault="00415238">
      <w:pPr>
        <w:pStyle w:val="ListParagraph"/>
        <w:numPr>
          <w:ilvl w:val="0"/>
          <w:numId w:val="12"/>
        </w:numPr>
      </w:pPr>
      <w:r w:rsidRPr="00191C02">
        <w:t xml:space="preserve">Check to see if the data is </w:t>
      </w:r>
      <w:proofErr w:type="gramStart"/>
      <w:r w:rsidRPr="00191C02">
        <w:t>valid</w:t>
      </w:r>
      <w:proofErr w:type="gramEnd"/>
    </w:p>
    <w:p w14:paraId="49CE120F" w14:textId="446AAD79" w:rsidR="00415238" w:rsidRPr="00191C02" w:rsidRDefault="00415238">
      <w:pPr>
        <w:pStyle w:val="ListParagraph"/>
        <w:numPr>
          <w:ilvl w:val="0"/>
          <w:numId w:val="12"/>
        </w:numPr>
      </w:pPr>
      <w:r w:rsidRPr="00191C02">
        <w:t xml:space="preserve">Change the </w:t>
      </w:r>
      <w:proofErr w:type="gramStart"/>
      <w:r w:rsidRPr="00191C02">
        <w:t>data</w:t>
      </w:r>
      <w:proofErr w:type="gramEnd"/>
    </w:p>
    <w:p w14:paraId="43408ABD" w14:textId="2C1C9860" w:rsidR="00D941E3" w:rsidRPr="00191C02" w:rsidRDefault="00D941E3" w:rsidP="00D941E3">
      <w:r w:rsidRPr="00191C02">
        <w:t>For DELETE:</w:t>
      </w:r>
    </w:p>
    <w:p w14:paraId="600E65F4" w14:textId="499A77AE" w:rsidR="00D941E3" w:rsidRPr="00191C02" w:rsidRDefault="00D941E3">
      <w:pPr>
        <w:pStyle w:val="ListParagraph"/>
        <w:numPr>
          <w:ilvl w:val="0"/>
          <w:numId w:val="10"/>
        </w:numPr>
      </w:pPr>
      <w:r w:rsidRPr="00191C02">
        <w:t xml:space="preserve">Get the user from the </w:t>
      </w:r>
      <w:proofErr w:type="gramStart"/>
      <w:r w:rsidRPr="00191C02">
        <w:t>token</w:t>
      </w:r>
      <w:proofErr w:type="gramEnd"/>
    </w:p>
    <w:p w14:paraId="45EE2547" w14:textId="1F97169C" w:rsidR="00D941E3" w:rsidRPr="00191C02" w:rsidRDefault="00D941E3">
      <w:pPr>
        <w:pStyle w:val="ListParagraph"/>
        <w:numPr>
          <w:ilvl w:val="0"/>
          <w:numId w:val="10"/>
        </w:numPr>
      </w:pPr>
      <w:r w:rsidRPr="00191C02">
        <w:t xml:space="preserve">Check </w:t>
      </w:r>
      <w:r w:rsidR="006B112C" w:rsidRPr="00191C02">
        <w:t xml:space="preserve">to see if the user deleting is an </w:t>
      </w:r>
      <w:proofErr w:type="gramStart"/>
      <w:r w:rsidR="006B112C" w:rsidRPr="00191C02">
        <w:t>admin</w:t>
      </w:r>
      <w:proofErr w:type="gramEnd"/>
    </w:p>
    <w:p w14:paraId="024B0FC1" w14:textId="07455D73" w:rsidR="006B112C" w:rsidRPr="00191C02" w:rsidRDefault="006B112C">
      <w:pPr>
        <w:pStyle w:val="ListParagraph"/>
        <w:numPr>
          <w:ilvl w:val="0"/>
          <w:numId w:val="10"/>
        </w:numPr>
      </w:pPr>
      <w:r w:rsidRPr="00191C02">
        <w:t xml:space="preserve">Delete the relations from users by course </w:t>
      </w:r>
      <w:proofErr w:type="gramStart"/>
      <w:r w:rsidRPr="00191C02">
        <w:t>table</w:t>
      </w:r>
      <w:proofErr w:type="gramEnd"/>
    </w:p>
    <w:p w14:paraId="0B1EC931" w14:textId="4FE16845" w:rsidR="006B112C" w:rsidRPr="00191C02" w:rsidRDefault="006B112C">
      <w:pPr>
        <w:pStyle w:val="ListParagraph"/>
        <w:numPr>
          <w:ilvl w:val="0"/>
          <w:numId w:val="10"/>
        </w:numPr>
      </w:pPr>
      <w:r w:rsidRPr="00191C02">
        <w:t xml:space="preserve">Delete the relations from courses by user </w:t>
      </w:r>
      <w:proofErr w:type="gramStart"/>
      <w:r w:rsidRPr="00191C02">
        <w:t>table</w:t>
      </w:r>
      <w:proofErr w:type="gramEnd"/>
    </w:p>
    <w:p w14:paraId="65A2A9C7" w14:textId="39797A5F" w:rsidR="006B112C" w:rsidRPr="00191C02" w:rsidRDefault="006B112C">
      <w:pPr>
        <w:pStyle w:val="ListParagraph"/>
        <w:numPr>
          <w:ilvl w:val="0"/>
          <w:numId w:val="10"/>
        </w:numPr>
      </w:pPr>
      <w:r w:rsidRPr="00191C02">
        <w:t xml:space="preserve">Delete the related files of the </w:t>
      </w:r>
      <w:proofErr w:type="gramStart"/>
      <w:r w:rsidRPr="00191C02">
        <w:t>course</w:t>
      </w:r>
      <w:proofErr w:type="gramEnd"/>
    </w:p>
    <w:p w14:paraId="04587086" w14:textId="68162CD3" w:rsidR="006B112C" w:rsidRPr="00191C02" w:rsidRDefault="006B112C">
      <w:pPr>
        <w:pStyle w:val="ListParagraph"/>
        <w:numPr>
          <w:ilvl w:val="0"/>
          <w:numId w:val="10"/>
        </w:numPr>
      </w:pPr>
      <w:r w:rsidRPr="00191C02">
        <w:t xml:space="preserve">Delete the grades from this </w:t>
      </w:r>
      <w:proofErr w:type="gramStart"/>
      <w:r w:rsidRPr="00191C02">
        <w:t>course</w:t>
      </w:r>
      <w:proofErr w:type="gramEnd"/>
    </w:p>
    <w:p w14:paraId="35C294F0" w14:textId="5E025314" w:rsidR="006B112C" w:rsidRPr="00191C02" w:rsidRDefault="006B112C">
      <w:pPr>
        <w:pStyle w:val="ListParagraph"/>
        <w:numPr>
          <w:ilvl w:val="0"/>
          <w:numId w:val="10"/>
        </w:numPr>
      </w:pPr>
      <w:r w:rsidRPr="00191C02">
        <w:t xml:space="preserve">Delete the actual </w:t>
      </w:r>
      <w:proofErr w:type="gramStart"/>
      <w:r w:rsidRPr="00191C02">
        <w:t>course</w:t>
      </w:r>
      <w:proofErr w:type="gramEnd"/>
    </w:p>
    <w:p w14:paraId="504DE154" w14:textId="3D2DE998" w:rsidR="00150E3C" w:rsidRPr="00191C02" w:rsidRDefault="00150E3C" w:rsidP="00150E3C"/>
    <w:p w14:paraId="6380162A" w14:textId="77777777" w:rsidR="00626905" w:rsidRPr="00191C02" w:rsidRDefault="00626905" w:rsidP="00626905"/>
    <w:p w14:paraId="17819A00" w14:textId="3C112FFE" w:rsidR="00626905" w:rsidRPr="00191C02" w:rsidRDefault="00626905" w:rsidP="00626905"/>
    <w:p w14:paraId="7A6AEC66" w14:textId="77777777" w:rsidR="00A20C1F" w:rsidRPr="00191C02" w:rsidRDefault="00A20C1F" w:rsidP="00626905"/>
    <w:p w14:paraId="5C8343CB" w14:textId="32CCA919" w:rsidR="00626905" w:rsidRPr="00191C02" w:rsidRDefault="00626905" w:rsidP="00626905"/>
    <w:p w14:paraId="70800290" w14:textId="77777777" w:rsidR="00626905" w:rsidRPr="00191C02" w:rsidRDefault="00626905" w:rsidP="00626905"/>
    <w:p w14:paraId="25674CF4" w14:textId="36A5F3AA" w:rsidR="00150E3C" w:rsidRPr="00191C02" w:rsidRDefault="00150E3C" w:rsidP="00150E3C">
      <w:pPr>
        <w:pStyle w:val="Heading1"/>
      </w:pPr>
      <w:bookmarkStart w:id="8" w:name="_Toc126074334"/>
      <w:r w:rsidRPr="00191C02">
        <w:t>Tag Manager</w:t>
      </w:r>
      <w:bookmarkEnd w:id="8"/>
    </w:p>
    <w:p w14:paraId="0D314F9D" w14:textId="3208890C" w:rsidR="00150E3C" w:rsidRPr="00191C02" w:rsidRDefault="00150E3C" w:rsidP="00150E3C">
      <w:r w:rsidRPr="00191C02">
        <w:t xml:space="preserve">Tag </w:t>
      </w:r>
      <w:proofErr w:type="spellStart"/>
      <w:r w:rsidRPr="00191C02">
        <w:t>cql</w:t>
      </w:r>
      <w:proofErr w:type="spellEnd"/>
      <w:r w:rsidRPr="00191C02">
        <w:t xml:space="preserve"> manager</w:t>
      </w:r>
    </w:p>
    <w:p w14:paraId="0C7E533A" w14:textId="3319AB1F" w:rsidR="00587621" w:rsidRPr="00191C02" w:rsidRDefault="00587621" w:rsidP="00150E3C">
      <w:proofErr w:type="spellStart"/>
      <w:r w:rsidRPr="00191C02">
        <w:t>Token_cql_manager</w:t>
      </w:r>
      <w:proofErr w:type="spellEnd"/>
    </w:p>
    <w:p w14:paraId="3F80F300" w14:textId="36E15846" w:rsidR="00150E3C" w:rsidRPr="00191C02" w:rsidRDefault="00150E3C" w:rsidP="00150E3C">
      <w:r w:rsidRPr="00191C02">
        <w:t xml:space="preserve">User </w:t>
      </w:r>
      <w:proofErr w:type="spellStart"/>
      <w:r w:rsidRPr="00191C02">
        <w:t>cql</w:t>
      </w:r>
      <w:proofErr w:type="spellEnd"/>
      <w:r w:rsidRPr="00191C02">
        <w:t xml:space="preserve"> manager</w:t>
      </w:r>
    </w:p>
    <w:p w14:paraId="47DAD572" w14:textId="6B86BCDA" w:rsidR="00150E3C" w:rsidRPr="00191C02" w:rsidRDefault="00150E3C" w:rsidP="00150E3C">
      <w:r w:rsidRPr="00191C02">
        <w:t xml:space="preserve">Users by tag </w:t>
      </w:r>
      <w:proofErr w:type="spellStart"/>
      <w:r w:rsidRPr="00191C02">
        <w:t>cql</w:t>
      </w:r>
      <w:proofErr w:type="spellEnd"/>
      <w:r w:rsidRPr="00191C02">
        <w:t xml:space="preserve"> manager</w:t>
      </w:r>
    </w:p>
    <w:p w14:paraId="2B07EC9C" w14:textId="0A2D1BD3" w:rsidR="00150E3C" w:rsidRPr="00191C02" w:rsidRDefault="00150E3C" w:rsidP="00150E3C">
      <w:r w:rsidRPr="00191C02">
        <w:t xml:space="preserve">Tags by user </w:t>
      </w:r>
      <w:proofErr w:type="spellStart"/>
      <w:r w:rsidRPr="00191C02">
        <w:t>cql</w:t>
      </w:r>
      <w:proofErr w:type="spellEnd"/>
      <w:r w:rsidRPr="00191C02">
        <w:t xml:space="preserve"> manager</w:t>
      </w:r>
    </w:p>
    <w:p w14:paraId="7F9119EE" w14:textId="7C9CCD12" w:rsidR="00150E3C" w:rsidRPr="00191C02" w:rsidRDefault="00150E3C" w:rsidP="00150E3C"/>
    <w:p w14:paraId="2674376F" w14:textId="72A3D689" w:rsidR="00150E3C" w:rsidRPr="00191C02" w:rsidRDefault="00150E3C" w:rsidP="00150E3C">
      <w:pPr>
        <w:pStyle w:val="Heading2"/>
      </w:pPr>
      <w:bookmarkStart w:id="9" w:name="_Toc126074335"/>
      <w:r w:rsidRPr="00191C02">
        <w:t>Tag related functions</w:t>
      </w:r>
      <w:bookmarkEnd w:id="9"/>
    </w:p>
    <w:p w14:paraId="126A4873" w14:textId="0B7E06F6" w:rsidR="00150E3C" w:rsidRPr="00191C02" w:rsidRDefault="00150E3C" w:rsidP="00150E3C">
      <w:r w:rsidRPr="00191C02">
        <w:t xml:space="preserve">For </w:t>
      </w:r>
      <w:r w:rsidR="00A20C1F" w:rsidRPr="00191C02">
        <w:t>POST</w:t>
      </w:r>
      <w:r w:rsidRPr="00191C02">
        <w:t>:</w:t>
      </w:r>
    </w:p>
    <w:p w14:paraId="4845637A" w14:textId="4DD4410B" w:rsidR="00150E3C" w:rsidRPr="00191C02" w:rsidRDefault="00150E3C">
      <w:pPr>
        <w:pStyle w:val="ListParagraph"/>
        <w:numPr>
          <w:ilvl w:val="0"/>
          <w:numId w:val="16"/>
        </w:numPr>
      </w:pPr>
      <w:r w:rsidRPr="00191C02">
        <w:t xml:space="preserve">Get the user from the </w:t>
      </w:r>
      <w:proofErr w:type="gramStart"/>
      <w:r w:rsidRPr="00191C02">
        <w:t>token</w:t>
      </w:r>
      <w:proofErr w:type="gramEnd"/>
    </w:p>
    <w:p w14:paraId="51623C0F" w14:textId="4D1C8763" w:rsidR="00150E3C" w:rsidRPr="00191C02" w:rsidRDefault="00150E3C">
      <w:pPr>
        <w:pStyle w:val="ListParagraph"/>
        <w:numPr>
          <w:ilvl w:val="0"/>
          <w:numId w:val="13"/>
        </w:numPr>
      </w:pPr>
      <w:r w:rsidRPr="00191C02">
        <w:t xml:space="preserve">Check to see if the user is admin or </w:t>
      </w:r>
      <w:proofErr w:type="gramStart"/>
      <w:r w:rsidRPr="00191C02">
        <w:t>teacher</w:t>
      </w:r>
      <w:proofErr w:type="gramEnd"/>
    </w:p>
    <w:p w14:paraId="5A82B4F5" w14:textId="71A5E872" w:rsidR="00150E3C" w:rsidRPr="00191C02" w:rsidRDefault="00150E3C">
      <w:pPr>
        <w:pStyle w:val="ListParagraph"/>
        <w:numPr>
          <w:ilvl w:val="0"/>
          <w:numId w:val="13"/>
        </w:numPr>
      </w:pPr>
      <w:r w:rsidRPr="00191C02">
        <w:t xml:space="preserve">Check the </w:t>
      </w:r>
      <w:proofErr w:type="gramStart"/>
      <w:r w:rsidRPr="00191C02">
        <w:t>data</w:t>
      </w:r>
      <w:proofErr w:type="gramEnd"/>
    </w:p>
    <w:p w14:paraId="04D34318" w14:textId="38E670DD" w:rsidR="00150E3C" w:rsidRPr="00191C02" w:rsidRDefault="00150E3C">
      <w:pPr>
        <w:pStyle w:val="ListParagraph"/>
        <w:numPr>
          <w:ilvl w:val="0"/>
          <w:numId w:val="13"/>
        </w:numPr>
      </w:pPr>
      <w:r w:rsidRPr="00191C02">
        <w:t xml:space="preserve">Add the </w:t>
      </w:r>
      <w:proofErr w:type="gramStart"/>
      <w:r w:rsidRPr="00191C02">
        <w:t>tag</w:t>
      </w:r>
      <w:proofErr w:type="gramEnd"/>
    </w:p>
    <w:p w14:paraId="7B84AA20" w14:textId="195B2AEE" w:rsidR="00150E3C" w:rsidRPr="00191C02" w:rsidRDefault="00150E3C" w:rsidP="00150E3C">
      <w:r w:rsidRPr="00191C02">
        <w:lastRenderedPageBreak/>
        <w:t>For GET (want to return all the tags):</w:t>
      </w:r>
    </w:p>
    <w:p w14:paraId="79BF5E80" w14:textId="2E4EB1BF" w:rsidR="00150E3C" w:rsidRPr="00191C02" w:rsidRDefault="00150E3C">
      <w:pPr>
        <w:pStyle w:val="ListParagraph"/>
        <w:numPr>
          <w:ilvl w:val="0"/>
          <w:numId w:val="14"/>
        </w:numPr>
      </w:pPr>
      <w:r w:rsidRPr="00191C02">
        <w:t xml:space="preserve">Get the user from the </w:t>
      </w:r>
      <w:proofErr w:type="gramStart"/>
      <w:r w:rsidRPr="00191C02">
        <w:t>token</w:t>
      </w:r>
      <w:proofErr w:type="gramEnd"/>
      <w:r w:rsidRPr="00191C02">
        <w:t xml:space="preserve"> </w:t>
      </w:r>
    </w:p>
    <w:p w14:paraId="1C05B0E0" w14:textId="06558A5A" w:rsidR="001005CB" w:rsidRPr="00191C02" w:rsidRDefault="001005CB">
      <w:pPr>
        <w:pStyle w:val="ListParagraph"/>
        <w:numPr>
          <w:ilvl w:val="0"/>
          <w:numId w:val="14"/>
        </w:numPr>
      </w:pPr>
      <w:r w:rsidRPr="00191C02">
        <w:t xml:space="preserve">Check if the user in an admin or a </w:t>
      </w:r>
      <w:proofErr w:type="gramStart"/>
      <w:r w:rsidRPr="00191C02">
        <w:t>teacher</w:t>
      </w:r>
      <w:proofErr w:type="gramEnd"/>
    </w:p>
    <w:p w14:paraId="3CA94CBA" w14:textId="5A94EB15" w:rsidR="00150E3C" w:rsidRPr="00191C02" w:rsidRDefault="00150E3C">
      <w:pPr>
        <w:pStyle w:val="ListParagraph"/>
        <w:numPr>
          <w:ilvl w:val="0"/>
          <w:numId w:val="14"/>
        </w:numPr>
      </w:pPr>
      <w:r w:rsidRPr="00191C02">
        <w:t xml:space="preserve">Return the list of </w:t>
      </w:r>
      <w:proofErr w:type="gramStart"/>
      <w:r w:rsidRPr="00191C02">
        <w:t>tags</w:t>
      </w:r>
      <w:proofErr w:type="gramEnd"/>
    </w:p>
    <w:p w14:paraId="5EC98A5C" w14:textId="698787F5" w:rsidR="00150E3C" w:rsidRPr="00191C02" w:rsidRDefault="00150E3C" w:rsidP="00150E3C">
      <w:r w:rsidRPr="00191C02">
        <w:t xml:space="preserve">For </w:t>
      </w:r>
      <w:r w:rsidR="00A20C1F" w:rsidRPr="00191C02">
        <w:t>PUT</w:t>
      </w:r>
      <w:r w:rsidRPr="00191C02">
        <w:t>:</w:t>
      </w:r>
    </w:p>
    <w:p w14:paraId="10F7C361" w14:textId="77AE40DD" w:rsidR="008D0E51" w:rsidRPr="00191C02" w:rsidRDefault="00150E3C">
      <w:pPr>
        <w:pStyle w:val="ListParagraph"/>
        <w:numPr>
          <w:ilvl w:val="0"/>
          <w:numId w:val="15"/>
        </w:numPr>
      </w:pPr>
      <w:r w:rsidRPr="00191C02">
        <w:t xml:space="preserve">Get the user from the </w:t>
      </w:r>
      <w:proofErr w:type="gramStart"/>
      <w:r w:rsidRPr="00191C02">
        <w:t>token</w:t>
      </w:r>
      <w:proofErr w:type="gramEnd"/>
    </w:p>
    <w:p w14:paraId="72FB4502" w14:textId="569934E2" w:rsidR="00150E3C" w:rsidRPr="00191C02" w:rsidRDefault="00150E3C">
      <w:pPr>
        <w:pStyle w:val="ListParagraph"/>
        <w:numPr>
          <w:ilvl w:val="0"/>
          <w:numId w:val="15"/>
        </w:numPr>
      </w:pPr>
      <w:r w:rsidRPr="00191C02">
        <w:t xml:space="preserve">Check if the user is admin or </w:t>
      </w:r>
      <w:proofErr w:type="gramStart"/>
      <w:r w:rsidRPr="00191C02">
        <w:t>teacher</w:t>
      </w:r>
      <w:proofErr w:type="gramEnd"/>
    </w:p>
    <w:p w14:paraId="4E8EB81D" w14:textId="2629C249" w:rsidR="00150E3C" w:rsidRPr="00191C02" w:rsidRDefault="00150E3C">
      <w:pPr>
        <w:pStyle w:val="ListParagraph"/>
        <w:numPr>
          <w:ilvl w:val="0"/>
          <w:numId w:val="15"/>
        </w:numPr>
      </w:pPr>
      <w:r w:rsidRPr="00191C02">
        <w:t xml:space="preserve">Check the </w:t>
      </w:r>
      <w:proofErr w:type="gramStart"/>
      <w:r w:rsidRPr="00191C02">
        <w:t>data</w:t>
      </w:r>
      <w:proofErr w:type="gramEnd"/>
    </w:p>
    <w:p w14:paraId="3CB76788" w14:textId="464C3C4F" w:rsidR="00150E3C" w:rsidRPr="00191C02" w:rsidRDefault="00150E3C">
      <w:pPr>
        <w:pStyle w:val="ListParagraph"/>
        <w:numPr>
          <w:ilvl w:val="0"/>
          <w:numId w:val="15"/>
        </w:numPr>
      </w:pPr>
      <w:r w:rsidRPr="00191C02">
        <w:t xml:space="preserve">Change the </w:t>
      </w:r>
      <w:proofErr w:type="gramStart"/>
      <w:r w:rsidRPr="00191C02">
        <w:t>tag</w:t>
      </w:r>
      <w:proofErr w:type="gramEnd"/>
    </w:p>
    <w:p w14:paraId="75B27C4F" w14:textId="407A6275" w:rsidR="00150E3C" w:rsidRPr="00191C02" w:rsidRDefault="00150E3C" w:rsidP="00150E3C">
      <w:r w:rsidRPr="00191C02">
        <w:t>For DELETE:</w:t>
      </w:r>
    </w:p>
    <w:p w14:paraId="321FEAE3" w14:textId="411C3D7B" w:rsidR="00150E3C" w:rsidRPr="00191C02" w:rsidRDefault="00150E3C">
      <w:pPr>
        <w:pStyle w:val="ListParagraph"/>
        <w:numPr>
          <w:ilvl w:val="0"/>
          <w:numId w:val="17"/>
        </w:numPr>
      </w:pPr>
      <w:r w:rsidRPr="00191C02">
        <w:t xml:space="preserve">Get the user from the </w:t>
      </w:r>
      <w:proofErr w:type="gramStart"/>
      <w:r w:rsidRPr="00191C02">
        <w:t>token</w:t>
      </w:r>
      <w:proofErr w:type="gramEnd"/>
    </w:p>
    <w:p w14:paraId="736F7411" w14:textId="1FFD69B5" w:rsidR="00150E3C" w:rsidRPr="00191C02" w:rsidRDefault="00150E3C">
      <w:pPr>
        <w:pStyle w:val="ListParagraph"/>
        <w:numPr>
          <w:ilvl w:val="0"/>
          <w:numId w:val="17"/>
        </w:numPr>
      </w:pPr>
      <w:r w:rsidRPr="00191C02">
        <w:t xml:space="preserve">Check if the user is admin or </w:t>
      </w:r>
      <w:proofErr w:type="gramStart"/>
      <w:r w:rsidRPr="00191C02">
        <w:t>teacher</w:t>
      </w:r>
      <w:proofErr w:type="gramEnd"/>
    </w:p>
    <w:p w14:paraId="57CD09C3" w14:textId="289666DC" w:rsidR="00150E3C" w:rsidRPr="00191C02" w:rsidRDefault="00150E3C">
      <w:pPr>
        <w:pStyle w:val="ListParagraph"/>
        <w:numPr>
          <w:ilvl w:val="0"/>
          <w:numId w:val="17"/>
        </w:numPr>
      </w:pPr>
      <w:r w:rsidRPr="00191C02">
        <w:t xml:space="preserve">Delete the relations in tags by users and users by tag </w:t>
      </w:r>
      <w:proofErr w:type="gramStart"/>
      <w:r w:rsidRPr="00191C02">
        <w:t>tables</w:t>
      </w:r>
      <w:proofErr w:type="gramEnd"/>
    </w:p>
    <w:p w14:paraId="2CF4C84F" w14:textId="512011D2" w:rsidR="00150E3C" w:rsidRPr="00191C02" w:rsidRDefault="00150E3C">
      <w:pPr>
        <w:pStyle w:val="ListParagraph"/>
        <w:numPr>
          <w:ilvl w:val="0"/>
          <w:numId w:val="17"/>
        </w:numPr>
      </w:pPr>
      <w:r w:rsidRPr="00191C02">
        <w:t xml:space="preserve">Delete the </w:t>
      </w:r>
      <w:proofErr w:type="gramStart"/>
      <w:r w:rsidRPr="00191C02">
        <w:t>tag</w:t>
      </w:r>
      <w:proofErr w:type="gramEnd"/>
    </w:p>
    <w:p w14:paraId="5E72A310" w14:textId="4E8C68E4" w:rsidR="00A536DA" w:rsidRPr="00191C02" w:rsidRDefault="00150E3C" w:rsidP="00A536DA">
      <w:pPr>
        <w:pStyle w:val="Heading2"/>
      </w:pPr>
      <w:bookmarkStart w:id="10" w:name="_Toc126074336"/>
      <w:r w:rsidRPr="00191C02">
        <w:t xml:space="preserve">Relations related </w:t>
      </w:r>
      <w:proofErr w:type="gramStart"/>
      <w:r w:rsidRPr="00191C02">
        <w:t>functions</w:t>
      </w:r>
      <w:bookmarkEnd w:id="10"/>
      <w:proofErr w:type="gramEnd"/>
    </w:p>
    <w:p w14:paraId="7BA0DA73" w14:textId="21BDF0FF" w:rsidR="00A536DA" w:rsidRPr="00191C02" w:rsidRDefault="00C42AAC" w:rsidP="00A536DA">
      <w:r w:rsidRPr="00191C02">
        <w:t xml:space="preserve">For </w:t>
      </w:r>
      <w:r w:rsidR="008C198D" w:rsidRPr="00191C02">
        <w:t>POST</w:t>
      </w:r>
      <w:r w:rsidRPr="00191C02">
        <w:t>:</w:t>
      </w:r>
    </w:p>
    <w:p w14:paraId="76E02511" w14:textId="1D14D724" w:rsidR="00C42AAC" w:rsidRPr="00191C02" w:rsidRDefault="00C42AAC">
      <w:pPr>
        <w:pStyle w:val="ListParagraph"/>
        <w:numPr>
          <w:ilvl w:val="0"/>
          <w:numId w:val="18"/>
        </w:numPr>
      </w:pPr>
      <w:r w:rsidRPr="00191C02">
        <w:t xml:space="preserve">Get the user from the </w:t>
      </w:r>
      <w:proofErr w:type="gramStart"/>
      <w:r w:rsidRPr="00191C02">
        <w:t>token</w:t>
      </w:r>
      <w:proofErr w:type="gramEnd"/>
    </w:p>
    <w:p w14:paraId="438E3DF8" w14:textId="31BAEC65" w:rsidR="00C42AAC" w:rsidRPr="00191C02" w:rsidRDefault="00C42AAC">
      <w:pPr>
        <w:pStyle w:val="ListParagraph"/>
        <w:numPr>
          <w:ilvl w:val="0"/>
          <w:numId w:val="18"/>
        </w:numPr>
      </w:pPr>
      <w:r w:rsidRPr="00191C02">
        <w:t xml:space="preserve">Check if the user is an admin or a </w:t>
      </w:r>
      <w:proofErr w:type="gramStart"/>
      <w:r w:rsidRPr="00191C02">
        <w:t>teacher</w:t>
      </w:r>
      <w:proofErr w:type="gramEnd"/>
    </w:p>
    <w:p w14:paraId="003FFC33" w14:textId="29348598" w:rsidR="00C42AAC" w:rsidRPr="00191C02" w:rsidRDefault="00C42AAC">
      <w:pPr>
        <w:pStyle w:val="ListParagraph"/>
        <w:numPr>
          <w:ilvl w:val="0"/>
          <w:numId w:val="18"/>
        </w:numPr>
      </w:pPr>
      <w:r w:rsidRPr="00191C02">
        <w:t xml:space="preserve">Check if the user and the tag </w:t>
      </w:r>
      <w:proofErr w:type="gramStart"/>
      <w:r w:rsidRPr="00191C02">
        <w:t>exist</w:t>
      </w:r>
      <w:proofErr w:type="gramEnd"/>
    </w:p>
    <w:p w14:paraId="5A16A379" w14:textId="2FE3B41A" w:rsidR="00C42AAC" w:rsidRPr="00191C02" w:rsidRDefault="00C42AAC">
      <w:pPr>
        <w:pStyle w:val="ListParagraph"/>
        <w:numPr>
          <w:ilvl w:val="0"/>
          <w:numId w:val="18"/>
        </w:numPr>
      </w:pPr>
      <w:r w:rsidRPr="00191C02">
        <w:t xml:space="preserve">Add the relation in users by tag and tags by user </w:t>
      </w:r>
      <w:proofErr w:type="gramStart"/>
      <w:r w:rsidRPr="00191C02">
        <w:t>tables</w:t>
      </w:r>
      <w:proofErr w:type="gramEnd"/>
    </w:p>
    <w:p w14:paraId="4D810636" w14:textId="3E6C405C" w:rsidR="00FF0154" w:rsidRPr="00191C02" w:rsidRDefault="00FF0154" w:rsidP="00FF0154">
      <w:r w:rsidRPr="00191C02">
        <w:t>FOR GET:</w:t>
      </w:r>
    </w:p>
    <w:p w14:paraId="59EDEE59" w14:textId="0AA6459C" w:rsidR="00FF0154" w:rsidRPr="00191C02" w:rsidRDefault="00FF0154">
      <w:pPr>
        <w:pStyle w:val="ListParagraph"/>
        <w:numPr>
          <w:ilvl w:val="0"/>
          <w:numId w:val="30"/>
        </w:numPr>
      </w:pPr>
      <w:r w:rsidRPr="00191C02">
        <w:t xml:space="preserve">Get the user from the </w:t>
      </w:r>
      <w:proofErr w:type="gramStart"/>
      <w:r w:rsidRPr="00191C02">
        <w:t>token</w:t>
      </w:r>
      <w:proofErr w:type="gramEnd"/>
    </w:p>
    <w:p w14:paraId="27C92BD1" w14:textId="1FAD38D0" w:rsidR="00FF0154" w:rsidRPr="00191C02" w:rsidRDefault="00FF0154">
      <w:pPr>
        <w:pStyle w:val="ListParagraph"/>
        <w:numPr>
          <w:ilvl w:val="0"/>
          <w:numId w:val="30"/>
        </w:numPr>
      </w:pPr>
      <w:r w:rsidRPr="00191C02">
        <w:t xml:space="preserve">Check if the user in an admin or a </w:t>
      </w:r>
      <w:proofErr w:type="gramStart"/>
      <w:r w:rsidRPr="00191C02">
        <w:t>teacher</w:t>
      </w:r>
      <w:proofErr w:type="gramEnd"/>
    </w:p>
    <w:p w14:paraId="5369523D" w14:textId="28DC1E3C" w:rsidR="00FF0154" w:rsidRPr="00191C02" w:rsidRDefault="00FF0154">
      <w:pPr>
        <w:pStyle w:val="ListParagraph"/>
        <w:numPr>
          <w:ilvl w:val="0"/>
          <w:numId w:val="30"/>
        </w:numPr>
      </w:pPr>
      <w:r w:rsidRPr="00191C02">
        <w:t xml:space="preserve">Check if the tag </w:t>
      </w:r>
      <w:proofErr w:type="gramStart"/>
      <w:r w:rsidRPr="00191C02">
        <w:t>exists</w:t>
      </w:r>
      <w:proofErr w:type="gramEnd"/>
    </w:p>
    <w:p w14:paraId="1F80A942" w14:textId="387CB634" w:rsidR="00FF0154" w:rsidRPr="00191C02" w:rsidRDefault="00FF0154">
      <w:pPr>
        <w:pStyle w:val="ListParagraph"/>
        <w:numPr>
          <w:ilvl w:val="0"/>
          <w:numId w:val="30"/>
        </w:numPr>
      </w:pPr>
      <w:r w:rsidRPr="00191C02">
        <w:t xml:space="preserve">Return the list of users in short </w:t>
      </w:r>
      <w:proofErr w:type="gramStart"/>
      <w:r w:rsidRPr="00191C02">
        <w:t>form</w:t>
      </w:r>
      <w:proofErr w:type="gramEnd"/>
    </w:p>
    <w:p w14:paraId="7A702A47" w14:textId="1CAB6D7A" w:rsidR="00C42AAC" w:rsidRPr="00191C02" w:rsidRDefault="00C42AAC" w:rsidP="00C42AAC">
      <w:r w:rsidRPr="00191C02">
        <w:t>For DELETE:</w:t>
      </w:r>
    </w:p>
    <w:p w14:paraId="347858A6" w14:textId="6A3520D2" w:rsidR="00C42AAC" w:rsidRPr="00191C02" w:rsidRDefault="00C42AAC">
      <w:pPr>
        <w:pStyle w:val="ListParagraph"/>
        <w:numPr>
          <w:ilvl w:val="0"/>
          <w:numId w:val="19"/>
        </w:numPr>
      </w:pPr>
      <w:r w:rsidRPr="00191C02">
        <w:t xml:space="preserve">Get the user from the </w:t>
      </w:r>
      <w:proofErr w:type="gramStart"/>
      <w:r w:rsidRPr="00191C02">
        <w:t>token</w:t>
      </w:r>
      <w:proofErr w:type="gramEnd"/>
    </w:p>
    <w:p w14:paraId="13390769" w14:textId="1A8EAD18" w:rsidR="00C42AAC" w:rsidRPr="00191C02" w:rsidRDefault="00C42AAC">
      <w:pPr>
        <w:pStyle w:val="ListParagraph"/>
        <w:numPr>
          <w:ilvl w:val="0"/>
          <w:numId w:val="19"/>
        </w:numPr>
      </w:pPr>
      <w:r w:rsidRPr="00191C02">
        <w:t xml:space="preserve">Check if the user is an admin or a </w:t>
      </w:r>
      <w:proofErr w:type="gramStart"/>
      <w:r w:rsidRPr="00191C02">
        <w:t>teacher</w:t>
      </w:r>
      <w:proofErr w:type="gramEnd"/>
    </w:p>
    <w:p w14:paraId="5A8E6982" w14:textId="4B3105E1" w:rsidR="00C42AAC" w:rsidRPr="00191C02" w:rsidRDefault="00C42AAC">
      <w:pPr>
        <w:pStyle w:val="ListParagraph"/>
        <w:numPr>
          <w:ilvl w:val="0"/>
          <w:numId w:val="19"/>
        </w:numPr>
      </w:pPr>
      <w:r w:rsidRPr="00191C02">
        <w:t xml:space="preserve">Delete the relations in tags by users and users by tag </w:t>
      </w:r>
      <w:proofErr w:type="gramStart"/>
      <w:r w:rsidRPr="00191C02">
        <w:t>tables</w:t>
      </w:r>
      <w:proofErr w:type="gramEnd"/>
    </w:p>
    <w:p w14:paraId="32BB6C78" w14:textId="567A840D" w:rsidR="009620F7" w:rsidRPr="00191C02" w:rsidRDefault="009620F7" w:rsidP="009620F7"/>
    <w:p w14:paraId="3528CC8D" w14:textId="79EF5063" w:rsidR="009620F7" w:rsidRPr="00191C02" w:rsidRDefault="009620F7" w:rsidP="009620F7"/>
    <w:p w14:paraId="66739931" w14:textId="7BC8D672" w:rsidR="00626905" w:rsidRPr="00191C02" w:rsidRDefault="00626905" w:rsidP="009620F7"/>
    <w:p w14:paraId="10703C72" w14:textId="302FD8DA" w:rsidR="009620F7" w:rsidRPr="00191C02" w:rsidRDefault="009620F7" w:rsidP="009620F7">
      <w:pPr>
        <w:pStyle w:val="Heading1"/>
      </w:pPr>
      <w:bookmarkStart w:id="11" w:name="_Toc126074337"/>
      <w:proofErr w:type="spellStart"/>
      <w:r w:rsidRPr="00191C02">
        <w:t>Todos</w:t>
      </w:r>
      <w:proofErr w:type="spellEnd"/>
      <w:r w:rsidRPr="00191C02">
        <w:t xml:space="preserve"> Manager</w:t>
      </w:r>
      <w:bookmarkEnd w:id="11"/>
    </w:p>
    <w:p w14:paraId="369F00EE" w14:textId="2C8EE3D2" w:rsidR="009620F7" w:rsidRPr="00191C02" w:rsidRDefault="009620F7" w:rsidP="009620F7">
      <w:r w:rsidRPr="00191C02">
        <w:t xml:space="preserve">Users </w:t>
      </w:r>
      <w:proofErr w:type="spellStart"/>
      <w:r w:rsidRPr="00191C02">
        <w:t>cql</w:t>
      </w:r>
      <w:proofErr w:type="spellEnd"/>
      <w:r w:rsidRPr="00191C02">
        <w:t xml:space="preserve"> manager</w:t>
      </w:r>
    </w:p>
    <w:p w14:paraId="00C6C47D" w14:textId="2D4A1E40" w:rsidR="009620F7" w:rsidRPr="00191C02" w:rsidRDefault="009620F7" w:rsidP="009620F7">
      <w:r w:rsidRPr="00191C02">
        <w:t xml:space="preserve">Token </w:t>
      </w:r>
      <w:proofErr w:type="spellStart"/>
      <w:r w:rsidRPr="00191C02">
        <w:t>cql</w:t>
      </w:r>
      <w:proofErr w:type="spellEnd"/>
      <w:r w:rsidRPr="00191C02">
        <w:t xml:space="preserve"> manager</w:t>
      </w:r>
    </w:p>
    <w:p w14:paraId="2285A879" w14:textId="4DCE39DA" w:rsidR="009620F7" w:rsidRPr="00191C02" w:rsidRDefault="009620F7" w:rsidP="009620F7">
      <w:proofErr w:type="spellStart"/>
      <w:r w:rsidRPr="00191C02">
        <w:t>Totos</w:t>
      </w:r>
      <w:proofErr w:type="spellEnd"/>
      <w:r w:rsidRPr="00191C02">
        <w:t xml:space="preserve"> by user </w:t>
      </w:r>
      <w:proofErr w:type="spellStart"/>
      <w:r w:rsidRPr="00191C02">
        <w:t>cql</w:t>
      </w:r>
      <w:proofErr w:type="spellEnd"/>
      <w:r w:rsidRPr="00191C02">
        <w:t xml:space="preserve"> manager</w:t>
      </w:r>
    </w:p>
    <w:p w14:paraId="7B8E3742" w14:textId="77C4A49D" w:rsidR="009620F7" w:rsidRPr="00191C02" w:rsidRDefault="009620F7" w:rsidP="009620F7">
      <w:proofErr w:type="spellStart"/>
      <w:r w:rsidRPr="00191C02">
        <w:t>Todos</w:t>
      </w:r>
      <w:proofErr w:type="spellEnd"/>
      <w:r w:rsidRPr="00191C02">
        <w:t xml:space="preserve"> </w:t>
      </w:r>
      <w:proofErr w:type="spellStart"/>
      <w:r w:rsidRPr="00191C02">
        <w:t>cql</w:t>
      </w:r>
      <w:proofErr w:type="spellEnd"/>
      <w:r w:rsidRPr="00191C02">
        <w:t xml:space="preserve"> manager</w:t>
      </w:r>
    </w:p>
    <w:p w14:paraId="4DEC098E" w14:textId="7337636D" w:rsidR="009620F7" w:rsidRPr="00191C02" w:rsidRDefault="009620F7" w:rsidP="009620F7"/>
    <w:p w14:paraId="2EEE3A72" w14:textId="34CA0795" w:rsidR="009620F7" w:rsidRPr="00191C02" w:rsidRDefault="009620F7" w:rsidP="009620F7">
      <w:r w:rsidRPr="00191C02">
        <w:t xml:space="preserve">For </w:t>
      </w:r>
      <w:r w:rsidR="00FA62AA" w:rsidRPr="00191C02">
        <w:t>POST</w:t>
      </w:r>
      <w:r w:rsidRPr="00191C02">
        <w:t>:</w:t>
      </w:r>
    </w:p>
    <w:p w14:paraId="246F0957" w14:textId="0F773586" w:rsidR="009620F7" w:rsidRPr="00191C02" w:rsidRDefault="009620F7">
      <w:pPr>
        <w:pStyle w:val="ListParagraph"/>
        <w:numPr>
          <w:ilvl w:val="0"/>
          <w:numId w:val="20"/>
        </w:numPr>
      </w:pPr>
      <w:r w:rsidRPr="00191C02">
        <w:t xml:space="preserve">Get the user from the </w:t>
      </w:r>
      <w:proofErr w:type="gramStart"/>
      <w:r w:rsidRPr="00191C02">
        <w:t>token</w:t>
      </w:r>
      <w:proofErr w:type="gramEnd"/>
    </w:p>
    <w:p w14:paraId="6B4D18F7" w14:textId="4829ADE6" w:rsidR="009620F7" w:rsidRPr="00191C02" w:rsidRDefault="009620F7">
      <w:pPr>
        <w:pStyle w:val="ListParagraph"/>
        <w:numPr>
          <w:ilvl w:val="0"/>
          <w:numId w:val="20"/>
        </w:numPr>
      </w:pPr>
      <w:r w:rsidRPr="00191C02">
        <w:t xml:space="preserve">Parse and check that the data is </w:t>
      </w:r>
      <w:proofErr w:type="gramStart"/>
      <w:r w:rsidRPr="00191C02">
        <w:t>valid</w:t>
      </w:r>
      <w:proofErr w:type="gramEnd"/>
    </w:p>
    <w:p w14:paraId="02012D18" w14:textId="64838C53" w:rsidR="009620F7" w:rsidRPr="00191C02" w:rsidRDefault="009620F7">
      <w:pPr>
        <w:pStyle w:val="ListParagraph"/>
        <w:numPr>
          <w:ilvl w:val="0"/>
          <w:numId w:val="20"/>
        </w:numPr>
      </w:pPr>
      <w:r w:rsidRPr="00191C02">
        <w:t xml:space="preserve">Create the </w:t>
      </w:r>
      <w:proofErr w:type="spellStart"/>
      <w:proofErr w:type="gramStart"/>
      <w:r w:rsidRPr="00191C02">
        <w:t>todo</w:t>
      </w:r>
      <w:proofErr w:type="spellEnd"/>
      <w:proofErr w:type="gramEnd"/>
    </w:p>
    <w:p w14:paraId="25AB3C9F" w14:textId="7711037B" w:rsidR="009620F7" w:rsidRPr="00191C02" w:rsidRDefault="009620F7">
      <w:pPr>
        <w:pStyle w:val="ListParagraph"/>
        <w:numPr>
          <w:ilvl w:val="0"/>
          <w:numId w:val="20"/>
        </w:numPr>
      </w:pPr>
      <w:r w:rsidRPr="00191C02">
        <w:t xml:space="preserve">Add the relation in the </w:t>
      </w:r>
      <w:proofErr w:type="spellStart"/>
      <w:r w:rsidRPr="00191C02">
        <w:t>todos</w:t>
      </w:r>
      <w:proofErr w:type="spellEnd"/>
      <w:r w:rsidRPr="00191C02">
        <w:t xml:space="preserve"> by user </w:t>
      </w:r>
      <w:proofErr w:type="gramStart"/>
      <w:r w:rsidRPr="00191C02">
        <w:t>table</w:t>
      </w:r>
      <w:proofErr w:type="gramEnd"/>
    </w:p>
    <w:p w14:paraId="62BF8FA0" w14:textId="7257E703" w:rsidR="009620F7" w:rsidRPr="00191C02" w:rsidRDefault="009620F7" w:rsidP="009620F7"/>
    <w:p w14:paraId="314663EA" w14:textId="17F44578" w:rsidR="009620F7" w:rsidRPr="00191C02" w:rsidRDefault="009620F7" w:rsidP="009620F7">
      <w:r w:rsidRPr="00191C02">
        <w:lastRenderedPageBreak/>
        <w:t>For GET:</w:t>
      </w:r>
    </w:p>
    <w:p w14:paraId="1119BA61" w14:textId="4A0C92E2" w:rsidR="009620F7" w:rsidRPr="00191C02" w:rsidRDefault="009620F7">
      <w:pPr>
        <w:pStyle w:val="ListParagraph"/>
        <w:numPr>
          <w:ilvl w:val="0"/>
          <w:numId w:val="21"/>
        </w:numPr>
      </w:pPr>
      <w:r w:rsidRPr="00191C02">
        <w:t xml:space="preserve">Get the user from the </w:t>
      </w:r>
      <w:proofErr w:type="gramStart"/>
      <w:r w:rsidRPr="00191C02">
        <w:t>token</w:t>
      </w:r>
      <w:proofErr w:type="gramEnd"/>
    </w:p>
    <w:p w14:paraId="1C5A7BD4" w14:textId="501FB2FA" w:rsidR="0030414F" w:rsidRPr="00191C02" w:rsidRDefault="009620F7">
      <w:pPr>
        <w:pStyle w:val="ListParagraph"/>
        <w:numPr>
          <w:ilvl w:val="0"/>
          <w:numId w:val="21"/>
        </w:numPr>
      </w:pPr>
      <w:r w:rsidRPr="00191C02">
        <w:t xml:space="preserve">Get all the </w:t>
      </w:r>
      <w:proofErr w:type="spellStart"/>
      <w:r w:rsidRPr="00191C02">
        <w:t>todos</w:t>
      </w:r>
      <w:proofErr w:type="spellEnd"/>
      <w:r w:rsidRPr="00191C02">
        <w:t xml:space="preserve"> that the user </w:t>
      </w:r>
      <w:proofErr w:type="gramStart"/>
      <w:r w:rsidRPr="00191C02">
        <w:t>has</w:t>
      </w:r>
      <w:proofErr w:type="gramEnd"/>
    </w:p>
    <w:p w14:paraId="6B220D17" w14:textId="698B78BE" w:rsidR="0030414F" w:rsidRPr="00191C02" w:rsidRDefault="0030414F" w:rsidP="0030414F"/>
    <w:p w14:paraId="26A40F5B" w14:textId="45885CCB" w:rsidR="0030414F" w:rsidRPr="00191C02" w:rsidRDefault="0030414F" w:rsidP="0030414F">
      <w:r w:rsidRPr="00191C02">
        <w:t>For PUT:</w:t>
      </w:r>
    </w:p>
    <w:p w14:paraId="1B5CAE5E" w14:textId="2AE799B7" w:rsidR="0030414F" w:rsidRPr="00191C02" w:rsidRDefault="0030414F">
      <w:pPr>
        <w:pStyle w:val="ListParagraph"/>
        <w:numPr>
          <w:ilvl w:val="0"/>
          <w:numId w:val="31"/>
        </w:numPr>
      </w:pPr>
      <w:r w:rsidRPr="00191C02">
        <w:t xml:space="preserve">Get the user from the </w:t>
      </w:r>
      <w:proofErr w:type="gramStart"/>
      <w:r w:rsidRPr="00191C02">
        <w:t>token</w:t>
      </w:r>
      <w:proofErr w:type="gramEnd"/>
    </w:p>
    <w:p w14:paraId="1200CFA2" w14:textId="71EC7189" w:rsidR="0030414F" w:rsidRPr="00191C02" w:rsidRDefault="0030414F">
      <w:pPr>
        <w:pStyle w:val="ListParagraph"/>
        <w:numPr>
          <w:ilvl w:val="0"/>
          <w:numId w:val="31"/>
        </w:numPr>
      </w:pPr>
      <w:r w:rsidRPr="00191C02">
        <w:t xml:space="preserve">Check if the user </w:t>
      </w:r>
      <w:proofErr w:type="gramStart"/>
      <w:r w:rsidRPr="00191C02">
        <w:t>exists</w:t>
      </w:r>
      <w:proofErr w:type="gramEnd"/>
    </w:p>
    <w:p w14:paraId="16CC7C2C" w14:textId="36040F36" w:rsidR="0030414F" w:rsidRPr="00191C02" w:rsidRDefault="0030414F">
      <w:pPr>
        <w:pStyle w:val="ListParagraph"/>
        <w:numPr>
          <w:ilvl w:val="0"/>
          <w:numId w:val="31"/>
        </w:numPr>
      </w:pPr>
      <w:r w:rsidRPr="00191C02">
        <w:t xml:space="preserve">Check if the </w:t>
      </w:r>
      <w:proofErr w:type="spellStart"/>
      <w:r w:rsidRPr="00191C02">
        <w:t>todo</w:t>
      </w:r>
      <w:proofErr w:type="spellEnd"/>
      <w:r w:rsidRPr="00191C02">
        <w:t xml:space="preserve"> is related to the </w:t>
      </w:r>
      <w:proofErr w:type="gramStart"/>
      <w:r w:rsidRPr="00191C02">
        <w:t>user</w:t>
      </w:r>
      <w:proofErr w:type="gramEnd"/>
    </w:p>
    <w:p w14:paraId="56FC7265" w14:textId="20DBF234" w:rsidR="0030414F" w:rsidRPr="00191C02" w:rsidRDefault="0030414F">
      <w:pPr>
        <w:pStyle w:val="ListParagraph"/>
        <w:numPr>
          <w:ilvl w:val="0"/>
          <w:numId w:val="31"/>
        </w:numPr>
      </w:pPr>
      <w:r w:rsidRPr="00191C02">
        <w:t xml:space="preserve">Get the </w:t>
      </w:r>
      <w:proofErr w:type="spellStart"/>
      <w:r w:rsidRPr="00191C02">
        <w:t>todo</w:t>
      </w:r>
      <w:proofErr w:type="spellEnd"/>
      <w:r w:rsidRPr="00191C02">
        <w:t xml:space="preserve"> and change </w:t>
      </w:r>
      <w:proofErr w:type="spellStart"/>
      <w:r w:rsidRPr="00191C02">
        <w:t>it’s</w:t>
      </w:r>
      <w:proofErr w:type="spellEnd"/>
      <w:r w:rsidRPr="00191C02">
        <w:t xml:space="preserve"> </w:t>
      </w:r>
      <w:proofErr w:type="gramStart"/>
      <w:r w:rsidRPr="00191C02">
        <w:t>fields</w:t>
      </w:r>
      <w:proofErr w:type="gramEnd"/>
    </w:p>
    <w:p w14:paraId="3A7A360D" w14:textId="34BD756C" w:rsidR="009620F7" w:rsidRPr="00191C02" w:rsidRDefault="009620F7" w:rsidP="009620F7"/>
    <w:p w14:paraId="634E8AF9" w14:textId="6193D787" w:rsidR="009620F7" w:rsidRPr="00191C02" w:rsidRDefault="009620F7" w:rsidP="009620F7">
      <w:r w:rsidRPr="00191C02">
        <w:t>For DELETE:</w:t>
      </w:r>
    </w:p>
    <w:p w14:paraId="7FC02E15" w14:textId="7FD4F840" w:rsidR="009620F7" w:rsidRPr="00191C02" w:rsidRDefault="009620F7">
      <w:pPr>
        <w:pStyle w:val="ListParagraph"/>
        <w:numPr>
          <w:ilvl w:val="0"/>
          <w:numId w:val="22"/>
        </w:numPr>
      </w:pPr>
      <w:r w:rsidRPr="00191C02">
        <w:t xml:space="preserve">Get the user from the </w:t>
      </w:r>
      <w:proofErr w:type="gramStart"/>
      <w:r w:rsidRPr="00191C02">
        <w:t>token</w:t>
      </w:r>
      <w:proofErr w:type="gramEnd"/>
    </w:p>
    <w:p w14:paraId="2844B9F2" w14:textId="50D22862" w:rsidR="009620F7" w:rsidRPr="00191C02" w:rsidRDefault="009620F7">
      <w:pPr>
        <w:pStyle w:val="ListParagraph"/>
        <w:numPr>
          <w:ilvl w:val="0"/>
          <w:numId w:val="22"/>
        </w:numPr>
      </w:pPr>
      <w:r w:rsidRPr="00191C02">
        <w:t xml:space="preserve">Delete the </w:t>
      </w:r>
      <w:proofErr w:type="spellStart"/>
      <w:proofErr w:type="gramStart"/>
      <w:r w:rsidRPr="00191C02">
        <w:t>todo</w:t>
      </w:r>
      <w:proofErr w:type="spellEnd"/>
      <w:proofErr w:type="gramEnd"/>
    </w:p>
    <w:p w14:paraId="296406A7" w14:textId="091BF6B7" w:rsidR="009620F7" w:rsidRPr="00191C02" w:rsidRDefault="009620F7">
      <w:pPr>
        <w:pStyle w:val="ListParagraph"/>
        <w:numPr>
          <w:ilvl w:val="0"/>
          <w:numId w:val="22"/>
        </w:numPr>
      </w:pPr>
      <w:r w:rsidRPr="00191C02">
        <w:t xml:space="preserve">Delete the relation in the </w:t>
      </w:r>
      <w:proofErr w:type="spellStart"/>
      <w:r w:rsidRPr="00191C02">
        <w:t>todos</w:t>
      </w:r>
      <w:proofErr w:type="spellEnd"/>
      <w:r w:rsidRPr="00191C02">
        <w:t xml:space="preserve"> by user </w:t>
      </w:r>
      <w:proofErr w:type="gramStart"/>
      <w:r w:rsidRPr="00191C02">
        <w:t>manager</w:t>
      </w:r>
      <w:proofErr w:type="gramEnd"/>
    </w:p>
    <w:p w14:paraId="10D48B72" w14:textId="0831F759" w:rsidR="00323A8D" w:rsidRPr="00191C02" w:rsidRDefault="00323A8D" w:rsidP="00323A8D"/>
    <w:p w14:paraId="7FEABF42" w14:textId="6BB85470" w:rsidR="00323A8D" w:rsidRPr="00191C02" w:rsidRDefault="00323A8D" w:rsidP="00323A8D"/>
    <w:p w14:paraId="12848955" w14:textId="77777777" w:rsidR="00895CC9" w:rsidRPr="00191C02" w:rsidRDefault="00895CC9">
      <w:pPr>
        <w:rPr>
          <w:rFonts w:asciiTheme="majorHAnsi" w:eastAsiaTheme="majorEastAsia" w:hAnsiTheme="majorHAnsi" w:cstheme="majorBidi"/>
          <w:color w:val="2F5496" w:themeColor="accent1" w:themeShade="BF"/>
          <w:sz w:val="32"/>
          <w:szCs w:val="32"/>
        </w:rPr>
      </w:pPr>
      <w:r w:rsidRPr="00191C02">
        <w:br w:type="page"/>
      </w:r>
    </w:p>
    <w:p w14:paraId="198C4A7F" w14:textId="06A8BDC3" w:rsidR="00323A8D" w:rsidRPr="00191C02" w:rsidRDefault="00323A8D" w:rsidP="00323A8D">
      <w:pPr>
        <w:pStyle w:val="Heading1"/>
      </w:pPr>
      <w:bookmarkStart w:id="12" w:name="_Toc126074338"/>
      <w:r w:rsidRPr="00191C02">
        <w:lastRenderedPageBreak/>
        <w:t>Grades Manager</w:t>
      </w:r>
      <w:bookmarkEnd w:id="12"/>
    </w:p>
    <w:p w14:paraId="2FDEE948" w14:textId="347869E3" w:rsidR="00323A8D" w:rsidRPr="00191C02" w:rsidRDefault="00815132" w:rsidP="00323A8D">
      <w:r w:rsidRPr="00191C02">
        <w:t xml:space="preserve">Users </w:t>
      </w:r>
      <w:proofErr w:type="spellStart"/>
      <w:r w:rsidRPr="00191C02">
        <w:t>cql</w:t>
      </w:r>
      <w:proofErr w:type="spellEnd"/>
      <w:r w:rsidRPr="00191C02">
        <w:t xml:space="preserve"> manager</w:t>
      </w:r>
    </w:p>
    <w:p w14:paraId="0A8309D4" w14:textId="515AA4D0" w:rsidR="00815132" w:rsidRPr="00191C02" w:rsidRDefault="00815132" w:rsidP="00323A8D">
      <w:r w:rsidRPr="00191C02">
        <w:t xml:space="preserve">Token </w:t>
      </w:r>
      <w:proofErr w:type="spellStart"/>
      <w:r w:rsidRPr="00191C02">
        <w:t>cql</w:t>
      </w:r>
      <w:proofErr w:type="spellEnd"/>
      <w:r w:rsidRPr="00191C02">
        <w:t xml:space="preserve"> manager</w:t>
      </w:r>
    </w:p>
    <w:p w14:paraId="7736E58A" w14:textId="14C047E0" w:rsidR="00815132" w:rsidRPr="00191C02" w:rsidRDefault="00815132" w:rsidP="00323A8D">
      <w:r w:rsidRPr="00191C02">
        <w:t xml:space="preserve">Grades </w:t>
      </w:r>
      <w:proofErr w:type="spellStart"/>
      <w:r w:rsidRPr="00191C02">
        <w:t>cql</w:t>
      </w:r>
      <w:proofErr w:type="spellEnd"/>
      <w:r w:rsidRPr="00191C02">
        <w:t xml:space="preserve"> manager</w:t>
      </w:r>
    </w:p>
    <w:p w14:paraId="2F920D87" w14:textId="1B631C51" w:rsidR="00815132" w:rsidRPr="00191C02" w:rsidRDefault="00815132" w:rsidP="00323A8D">
      <w:r w:rsidRPr="00191C02">
        <w:t xml:space="preserve">Courses by user </w:t>
      </w:r>
      <w:proofErr w:type="spellStart"/>
      <w:r w:rsidRPr="00191C02">
        <w:t>cql</w:t>
      </w:r>
      <w:proofErr w:type="spellEnd"/>
      <w:r w:rsidRPr="00191C02">
        <w:t xml:space="preserve"> manager</w:t>
      </w:r>
    </w:p>
    <w:p w14:paraId="44420F1D" w14:textId="3F6DF030" w:rsidR="00A64DD8" w:rsidRPr="00191C02" w:rsidRDefault="00A64DD8" w:rsidP="00323A8D">
      <w:r w:rsidRPr="00191C02">
        <w:t xml:space="preserve">Users by course </w:t>
      </w:r>
      <w:proofErr w:type="spellStart"/>
      <w:r w:rsidRPr="00191C02">
        <w:t>cql</w:t>
      </w:r>
      <w:proofErr w:type="spellEnd"/>
      <w:r w:rsidRPr="00191C02">
        <w:t xml:space="preserve"> manager</w:t>
      </w:r>
    </w:p>
    <w:p w14:paraId="74589EAA" w14:textId="4B362C72" w:rsidR="00815132" w:rsidRPr="00191C02" w:rsidRDefault="00815132" w:rsidP="00323A8D">
      <w:r w:rsidRPr="00191C02">
        <w:t xml:space="preserve">Course </w:t>
      </w:r>
      <w:proofErr w:type="spellStart"/>
      <w:r w:rsidRPr="00191C02">
        <w:t>cql</w:t>
      </w:r>
      <w:proofErr w:type="spellEnd"/>
      <w:r w:rsidRPr="00191C02">
        <w:t xml:space="preserve"> manager</w:t>
      </w:r>
    </w:p>
    <w:p w14:paraId="7853E149" w14:textId="44F69F7C" w:rsidR="004C5327" w:rsidRPr="00191C02" w:rsidRDefault="004C5327" w:rsidP="00323A8D"/>
    <w:p w14:paraId="44513C87" w14:textId="22AB95BC" w:rsidR="004C5327" w:rsidRPr="00191C02" w:rsidRDefault="004C5327" w:rsidP="00323A8D">
      <w:r w:rsidRPr="00191C02">
        <w:t xml:space="preserve">TODO: add SELECT * FROM </w:t>
      </w:r>
      <w:proofErr w:type="spellStart"/>
      <w:proofErr w:type="gramStart"/>
      <w:r w:rsidRPr="00191C02">
        <w:t>schools.grades</w:t>
      </w:r>
      <w:proofErr w:type="spellEnd"/>
      <w:proofErr w:type="gramEnd"/>
      <w:r w:rsidRPr="00191C02">
        <w:t xml:space="preserve"> WHERE school = 1 and </w:t>
      </w:r>
      <w:proofErr w:type="spellStart"/>
      <w:r w:rsidRPr="00191C02">
        <w:t>evaluated_id</w:t>
      </w:r>
      <w:proofErr w:type="spellEnd"/>
      <w:r w:rsidRPr="00191C02">
        <w:t xml:space="preserve"> = now() AND </w:t>
      </w:r>
      <w:proofErr w:type="spellStart"/>
      <w:r w:rsidRPr="00191C02">
        <w:t>course_id</w:t>
      </w:r>
      <w:proofErr w:type="spellEnd"/>
      <w:r w:rsidRPr="00191C02">
        <w:t xml:space="preserve"> = now()  ALLOW FILTERING ; option in the grades </w:t>
      </w:r>
      <w:proofErr w:type="spellStart"/>
      <w:r w:rsidRPr="00191C02">
        <w:t>cql</w:t>
      </w:r>
      <w:proofErr w:type="spellEnd"/>
      <w:r w:rsidRPr="00191C02">
        <w:t xml:space="preserve"> manager</w:t>
      </w:r>
    </w:p>
    <w:p w14:paraId="7906FF21" w14:textId="1C7682E9" w:rsidR="00815132" w:rsidRPr="00191C02" w:rsidRDefault="00815132" w:rsidP="00323A8D"/>
    <w:p w14:paraId="0988EA1B" w14:textId="724C7084" w:rsidR="00815132" w:rsidRPr="00191C02" w:rsidRDefault="00815132" w:rsidP="00323A8D">
      <w:r w:rsidRPr="00191C02">
        <w:t xml:space="preserve">For </w:t>
      </w:r>
      <w:r w:rsidR="00CB0ECE" w:rsidRPr="00191C02">
        <w:t>POST</w:t>
      </w:r>
      <w:r w:rsidRPr="00191C02">
        <w:t>:</w:t>
      </w:r>
    </w:p>
    <w:p w14:paraId="458AA533" w14:textId="35729E47" w:rsidR="00815132" w:rsidRPr="00191C02" w:rsidRDefault="00815132">
      <w:pPr>
        <w:pStyle w:val="ListParagraph"/>
        <w:numPr>
          <w:ilvl w:val="0"/>
          <w:numId w:val="23"/>
        </w:numPr>
      </w:pPr>
      <w:r w:rsidRPr="00191C02">
        <w:t xml:space="preserve">Get the user from the </w:t>
      </w:r>
      <w:proofErr w:type="gramStart"/>
      <w:r w:rsidRPr="00191C02">
        <w:t>token</w:t>
      </w:r>
      <w:proofErr w:type="gramEnd"/>
    </w:p>
    <w:p w14:paraId="092ECEE2" w14:textId="690269F4" w:rsidR="00815132" w:rsidRPr="00191C02" w:rsidRDefault="00815132">
      <w:pPr>
        <w:pStyle w:val="ListParagraph"/>
        <w:numPr>
          <w:ilvl w:val="0"/>
          <w:numId w:val="23"/>
        </w:numPr>
      </w:pPr>
      <w:r w:rsidRPr="00191C02">
        <w:t xml:space="preserve">Check to see if the user is a </w:t>
      </w:r>
      <w:proofErr w:type="gramStart"/>
      <w:r w:rsidRPr="00191C02">
        <w:t>teacher</w:t>
      </w:r>
      <w:proofErr w:type="gramEnd"/>
    </w:p>
    <w:p w14:paraId="1CA7B027" w14:textId="70FFE8AB" w:rsidR="00815132" w:rsidRPr="00191C02" w:rsidRDefault="00815132">
      <w:pPr>
        <w:pStyle w:val="ListParagraph"/>
        <w:numPr>
          <w:ilvl w:val="0"/>
          <w:numId w:val="23"/>
        </w:numPr>
      </w:pPr>
      <w:r w:rsidRPr="00191C02">
        <w:t xml:space="preserve">Check to see if the course </w:t>
      </w:r>
      <w:proofErr w:type="gramStart"/>
      <w:r w:rsidRPr="00191C02">
        <w:t>exists</w:t>
      </w:r>
      <w:proofErr w:type="gramEnd"/>
    </w:p>
    <w:p w14:paraId="056027DB" w14:textId="16B3EC2E" w:rsidR="00815132" w:rsidRPr="00191C02" w:rsidRDefault="00815132">
      <w:pPr>
        <w:pStyle w:val="ListParagraph"/>
        <w:numPr>
          <w:ilvl w:val="0"/>
          <w:numId w:val="23"/>
        </w:numPr>
      </w:pPr>
      <w:r w:rsidRPr="00191C02">
        <w:t xml:space="preserve">Check to see if the teacher has access to this data (user courses by user </w:t>
      </w:r>
      <w:proofErr w:type="spellStart"/>
      <w:r w:rsidRPr="00191C02">
        <w:t>cql</w:t>
      </w:r>
      <w:proofErr w:type="spellEnd"/>
      <w:r w:rsidRPr="00191C02">
        <w:t xml:space="preserve"> manager)</w:t>
      </w:r>
    </w:p>
    <w:p w14:paraId="38CB2789" w14:textId="248DDF8F" w:rsidR="00815132" w:rsidRPr="00191C02" w:rsidRDefault="00815132">
      <w:pPr>
        <w:pStyle w:val="ListParagraph"/>
        <w:numPr>
          <w:ilvl w:val="0"/>
          <w:numId w:val="23"/>
        </w:numPr>
      </w:pPr>
      <w:r w:rsidRPr="00191C02">
        <w:t xml:space="preserve">Check to see if the evaluated user </w:t>
      </w:r>
      <w:proofErr w:type="gramStart"/>
      <w:r w:rsidRPr="00191C02">
        <w:t>exists</w:t>
      </w:r>
      <w:proofErr w:type="gramEnd"/>
    </w:p>
    <w:p w14:paraId="71C6391A" w14:textId="5C0CA83A" w:rsidR="00815132" w:rsidRPr="00191C02" w:rsidRDefault="00815132">
      <w:pPr>
        <w:pStyle w:val="ListParagraph"/>
        <w:numPr>
          <w:ilvl w:val="0"/>
          <w:numId w:val="23"/>
        </w:numPr>
      </w:pPr>
      <w:r w:rsidRPr="00191C02">
        <w:t xml:space="preserve">Add the </w:t>
      </w:r>
      <w:proofErr w:type="gramStart"/>
      <w:r w:rsidRPr="00191C02">
        <w:t>grade</w:t>
      </w:r>
      <w:proofErr w:type="gramEnd"/>
    </w:p>
    <w:p w14:paraId="6C9E9BE6" w14:textId="333BB14B" w:rsidR="00815132" w:rsidRPr="00191C02" w:rsidRDefault="00815132" w:rsidP="00815132"/>
    <w:p w14:paraId="20C5307B" w14:textId="3D8ADB40" w:rsidR="00815132" w:rsidRPr="00191C02" w:rsidRDefault="00815132" w:rsidP="00815132">
      <w:r w:rsidRPr="00191C02">
        <w:t>For GET:</w:t>
      </w:r>
    </w:p>
    <w:p w14:paraId="1309FA06" w14:textId="7E425242" w:rsidR="00815132" w:rsidRPr="00191C02" w:rsidRDefault="00815132">
      <w:pPr>
        <w:pStyle w:val="ListParagraph"/>
        <w:numPr>
          <w:ilvl w:val="0"/>
          <w:numId w:val="25"/>
        </w:numPr>
      </w:pPr>
      <w:r w:rsidRPr="00191C02">
        <w:t xml:space="preserve">Get the user from the </w:t>
      </w:r>
      <w:proofErr w:type="gramStart"/>
      <w:r w:rsidRPr="00191C02">
        <w:t>token</w:t>
      </w:r>
      <w:proofErr w:type="gramEnd"/>
    </w:p>
    <w:p w14:paraId="1553D744" w14:textId="492DF4CE" w:rsidR="00815132" w:rsidRPr="00191C02" w:rsidRDefault="00815132">
      <w:pPr>
        <w:pStyle w:val="ListParagraph"/>
        <w:numPr>
          <w:ilvl w:val="0"/>
          <w:numId w:val="24"/>
        </w:numPr>
      </w:pPr>
      <w:r w:rsidRPr="00191C02">
        <w:t>For teacher:</w:t>
      </w:r>
    </w:p>
    <w:p w14:paraId="03156D63" w14:textId="0F876883" w:rsidR="00815132" w:rsidRPr="00191C02" w:rsidRDefault="00815132">
      <w:pPr>
        <w:pStyle w:val="ListParagraph"/>
        <w:numPr>
          <w:ilvl w:val="1"/>
          <w:numId w:val="24"/>
        </w:numPr>
      </w:pPr>
      <w:r w:rsidRPr="00191C02">
        <w:t xml:space="preserve">Get the user from the </w:t>
      </w:r>
      <w:proofErr w:type="gramStart"/>
      <w:r w:rsidRPr="00191C02">
        <w:t>token</w:t>
      </w:r>
      <w:proofErr w:type="gramEnd"/>
    </w:p>
    <w:p w14:paraId="58C11772" w14:textId="3E78C4EB" w:rsidR="00895CC9" w:rsidRPr="00191C02" w:rsidRDefault="00895CC9">
      <w:pPr>
        <w:pStyle w:val="ListParagraph"/>
        <w:numPr>
          <w:ilvl w:val="1"/>
          <w:numId w:val="24"/>
        </w:numPr>
      </w:pPr>
      <w:r w:rsidRPr="00191C02">
        <w:t xml:space="preserve">Get the courses that this teacher is </w:t>
      </w:r>
      <w:proofErr w:type="gramStart"/>
      <w:r w:rsidRPr="00191C02">
        <w:t>administering</w:t>
      </w:r>
      <w:proofErr w:type="gramEnd"/>
    </w:p>
    <w:p w14:paraId="3A274210" w14:textId="30E0889F" w:rsidR="00895CC9" w:rsidRPr="00191C02" w:rsidRDefault="00895CC9">
      <w:pPr>
        <w:pStyle w:val="ListParagraph"/>
        <w:numPr>
          <w:ilvl w:val="1"/>
          <w:numId w:val="24"/>
        </w:numPr>
      </w:pPr>
      <w:r w:rsidRPr="00191C02">
        <w:t xml:space="preserve">Get the user for each </w:t>
      </w:r>
      <w:proofErr w:type="gramStart"/>
      <w:r w:rsidRPr="00191C02">
        <w:t>course</w:t>
      </w:r>
      <w:proofErr w:type="gramEnd"/>
    </w:p>
    <w:p w14:paraId="30E619DF" w14:textId="0ED4C81E" w:rsidR="00895CC9" w:rsidRPr="00191C02" w:rsidRDefault="00895CC9">
      <w:pPr>
        <w:pStyle w:val="ListParagraph"/>
        <w:numPr>
          <w:ilvl w:val="1"/>
          <w:numId w:val="24"/>
        </w:numPr>
      </w:pPr>
      <w:r w:rsidRPr="00191C02">
        <w:t xml:space="preserve">Get each grade for the users in that course that are students and calculate the final </w:t>
      </w:r>
      <w:proofErr w:type="gramStart"/>
      <w:r w:rsidRPr="00191C02">
        <w:t>grade</w:t>
      </w:r>
      <w:proofErr w:type="gramEnd"/>
    </w:p>
    <w:p w14:paraId="6FBDD765" w14:textId="6DF90E5B" w:rsidR="00895CC9" w:rsidRPr="00191C02" w:rsidRDefault="00895CC9">
      <w:pPr>
        <w:pStyle w:val="ListParagraph"/>
        <w:numPr>
          <w:ilvl w:val="1"/>
          <w:numId w:val="24"/>
        </w:numPr>
      </w:pPr>
      <w:r w:rsidRPr="00191C02">
        <w:t xml:space="preserve">Return the </w:t>
      </w:r>
      <w:proofErr w:type="gramStart"/>
      <w:r w:rsidRPr="00191C02">
        <w:t>information</w:t>
      </w:r>
      <w:proofErr w:type="gramEnd"/>
    </w:p>
    <w:p w14:paraId="0142EB71" w14:textId="69DC3BA6" w:rsidR="00815132" w:rsidRPr="00191C02" w:rsidRDefault="00815132">
      <w:pPr>
        <w:pStyle w:val="ListParagraph"/>
        <w:numPr>
          <w:ilvl w:val="0"/>
          <w:numId w:val="24"/>
        </w:numPr>
      </w:pPr>
      <w:r w:rsidRPr="00191C02">
        <w:t>For student</w:t>
      </w:r>
    </w:p>
    <w:p w14:paraId="40E93715" w14:textId="481EE0E2" w:rsidR="00815132" w:rsidRPr="00191C02" w:rsidRDefault="00895CC9">
      <w:pPr>
        <w:pStyle w:val="ListParagraph"/>
        <w:numPr>
          <w:ilvl w:val="1"/>
          <w:numId w:val="24"/>
        </w:numPr>
      </w:pPr>
      <w:r w:rsidRPr="00191C02">
        <w:t xml:space="preserve">Get the courses that this user is assigned </w:t>
      </w:r>
      <w:proofErr w:type="gramStart"/>
      <w:r w:rsidRPr="00191C02">
        <w:t>to</w:t>
      </w:r>
      <w:proofErr w:type="gramEnd"/>
    </w:p>
    <w:p w14:paraId="63A61039" w14:textId="307109AE" w:rsidR="00895CC9" w:rsidRPr="00191C02" w:rsidRDefault="00895CC9">
      <w:pPr>
        <w:pStyle w:val="ListParagraph"/>
        <w:numPr>
          <w:ilvl w:val="1"/>
          <w:numId w:val="24"/>
        </w:numPr>
      </w:pPr>
      <w:r w:rsidRPr="00191C02">
        <w:t xml:space="preserve">Get every grade for each individual course and store them </w:t>
      </w:r>
      <w:proofErr w:type="gramStart"/>
      <w:r w:rsidRPr="00191C02">
        <w:t>separately</w:t>
      </w:r>
      <w:proofErr w:type="gramEnd"/>
    </w:p>
    <w:p w14:paraId="7B8D1D24" w14:textId="233E3059" w:rsidR="00895CC9" w:rsidRPr="00191C02" w:rsidRDefault="00895CC9">
      <w:pPr>
        <w:pStyle w:val="ListParagraph"/>
        <w:numPr>
          <w:ilvl w:val="1"/>
          <w:numId w:val="24"/>
        </w:numPr>
      </w:pPr>
      <w:r w:rsidRPr="00191C02">
        <w:t xml:space="preserve">Calculate the grade for the whole </w:t>
      </w:r>
      <w:proofErr w:type="gramStart"/>
      <w:r w:rsidRPr="00191C02">
        <w:t>course</w:t>
      </w:r>
      <w:proofErr w:type="gramEnd"/>
    </w:p>
    <w:p w14:paraId="39FB58E0" w14:textId="40331FC6" w:rsidR="00895CC9" w:rsidRPr="00191C02" w:rsidRDefault="00895CC9">
      <w:pPr>
        <w:pStyle w:val="ListParagraph"/>
        <w:numPr>
          <w:ilvl w:val="1"/>
          <w:numId w:val="24"/>
        </w:numPr>
      </w:pPr>
      <w:r w:rsidRPr="00191C02">
        <w:t xml:space="preserve">Return the </w:t>
      </w:r>
      <w:proofErr w:type="gramStart"/>
      <w:r w:rsidRPr="00191C02">
        <w:t>information</w:t>
      </w:r>
      <w:proofErr w:type="gramEnd"/>
    </w:p>
    <w:p w14:paraId="0456D463" w14:textId="3DA59E0E" w:rsidR="00084F4F" w:rsidRPr="00191C02" w:rsidRDefault="00084F4F" w:rsidP="00084F4F"/>
    <w:p w14:paraId="15AD5508" w14:textId="49FFE024" w:rsidR="00084F4F" w:rsidRPr="00191C02" w:rsidRDefault="00084F4F" w:rsidP="00084F4F">
      <w:r w:rsidRPr="00191C02">
        <w:t xml:space="preserve">For </w:t>
      </w:r>
      <w:r w:rsidR="00D36711" w:rsidRPr="00191C02">
        <w:t>POT</w:t>
      </w:r>
      <w:r w:rsidRPr="00191C02">
        <w:t>:</w:t>
      </w:r>
    </w:p>
    <w:p w14:paraId="0A70BBBB" w14:textId="09363303" w:rsidR="00084F4F" w:rsidRPr="00191C02" w:rsidRDefault="00084F4F">
      <w:pPr>
        <w:pStyle w:val="ListParagraph"/>
        <w:numPr>
          <w:ilvl w:val="0"/>
          <w:numId w:val="26"/>
        </w:numPr>
      </w:pPr>
      <w:r w:rsidRPr="00191C02">
        <w:t xml:space="preserve">Get the user from the </w:t>
      </w:r>
      <w:proofErr w:type="gramStart"/>
      <w:r w:rsidRPr="00191C02">
        <w:t>token</w:t>
      </w:r>
      <w:proofErr w:type="gramEnd"/>
    </w:p>
    <w:p w14:paraId="7F4FA1A6" w14:textId="600B3677" w:rsidR="00084F4F" w:rsidRPr="00191C02" w:rsidRDefault="00084F4F">
      <w:pPr>
        <w:pStyle w:val="ListParagraph"/>
        <w:numPr>
          <w:ilvl w:val="0"/>
          <w:numId w:val="26"/>
        </w:numPr>
      </w:pPr>
      <w:r w:rsidRPr="00191C02">
        <w:t xml:space="preserve">Check if the user is the one who assigned the </w:t>
      </w:r>
      <w:proofErr w:type="gramStart"/>
      <w:r w:rsidRPr="00191C02">
        <w:t>grade</w:t>
      </w:r>
      <w:proofErr w:type="gramEnd"/>
    </w:p>
    <w:p w14:paraId="29355EFB" w14:textId="79153DF8" w:rsidR="00084F4F" w:rsidRPr="00191C02" w:rsidRDefault="00084F4F">
      <w:pPr>
        <w:pStyle w:val="ListParagraph"/>
        <w:numPr>
          <w:ilvl w:val="0"/>
          <w:numId w:val="26"/>
        </w:numPr>
      </w:pPr>
      <w:r w:rsidRPr="00191C02">
        <w:t xml:space="preserve">Modify the </w:t>
      </w:r>
      <w:proofErr w:type="gramStart"/>
      <w:r w:rsidRPr="00191C02">
        <w:t>grade</w:t>
      </w:r>
      <w:proofErr w:type="gramEnd"/>
    </w:p>
    <w:p w14:paraId="3EF75ADD" w14:textId="0E325D80" w:rsidR="00084F4F" w:rsidRPr="00191C02" w:rsidRDefault="00084F4F" w:rsidP="00084F4F"/>
    <w:p w14:paraId="3D39A761" w14:textId="66BA2BDC" w:rsidR="00084F4F" w:rsidRPr="00191C02" w:rsidRDefault="00084F4F" w:rsidP="00084F4F">
      <w:r w:rsidRPr="00191C02">
        <w:t>For DELETE:</w:t>
      </w:r>
    </w:p>
    <w:p w14:paraId="0F3181A0" w14:textId="201B6909" w:rsidR="00084F4F" w:rsidRPr="00191C02" w:rsidRDefault="00084F4F">
      <w:pPr>
        <w:pStyle w:val="ListParagraph"/>
        <w:numPr>
          <w:ilvl w:val="0"/>
          <w:numId w:val="27"/>
        </w:numPr>
      </w:pPr>
      <w:r w:rsidRPr="00191C02">
        <w:t xml:space="preserve">Get the user from the </w:t>
      </w:r>
      <w:proofErr w:type="gramStart"/>
      <w:r w:rsidRPr="00191C02">
        <w:t>token</w:t>
      </w:r>
      <w:proofErr w:type="gramEnd"/>
    </w:p>
    <w:p w14:paraId="2CC29E02" w14:textId="77777777" w:rsidR="00084F4F" w:rsidRPr="00191C02" w:rsidRDefault="00084F4F">
      <w:pPr>
        <w:pStyle w:val="ListParagraph"/>
        <w:numPr>
          <w:ilvl w:val="0"/>
          <w:numId w:val="27"/>
        </w:numPr>
      </w:pPr>
      <w:r w:rsidRPr="00191C02">
        <w:t xml:space="preserve">Check if the user is the one who assigned the </w:t>
      </w:r>
      <w:proofErr w:type="gramStart"/>
      <w:r w:rsidRPr="00191C02">
        <w:t>grade</w:t>
      </w:r>
      <w:proofErr w:type="gramEnd"/>
    </w:p>
    <w:p w14:paraId="56993EB5" w14:textId="05A4DF46" w:rsidR="00084F4F" w:rsidRPr="00191C02" w:rsidRDefault="00084F4F">
      <w:pPr>
        <w:pStyle w:val="ListParagraph"/>
        <w:numPr>
          <w:ilvl w:val="0"/>
          <w:numId w:val="27"/>
        </w:numPr>
      </w:pPr>
      <w:r w:rsidRPr="00191C02">
        <w:t xml:space="preserve">Delete the </w:t>
      </w:r>
      <w:proofErr w:type="gramStart"/>
      <w:r w:rsidRPr="00191C02">
        <w:t>grade</w:t>
      </w:r>
      <w:proofErr w:type="gramEnd"/>
    </w:p>
    <w:p w14:paraId="2116454A" w14:textId="526F2896" w:rsidR="003F5588" w:rsidRPr="00191C02" w:rsidRDefault="003F5588" w:rsidP="003F5588"/>
    <w:p w14:paraId="0D74D30B" w14:textId="55D10A96" w:rsidR="003F5588" w:rsidRPr="00191C02" w:rsidRDefault="003F5588" w:rsidP="003F5588"/>
    <w:p w14:paraId="4F90022B" w14:textId="62B0181E" w:rsidR="003F5588" w:rsidRPr="00191C02" w:rsidRDefault="003F5588" w:rsidP="003F5588"/>
    <w:p w14:paraId="189A1157" w14:textId="433B8088" w:rsidR="003F5588" w:rsidRPr="00191C02" w:rsidRDefault="003F5588" w:rsidP="003F5588">
      <w:pPr>
        <w:pStyle w:val="Heading1"/>
      </w:pPr>
      <w:r w:rsidRPr="00191C02">
        <w:lastRenderedPageBreak/>
        <w:t>Files manager</w:t>
      </w:r>
    </w:p>
    <w:p w14:paraId="5CBEB998" w14:textId="7E2D18AE" w:rsidR="003F5588" w:rsidRPr="00191C02" w:rsidRDefault="003F5588" w:rsidP="003F5588">
      <w:r w:rsidRPr="00191C02">
        <w:t xml:space="preserve">User </w:t>
      </w:r>
      <w:proofErr w:type="spellStart"/>
      <w:r w:rsidRPr="00191C02">
        <w:t>cql</w:t>
      </w:r>
      <w:proofErr w:type="spellEnd"/>
      <w:r w:rsidRPr="00191C02">
        <w:t xml:space="preserve"> manager</w:t>
      </w:r>
    </w:p>
    <w:p w14:paraId="2318CF50" w14:textId="0051BDBB" w:rsidR="003F5588" w:rsidRPr="00191C02" w:rsidRDefault="003F5588" w:rsidP="003F5588">
      <w:r w:rsidRPr="00191C02">
        <w:t xml:space="preserve">Tag </w:t>
      </w:r>
      <w:proofErr w:type="spellStart"/>
      <w:r w:rsidRPr="00191C02">
        <w:t>cql</w:t>
      </w:r>
      <w:proofErr w:type="spellEnd"/>
      <w:r w:rsidRPr="00191C02">
        <w:t xml:space="preserve"> manager</w:t>
      </w:r>
    </w:p>
    <w:p w14:paraId="5AE85CF0" w14:textId="57033325" w:rsidR="003F5588" w:rsidRPr="00191C02" w:rsidRDefault="003F5588" w:rsidP="003F5588">
      <w:r w:rsidRPr="00191C02">
        <w:t xml:space="preserve">File </w:t>
      </w:r>
      <w:proofErr w:type="spellStart"/>
      <w:r w:rsidRPr="00191C02">
        <w:t>cql</w:t>
      </w:r>
      <w:proofErr w:type="spellEnd"/>
      <w:r w:rsidRPr="00191C02">
        <w:t xml:space="preserve"> </w:t>
      </w:r>
      <w:proofErr w:type="spellStart"/>
      <w:r w:rsidRPr="00191C02">
        <w:t>maanger</w:t>
      </w:r>
      <w:proofErr w:type="spellEnd"/>
    </w:p>
    <w:p w14:paraId="30CDF280" w14:textId="67DCED18" w:rsidR="003F5588" w:rsidRPr="00191C02" w:rsidRDefault="003F5588" w:rsidP="003F5588"/>
    <w:p w14:paraId="21808E55" w14:textId="655DF162" w:rsidR="003F5588" w:rsidRPr="00191C02" w:rsidRDefault="003F5588" w:rsidP="003F5588">
      <w:pPr>
        <w:pStyle w:val="Heading2"/>
      </w:pPr>
      <w:r w:rsidRPr="00191C02">
        <w:t xml:space="preserve">File </w:t>
      </w:r>
      <w:proofErr w:type="gramStart"/>
      <w:r w:rsidRPr="00191C02">
        <w:t>related</w:t>
      </w:r>
      <w:proofErr w:type="gramEnd"/>
    </w:p>
    <w:p w14:paraId="60023670" w14:textId="593ED5A9" w:rsidR="003F5588" w:rsidRPr="00191C02" w:rsidRDefault="003F5588" w:rsidP="003F5588">
      <w:r w:rsidRPr="00191C02">
        <w:t>For GET:</w:t>
      </w:r>
    </w:p>
    <w:p w14:paraId="5A9791E7" w14:textId="6F96EE27" w:rsidR="003F5588" w:rsidRPr="00191C02" w:rsidRDefault="003F5588">
      <w:pPr>
        <w:pStyle w:val="ListParagraph"/>
        <w:numPr>
          <w:ilvl w:val="0"/>
          <w:numId w:val="28"/>
        </w:numPr>
      </w:pPr>
      <w:r w:rsidRPr="00191C02">
        <w:t xml:space="preserve">Get the user from the </w:t>
      </w:r>
      <w:proofErr w:type="gramStart"/>
      <w:r w:rsidRPr="00191C02">
        <w:t>token</w:t>
      </w:r>
      <w:proofErr w:type="gramEnd"/>
    </w:p>
    <w:p w14:paraId="0C3B45E8" w14:textId="61D0C3A3" w:rsidR="003F5588" w:rsidRPr="00191C02" w:rsidRDefault="003F5588">
      <w:pPr>
        <w:pStyle w:val="ListParagraph"/>
        <w:numPr>
          <w:ilvl w:val="0"/>
          <w:numId w:val="28"/>
        </w:numPr>
      </w:pPr>
      <w:r w:rsidRPr="00191C02">
        <w:t>Return the file (consider the file format)</w:t>
      </w:r>
    </w:p>
    <w:p w14:paraId="278BBBB9" w14:textId="36AD5D8F" w:rsidR="003F5588" w:rsidRPr="00191C02" w:rsidRDefault="003F5588" w:rsidP="003F5588"/>
    <w:p w14:paraId="33EAF704" w14:textId="20EE2001" w:rsidR="003F5588" w:rsidRPr="00191C02" w:rsidRDefault="003F5588" w:rsidP="003F5588">
      <w:pPr>
        <w:pStyle w:val="Heading2"/>
      </w:pPr>
      <w:r w:rsidRPr="00191C02">
        <w:t xml:space="preserve">JSON </w:t>
      </w:r>
      <w:proofErr w:type="gramStart"/>
      <w:r w:rsidRPr="00191C02">
        <w:t>related</w:t>
      </w:r>
      <w:proofErr w:type="gramEnd"/>
    </w:p>
    <w:p w14:paraId="6A4E8D65" w14:textId="3A5ED29C" w:rsidR="003F5588" w:rsidRPr="00191C02" w:rsidRDefault="003F5588" w:rsidP="003F5588">
      <w:r w:rsidRPr="00191C02">
        <w:t>For GET:</w:t>
      </w:r>
    </w:p>
    <w:p w14:paraId="62C28183" w14:textId="10B4798C" w:rsidR="003F5588" w:rsidRPr="00191C02" w:rsidRDefault="003F5588">
      <w:pPr>
        <w:pStyle w:val="ListParagraph"/>
        <w:numPr>
          <w:ilvl w:val="0"/>
          <w:numId w:val="29"/>
        </w:numPr>
      </w:pPr>
      <w:r w:rsidRPr="00191C02">
        <w:t xml:space="preserve">Get the user from the </w:t>
      </w:r>
      <w:proofErr w:type="gramStart"/>
      <w:r w:rsidRPr="00191C02">
        <w:t>token</w:t>
      </w:r>
      <w:proofErr w:type="gramEnd"/>
    </w:p>
    <w:p w14:paraId="76A7AB46" w14:textId="556BF2E5" w:rsidR="003F5588" w:rsidRPr="00191C02" w:rsidRDefault="003F5588">
      <w:pPr>
        <w:pStyle w:val="ListParagraph"/>
        <w:numPr>
          <w:ilvl w:val="0"/>
          <w:numId w:val="29"/>
        </w:numPr>
      </w:pPr>
      <w:r w:rsidRPr="00191C02">
        <w:t>Return</w:t>
      </w:r>
    </w:p>
    <w:p w14:paraId="295212A2" w14:textId="65D3DFE2" w:rsidR="003F5588" w:rsidRPr="00191C02" w:rsidRDefault="003F5588">
      <w:pPr>
        <w:pStyle w:val="ListParagraph"/>
        <w:numPr>
          <w:ilvl w:val="1"/>
          <w:numId w:val="29"/>
        </w:numPr>
      </w:pPr>
      <w:r w:rsidRPr="00191C02">
        <w:t>If the object is a folder return its contents</w:t>
      </w:r>
    </w:p>
    <w:p w14:paraId="6B8A23FB" w14:textId="12B94623" w:rsidR="003F5588" w:rsidRPr="00191C02" w:rsidRDefault="003F5588">
      <w:pPr>
        <w:pStyle w:val="ListParagraph"/>
        <w:numPr>
          <w:ilvl w:val="1"/>
          <w:numId w:val="29"/>
        </w:numPr>
      </w:pPr>
      <w:r w:rsidRPr="00191C02">
        <w:t>If the object is a file return the path to that file</w:t>
      </w:r>
    </w:p>
    <w:p w14:paraId="68C4613D" w14:textId="53C422BB" w:rsidR="003F5588" w:rsidRPr="00191C02" w:rsidRDefault="003F5588" w:rsidP="003F5588"/>
    <w:p w14:paraId="26753727" w14:textId="740F713F" w:rsidR="003F5588" w:rsidRPr="00191C02" w:rsidRDefault="003F5588" w:rsidP="003F5588">
      <w:r w:rsidRPr="00191C02">
        <w:t xml:space="preserve">For </w:t>
      </w:r>
    </w:p>
    <w:sectPr w:rsidR="003F5588" w:rsidRPr="00191C02" w:rsidSect="00EA13F8">
      <w:headerReference w:type="default" r:id="rId8"/>
      <w:footerReference w:type="even" r:id="rId9"/>
      <w:footerReference w:type="default" r:id="rId10"/>
      <w:pgSz w:w="11906" w:h="16838"/>
      <w:pgMar w:top="1440"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C044B" w14:textId="77777777" w:rsidR="00DA5814" w:rsidRDefault="00DA5814" w:rsidP="00EA13F8">
      <w:r>
        <w:separator/>
      </w:r>
    </w:p>
  </w:endnote>
  <w:endnote w:type="continuationSeparator" w:id="0">
    <w:p w14:paraId="5AC7CC5E" w14:textId="77777777" w:rsidR="00DA5814" w:rsidRDefault="00DA5814" w:rsidP="00EA1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scadia Code">
    <w:panose1 w:val="020B05090202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0854381"/>
      <w:docPartObj>
        <w:docPartGallery w:val="Page Numbers (Bottom of Page)"/>
        <w:docPartUnique/>
      </w:docPartObj>
    </w:sdtPr>
    <w:sdtContent>
      <w:p w14:paraId="22480E47" w14:textId="77777777" w:rsidR="00EA13F8" w:rsidRDefault="00EA13F8" w:rsidP="008D30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5873A3" w14:textId="77777777" w:rsidR="00EA13F8" w:rsidRDefault="00EA13F8" w:rsidP="00EA13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612813"/>
      <w:docPartObj>
        <w:docPartGallery w:val="Page Numbers (Bottom of Page)"/>
        <w:docPartUnique/>
      </w:docPartObj>
    </w:sdtPr>
    <w:sdtContent>
      <w:p w14:paraId="69CA71C1" w14:textId="77777777" w:rsidR="00EA13F8" w:rsidRDefault="00EA13F8" w:rsidP="008D30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7AE756" w14:textId="77777777" w:rsidR="00EA13F8" w:rsidRDefault="00EA13F8" w:rsidP="00EA13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45DE9" w14:textId="77777777" w:rsidR="00DA5814" w:rsidRDefault="00DA5814" w:rsidP="00EA13F8">
      <w:r>
        <w:separator/>
      </w:r>
    </w:p>
  </w:footnote>
  <w:footnote w:type="continuationSeparator" w:id="0">
    <w:p w14:paraId="1C325C5C" w14:textId="77777777" w:rsidR="00DA5814" w:rsidRDefault="00DA5814" w:rsidP="00EA1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6EDF4" w14:textId="77777777" w:rsidR="00EA13F8" w:rsidRDefault="00EA13F8" w:rsidP="00EA13F8">
    <w:pPr>
      <w:pStyle w:val="Footer"/>
    </w:pPr>
    <w:r>
      <w:rPr>
        <w:noProof/>
      </w:rPr>
      <w:drawing>
        <wp:anchor distT="0" distB="0" distL="114300" distR="114300" simplePos="0" relativeHeight="251659264" behindDoc="0" locked="0" layoutInCell="1" allowOverlap="1" wp14:anchorId="0B933186" wp14:editId="28DF8845">
          <wp:simplePos x="0" y="0"/>
          <wp:positionH relativeFrom="column">
            <wp:posOffset>4435475</wp:posOffset>
          </wp:positionH>
          <wp:positionV relativeFrom="paragraph">
            <wp:posOffset>-170815</wp:posOffset>
          </wp:positionV>
          <wp:extent cx="1425575" cy="459105"/>
          <wp:effectExtent l="0" t="0" r="0" b="0"/>
          <wp:wrapSquare wrapText="bothSides"/>
          <wp:docPr id="7" name="Picture 7" descr="The logo : Communications and Eng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ogo : Communications and Engag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5575" cy="459105"/>
                  </a:xfrm>
                  <a:prstGeom prst="rect">
                    <a:avLst/>
                  </a:prstGeom>
                  <a:noFill/>
                  <a:ln>
                    <a:noFill/>
                  </a:ln>
                </pic:spPr>
              </pic:pic>
            </a:graphicData>
          </a:graphic>
          <wp14:sizeRelH relativeFrom="page">
            <wp14:pctWidth>0</wp14:pctWidth>
          </wp14:sizeRelH>
          <wp14:sizeRelV relativeFrom="page">
            <wp14:pctHeight>0</wp14:pctHeight>
          </wp14:sizeRelV>
        </wp:anchor>
      </w:drawing>
    </w:r>
    <w:r>
      <w:t>Bogdan-Alexandru Ciurea</w:t>
    </w:r>
    <w:r>
      <w:tab/>
    </w:r>
    <w:r>
      <w:fldChar w:fldCharType="begin"/>
    </w:r>
    <w:r>
      <w:instrText xml:space="preserve"> INCLUDEPICTURE "/Users/bogdanciurea/Library/Group Containers/UBF8T346G9.ms/WebArchiveCopyPasteTempFiles/com.microsoft.Word/Visual-identity-section-images--e1618925864440.png" \* MERGEFORMATINET </w:instrText>
    </w:r>
    <w:r w:rsidR="00000000">
      <w:fldChar w:fldCharType="separate"/>
    </w:r>
    <w:r>
      <w:fldChar w:fldCharType="end"/>
    </w:r>
  </w:p>
  <w:p w14:paraId="1363752C" w14:textId="77777777" w:rsidR="00EA13F8" w:rsidRDefault="00EA13F8">
    <w:pPr>
      <w:pStyle w:val="Header"/>
    </w:pPr>
  </w:p>
  <w:p w14:paraId="6992D00E" w14:textId="77777777" w:rsidR="00EA13F8" w:rsidRDefault="00EA1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D13"/>
    <w:multiLevelType w:val="hybridMultilevel"/>
    <w:tmpl w:val="13F2A1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D7267"/>
    <w:multiLevelType w:val="hybridMultilevel"/>
    <w:tmpl w:val="542A3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74798A"/>
    <w:multiLevelType w:val="hybridMultilevel"/>
    <w:tmpl w:val="E230E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E2DD6"/>
    <w:multiLevelType w:val="hybridMultilevel"/>
    <w:tmpl w:val="3392D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5711B2"/>
    <w:multiLevelType w:val="hybridMultilevel"/>
    <w:tmpl w:val="05C80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3E454C"/>
    <w:multiLevelType w:val="hybridMultilevel"/>
    <w:tmpl w:val="4CA24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A245AC"/>
    <w:multiLevelType w:val="hybridMultilevel"/>
    <w:tmpl w:val="241E0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A961C1"/>
    <w:multiLevelType w:val="hybridMultilevel"/>
    <w:tmpl w:val="024C5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481151"/>
    <w:multiLevelType w:val="hybridMultilevel"/>
    <w:tmpl w:val="26169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640B5"/>
    <w:multiLevelType w:val="hybridMultilevel"/>
    <w:tmpl w:val="49F0F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376777"/>
    <w:multiLevelType w:val="hybridMultilevel"/>
    <w:tmpl w:val="1924C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6D1FD6"/>
    <w:multiLevelType w:val="hybridMultilevel"/>
    <w:tmpl w:val="F322E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CF6663"/>
    <w:multiLevelType w:val="hybridMultilevel"/>
    <w:tmpl w:val="7A963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CF5B54"/>
    <w:multiLevelType w:val="hybridMultilevel"/>
    <w:tmpl w:val="D8027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663297"/>
    <w:multiLevelType w:val="hybridMultilevel"/>
    <w:tmpl w:val="2D42A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AC166C"/>
    <w:multiLevelType w:val="hybridMultilevel"/>
    <w:tmpl w:val="C37AC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170281"/>
    <w:multiLevelType w:val="hybridMultilevel"/>
    <w:tmpl w:val="97EE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B2307F"/>
    <w:multiLevelType w:val="hybridMultilevel"/>
    <w:tmpl w:val="0B200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70BB2"/>
    <w:multiLevelType w:val="hybridMultilevel"/>
    <w:tmpl w:val="A09AC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C6781A"/>
    <w:multiLevelType w:val="hybridMultilevel"/>
    <w:tmpl w:val="87F42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8A2257"/>
    <w:multiLevelType w:val="hybridMultilevel"/>
    <w:tmpl w:val="1F4C2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F91DB4"/>
    <w:multiLevelType w:val="hybridMultilevel"/>
    <w:tmpl w:val="8BCA6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725EB"/>
    <w:multiLevelType w:val="hybridMultilevel"/>
    <w:tmpl w:val="DA184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374A29"/>
    <w:multiLevelType w:val="hybridMultilevel"/>
    <w:tmpl w:val="76A06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AC53D6"/>
    <w:multiLevelType w:val="hybridMultilevel"/>
    <w:tmpl w:val="FED4A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546DDA"/>
    <w:multiLevelType w:val="hybridMultilevel"/>
    <w:tmpl w:val="4B64C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CE3B46"/>
    <w:multiLevelType w:val="hybridMultilevel"/>
    <w:tmpl w:val="5268C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104D6B"/>
    <w:multiLevelType w:val="hybridMultilevel"/>
    <w:tmpl w:val="75C6A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953C19"/>
    <w:multiLevelType w:val="hybridMultilevel"/>
    <w:tmpl w:val="A462B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86572C"/>
    <w:multiLevelType w:val="hybridMultilevel"/>
    <w:tmpl w:val="F2985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B443EB"/>
    <w:multiLevelType w:val="hybridMultilevel"/>
    <w:tmpl w:val="8196F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5D20CE"/>
    <w:multiLevelType w:val="hybridMultilevel"/>
    <w:tmpl w:val="60483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7F69F7"/>
    <w:multiLevelType w:val="hybridMultilevel"/>
    <w:tmpl w:val="F9AC0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B17D23"/>
    <w:multiLevelType w:val="hybridMultilevel"/>
    <w:tmpl w:val="D93EC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5520BF"/>
    <w:multiLevelType w:val="hybridMultilevel"/>
    <w:tmpl w:val="E8A23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89837DD"/>
    <w:multiLevelType w:val="hybridMultilevel"/>
    <w:tmpl w:val="8C7E3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C151369"/>
    <w:multiLevelType w:val="hybridMultilevel"/>
    <w:tmpl w:val="CAA0F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737913"/>
    <w:multiLevelType w:val="hybridMultilevel"/>
    <w:tmpl w:val="3EE65F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6A0FB7"/>
    <w:multiLevelType w:val="hybridMultilevel"/>
    <w:tmpl w:val="10F4E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4536861">
    <w:abstractNumId w:val="30"/>
  </w:num>
  <w:num w:numId="2" w16cid:durableId="1754936499">
    <w:abstractNumId w:val="0"/>
  </w:num>
  <w:num w:numId="3" w16cid:durableId="1985161788">
    <w:abstractNumId w:val="37"/>
  </w:num>
  <w:num w:numId="4" w16cid:durableId="2130583602">
    <w:abstractNumId w:val="19"/>
  </w:num>
  <w:num w:numId="5" w16cid:durableId="404032907">
    <w:abstractNumId w:val="15"/>
  </w:num>
  <w:num w:numId="6" w16cid:durableId="176387371">
    <w:abstractNumId w:val="20"/>
  </w:num>
  <w:num w:numId="7" w16cid:durableId="1452939200">
    <w:abstractNumId w:val="21"/>
  </w:num>
  <w:num w:numId="8" w16cid:durableId="1651255082">
    <w:abstractNumId w:val="11"/>
  </w:num>
  <w:num w:numId="9" w16cid:durableId="581598761">
    <w:abstractNumId w:val="14"/>
  </w:num>
  <w:num w:numId="10" w16cid:durableId="695689710">
    <w:abstractNumId w:val="17"/>
  </w:num>
  <w:num w:numId="11" w16cid:durableId="2060542999">
    <w:abstractNumId w:val="3"/>
  </w:num>
  <w:num w:numId="12" w16cid:durableId="445931428">
    <w:abstractNumId w:val="28"/>
  </w:num>
  <w:num w:numId="13" w16cid:durableId="1438866238">
    <w:abstractNumId w:val="12"/>
  </w:num>
  <w:num w:numId="14" w16cid:durableId="711078505">
    <w:abstractNumId w:val="13"/>
  </w:num>
  <w:num w:numId="15" w16cid:durableId="685642108">
    <w:abstractNumId w:val="33"/>
  </w:num>
  <w:num w:numId="16" w16cid:durableId="1056468098">
    <w:abstractNumId w:val="34"/>
  </w:num>
  <w:num w:numId="17" w16cid:durableId="71320555">
    <w:abstractNumId w:val="27"/>
  </w:num>
  <w:num w:numId="18" w16cid:durableId="1987586096">
    <w:abstractNumId w:val="35"/>
  </w:num>
  <w:num w:numId="19" w16cid:durableId="1088385789">
    <w:abstractNumId w:val="9"/>
  </w:num>
  <w:num w:numId="20" w16cid:durableId="574241588">
    <w:abstractNumId w:val="32"/>
  </w:num>
  <w:num w:numId="21" w16cid:durableId="1624582297">
    <w:abstractNumId w:val="7"/>
  </w:num>
  <w:num w:numId="22" w16cid:durableId="707216480">
    <w:abstractNumId w:val="23"/>
  </w:num>
  <w:num w:numId="23" w16cid:durableId="488055198">
    <w:abstractNumId w:val="24"/>
  </w:num>
  <w:num w:numId="24" w16cid:durableId="255483723">
    <w:abstractNumId w:val="38"/>
  </w:num>
  <w:num w:numId="25" w16cid:durableId="1597132134">
    <w:abstractNumId w:val="2"/>
  </w:num>
  <w:num w:numId="26" w16cid:durableId="846943980">
    <w:abstractNumId w:val="26"/>
  </w:num>
  <w:num w:numId="27" w16cid:durableId="950280920">
    <w:abstractNumId w:val="31"/>
  </w:num>
  <w:num w:numId="28" w16cid:durableId="283731748">
    <w:abstractNumId w:val="8"/>
  </w:num>
  <w:num w:numId="29" w16cid:durableId="696807020">
    <w:abstractNumId w:val="36"/>
  </w:num>
  <w:num w:numId="30" w16cid:durableId="1747726513">
    <w:abstractNumId w:val="16"/>
  </w:num>
  <w:num w:numId="31" w16cid:durableId="907961447">
    <w:abstractNumId w:val="4"/>
  </w:num>
  <w:num w:numId="32" w16cid:durableId="1982610606">
    <w:abstractNumId w:val="10"/>
  </w:num>
  <w:num w:numId="33" w16cid:durableId="1611889804">
    <w:abstractNumId w:val="25"/>
  </w:num>
  <w:num w:numId="34" w16cid:durableId="1936936503">
    <w:abstractNumId w:val="18"/>
  </w:num>
  <w:num w:numId="35" w16cid:durableId="1600599540">
    <w:abstractNumId w:val="1"/>
  </w:num>
  <w:num w:numId="36" w16cid:durableId="2126531931">
    <w:abstractNumId w:val="29"/>
  </w:num>
  <w:num w:numId="37" w16cid:durableId="1680043889">
    <w:abstractNumId w:val="5"/>
  </w:num>
  <w:num w:numId="38" w16cid:durableId="1265305368">
    <w:abstractNumId w:val="22"/>
  </w:num>
  <w:num w:numId="39" w16cid:durableId="1741125987">
    <w:abstractNumId w:val="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57"/>
    <w:rsid w:val="00001C18"/>
    <w:rsid w:val="00013923"/>
    <w:rsid w:val="000544DA"/>
    <w:rsid w:val="00084F4F"/>
    <w:rsid w:val="000908AD"/>
    <w:rsid w:val="000B694F"/>
    <w:rsid w:val="000B7246"/>
    <w:rsid w:val="000C3802"/>
    <w:rsid w:val="000D32D4"/>
    <w:rsid w:val="001005CB"/>
    <w:rsid w:val="00103304"/>
    <w:rsid w:val="0010715A"/>
    <w:rsid w:val="00150E3C"/>
    <w:rsid w:val="00164933"/>
    <w:rsid w:val="00183D0D"/>
    <w:rsid w:val="00191C02"/>
    <w:rsid w:val="001A49CA"/>
    <w:rsid w:val="001F1C30"/>
    <w:rsid w:val="002217BF"/>
    <w:rsid w:val="00227D3B"/>
    <w:rsid w:val="0023167A"/>
    <w:rsid w:val="00251326"/>
    <w:rsid w:val="00252CDA"/>
    <w:rsid w:val="00294F70"/>
    <w:rsid w:val="002A28FF"/>
    <w:rsid w:val="002D53D8"/>
    <w:rsid w:val="002E0AF8"/>
    <w:rsid w:val="0030414F"/>
    <w:rsid w:val="003041C9"/>
    <w:rsid w:val="003171E1"/>
    <w:rsid w:val="00323A8D"/>
    <w:rsid w:val="00372666"/>
    <w:rsid w:val="003F5588"/>
    <w:rsid w:val="004101C8"/>
    <w:rsid w:val="00415238"/>
    <w:rsid w:val="00440548"/>
    <w:rsid w:val="00494975"/>
    <w:rsid w:val="004966C3"/>
    <w:rsid w:val="004B75C5"/>
    <w:rsid w:val="004C5327"/>
    <w:rsid w:val="004E6BB3"/>
    <w:rsid w:val="00501EBC"/>
    <w:rsid w:val="00535ABA"/>
    <w:rsid w:val="00555397"/>
    <w:rsid w:val="00566A05"/>
    <w:rsid w:val="00567D6A"/>
    <w:rsid w:val="00587621"/>
    <w:rsid w:val="005A31E0"/>
    <w:rsid w:val="005B092F"/>
    <w:rsid w:val="005C3548"/>
    <w:rsid w:val="00606B82"/>
    <w:rsid w:val="00622372"/>
    <w:rsid w:val="00626905"/>
    <w:rsid w:val="00641158"/>
    <w:rsid w:val="00645C7A"/>
    <w:rsid w:val="006933A1"/>
    <w:rsid w:val="006A49BC"/>
    <w:rsid w:val="006B112C"/>
    <w:rsid w:val="006C4196"/>
    <w:rsid w:val="007308FA"/>
    <w:rsid w:val="007D6357"/>
    <w:rsid w:val="00813367"/>
    <w:rsid w:val="00814FDD"/>
    <w:rsid w:val="00815132"/>
    <w:rsid w:val="00834E7F"/>
    <w:rsid w:val="00854A0B"/>
    <w:rsid w:val="00854D4E"/>
    <w:rsid w:val="00895CC9"/>
    <w:rsid w:val="008B4500"/>
    <w:rsid w:val="008C198D"/>
    <w:rsid w:val="008D0E51"/>
    <w:rsid w:val="008E5E9C"/>
    <w:rsid w:val="00922F64"/>
    <w:rsid w:val="00947791"/>
    <w:rsid w:val="0095683A"/>
    <w:rsid w:val="00960079"/>
    <w:rsid w:val="009620F7"/>
    <w:rsid w:val="009A11C8"/>
    <w:rsid w:val="009B3B73"/>
    <w:rsid w:val="009C27D5"/>
    <w:rsid w:val="009C5963"/>
    <w:rsid w:val="00A06785"/>
    <w:rsid w:val="00A20C1F"/>
    <w:rsid w:val="00A435AF"/>
    <w:rsid w:val="00A536DA"/>
    <w:rsid w:val="00A64DD8"/>
    <w:rsid w:val="00A714CE"/>
    <w:rsid w:val="00A873BF"/>
    <w:rsid w:val="00AA35B1"/>
    <w:rsid w:val="00AD6A1D"/>
    <w:rsid w:val="00B1786B"/>
    <w:rsid w:val="00B2403C"/>
    <w:rsid w:val="00B90768"/>
    <w:rsid w:val="00B9133C"/>
    <w:rsid w:val="00B97E91"/>
    <w:rsid w:val="00C01040"/>
    <w:rsid w:val="00C04BBD"/>
    <w:rsid w:val="00C42AAC"/>
    <w:rsid w:val="00CA50D9"/>
    <w:rsid w:val="00CB0ECE"/>
    <w:rsid w:val="00CB55D9"/>
    <w:rsid w:val="00CD6FBA"/>
    <w:rsid w:val="00CF181C"/>
    <w:rsid w:val="00D22FD2"/>
    <w:rsid w:val="00D36711"/>
    <w:rsid w:val="00D5577A"/>
    <w:rsid w:val="00D8591B"/>
    <w:rsid w:val="00D941E3"/>
    <w:rsid w:val="00DA5814"/>
    <w:rsid w:val="00DE19A8"/>
    <w:rsid w:val="00E12D54"/>
    <w:rsid w:val="00E26DFD"/>
    <w:rsid w:val="00E51115"/>
    <w:rsid w:val="00E84896"/>
    <w:rsid w:val="00E925E4"/>
    <w:rsid w:val="00EA13F8"/>
    <w:rsid w:val="00EA21C5"/>
    <w:rsid w:val="00F071DD"/>
    <w:rsid w:val="00F13776"/>
    <w:rsid w:val="00F56037"/>
    <w:rsid w:val="00FA62AA"/>
    <w:rsid w:val="00FC53B3"/>
    <w:rsid w:val="00FD5B7B"/>
    <w:rsid w:val="00FD7AB1"/>
    <w:rsid w:val="00FF0154"/>
    <w:rsid w:val="00FF1F6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0C15"/>
  <w15:chartTrackingRefBased/>
  <w15:docId w15:val="{99137AC0-4457-AF41-8177-5AF4F18B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CDA"/>
    <w:rPr>
      <w:lang w:val="en-GB"/>
    </w:rPr>
  </w:style>
  <w:style w:type="paragraph" w:styleId="Heading1">
    <w:name w:val="heading 1"/>
    <w:basedOn w:val="Normal"/>
    <w:next w:val="Normal"/>
    <w:link w:val="Heading1Char"/>
    <w:uiPriority w:val="9"/>
    <w:qFormat/>
    <w:rsid w:val="00EA13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66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5E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13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3F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A13F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A13F8"/>
    <w:rPr>
      <w:rFonts w:eastAsiaTheme="minorEastAsia"/>
      <w:color w:val="5A5A5A" w:themeColor="text1" w:themeTint="A5"/>
      <w:spacing w:val="15"/>
      <w:sz w:val="22"/>
      <w:szCs w:val="22"/>
      <w:lang w:val="en-GB"/>
    </w:rPr>
  </w:style>
  <w:style w:type="character" w:customStyle="1" w:styleId="Heading1Char">
    <w:name w:val="Heading 1 Char"/>
    <w:basedOn w:val="DefaultParagraphFont"/>
    <w:link w:val="Heading1"/>
    <w:uiPriority w:val="9"/>
    <w:rsid w:val="00EA13F8"/>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EA13F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A13F8"/>
    <w:pPr>
      <w:spacing w:before="120"/>
    </w:pPr>
    <w:rPr>
      <w:rFonts w:cstheme="minorHAnsi"/>
      <w:b/>
      <w:bCs/>
      <w:i/>
      <w:iCs/>
    </w:rPr>
  </w:style>
  <w:style w:type="paragraph" w:styleId="TOC2">
    <w:name w:val="toc 2"/>
    <w:basedOn w:val="Normal"/>
    <w:next w:val="Normal"/>
    <w:autoRedefine/>
    <w:uiPriority w:val="39"/>
    <w:unhideWhenUsed/>
    <w:rsid w:val="00EA13F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A13F8"/>
    <w:pPr>
      <w:ind w:left="480"/>
    </w:pPr>
    <w:rPr>
      <w:rFonts w:cstheme="minorHAnsi"/>
      <w:sz w:val="20"/>
      <w:szCs w:val="20"/>
    </w:rPr>
  </w:style>
  <w:style w:type="paragraph" w:styleId="TOC4">
    <w:name w:val="toc 4"/>
    <w:basedOn w:val="Normal"/>
    <w:next w:val="Normal"/>
    <w:autoRedefine/>
    <w:uiPriority w:val="39"/>
    <w:semiHidden/>
    <w:unhideWhenUsed/>
    <w:rsid w:val="00EA13F8"/>
    <w:pPr>
      <w:ind w:left="720"/>
    </w:pPr>
    <w:rPr>
      <w:rFonts w:cstheme="minorHAnsi"/>
      <w:sz w:val="20"/>
      <w:szCs w:val="20"/>
    </w:rPr>
  </w:style>
  <w:style w:type="paragraph" w:styleId="TOC5">
    <w:name w:val="toc 5"/>
    <w:basedOn w:val="Normal"/>
    <w:next w:val="Normal"/>
    <w:autoRedefine/>
    <w:uiPriority w:val="39"/>
    <w:semiHidden/>
    <w:unhideWhenUsed/>
    <w:rsid w:val="00EA13F8"/>
    <w:pPr>
      <w:ind w:left="960"/>
    </w:pPr>
    <w:rPr>
      <w:rFonts w:cstheme="minorHAnsi"/>
      <w:sz w:val="20"/>
      <w:szCs w:val="20"/>
    </w:rPr>
  </w:style>
  <w:style w:type="paragraph" w:styleId="TOC6">
    <w:name w:val="toc 6"/>
    <w:basedOn w:val="Normal"/>
    <w:next w:val="Normal"/>
    <w:autoRedefine/>
    <w:uiPriority w:val="39"/>
    <w:semiHidden/>
    <w:unhideWhenUsed/>
    <w:rsid w:val="00EA13F8"/>
    <w:pPr>
      <w:ind w:left="1200"/>
    </w:pPr>
    <w:rPr>
      <w:rFonts w:cstheme="minorHAnsi"/>
      <w:sz w:val="20"/>
      <w:szCs w:val="20"/>
    </w:rPr>
  </w:style>
  <w:style w:type="paragraph" w:styleId="TOC7">
    <w:name w:val="toc 7"/>
    <w:basedOn w:val="Normal"/>
    <w:next w:val="Normal"/>
    <w:autoRedefine/>
    <w:uiPriority w:val="39"/>
    <w:semiHidden/>
    <w:unhideWhenUsed/>
    <w:rsid w:val="00EA13F8"/>
    <w:pPr>
      <w:ind w:left="1440"/>
    </w:pPr>
    <w:rPr>
      <w:rFonts w:cstheme="minorHAnsi"/>
      <w:sz w:val="20"/>
      <w:szCs w:val="20"/>
    </w:rPr>
  </w:style>
  <w:style w:type="paragraph" w:styleId="TOC8">
    <w:name w:val="toc 8"/>
    <w:basedOn w:val="Normal"/>
    <w:next w:val="Normal"/>
    <w:autoRedefine/>
    <w:uiPriority w:val="39"/>
    <w:semiHidden/>
    <w:unhideWhenUsed/>
    <w:rsid w:val="00EA13F8"/>
    <w:pPr>
      <w:ind w:left="1680"/>
    </w:pPr>
    <w:rPr>
      <w:rFonts w:cstheme="minorHAnsi"/>
      <w:sz w:val="20"/>
      <w:szCs w:val="20"/>
    </w:rPr>
  </w:style>
  <w:style w:type="paragraph" w:styleId="TOC9">
    <w:name w:val="toc 9"/>
    <w:basedOn w:val="Normal"/>
    <w:next w:val="Normal"/>
    <w:autoRedefine/>
    <w:uiPriority w:val="39"/>
    <w:semiHidden/>
    <w:unhideWhenUsed/>
    <w:rsid w:val="00EA13F8"/>
    <w:pPr>
      <w:ind w:left="1920"/>
    </w:pPr>
    <w:rPr>
      <w:rFonts w:cstheme="minorHAnsi"/>
      <w:sz w:val="20"/>
      <w:szCs w:val="20"/>
    </w:rPr>
  </w:style>
  <w:style w:type="paragraph" w:styleId="Header">
    <w:name w:val="header"/>
    <w:basedOn w:val="Normal"/>
    <w:link w:val="HeaderChar"/>
    <w:uiPriority w:val="99"/>
    <w:unhideWhenUsed/>
    <w:rsid w:val="00EA13F8"/>
    <w:pPr>
      <w:tabs>
        <w:tab w:val="center" w:pos="4513"/>
        <w:tab w:val="right" w:pos="9026"/>
      </w:tabs>
    </w:pPr>
  </w:style>
  <w:style w:type="character" w:customStyle="1" w:styleId="HeaderChar">
    <w:name w:val="Header Char"/>
    <w:basedOn w:val="DefaultParagraphFont"/>
    <w:link w:val="Header"/>
    <w:uiPriority w:val="99"/>
    <w:rsid w:val="00EA13F8"/>
    <w:rPr>
      <w:lang w:val="en-GB"/>
    </w:rPr>
  </w:style>
  <w:style w:type="paragraph" w:styleId="Footer">
    <w:name w:val="footer"/>
    <w:basedOn w:val="Normal"/>
    <w:link w:val="FooterChar"/>
    <w:uiPriority w:val="99"/>
    <w:unhideWhenUsed/>
    <w:rsid w:val="00EA13F8"/>
    <w:pPr>
      <w:tabs>
        <w:tab w:val="center" w:pos="4513"/>
        <w:tab w:val="right" w:pos="9026"/>
      </w:tabs>
    </w:pPr>
  </w:style>
  <w:style w:type="character" w:customStyle="1" w:styleId="FooterChar">
    <w:name w:val="Footer Char"/>
    <w:basedOn w:val="DefaultParagraphFont"/>
    <w:link w:val="Footer"/>
    <w:uiPriority w:val="99"/>
    <w:rsid w:val="00EA13F8"/>
    <w:rPr>
      <w:lang w:val="en-GB"/>
    </w:rPr>
  </w:style>
  <w:style w:type="character" w:styleId="PageNumber">
    <w:name w:val="page number"/>
    <w:basedOn w:val="DefaultParagraphFont"/>
    <w:uiPriority w:val="99"/>
    <w:semiHidden/>
    <w:unhideWhenUsed/>
    <w:rsid w:val="00EA13F8"/>
  </w:style>
  <w:style w:type="character" w:customStyle="1" w:styleId="Heading2Char">
    <w:name w:val="Heading 2 Char"/>
    <w:basedOn w:val="DefaultParagraphFont"/>
    <w:link w:val="Heading2"/>
    <w:uiPriority w:val="9"/>
    <w:rsid w:val="004966C3"/>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4966C3"/>
    <w:pPr>
      <w:ind w:left="720"/>
      <w:contextualSpacing/>
    </w:pPr>
  </w:style>
  <w:style w:type="table" w:styleId="TableGrid">
    <w:name w:val="Table Grid"/>
    <w:basedOn w:val="TableNormal"/>
    <w:uiPriority w:val="39"/>
    <w:rsid w:val="00CA5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A50D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A50D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CA50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A50D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A50D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A50D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6ColourfulAccent1">
    <w:name w:val="List Table 6 Colorful Accent 1"/>
    <w:basedOn w:val="TableNormal"/>
    <w:uiPriority w:val="51"/>
    <w:rsid w:val="00CA50D9"/>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urfulAccent4">
    <w:name w:val="List Table 7 Colorful Accent 4"/>
    <w:basedOn w:val="TableNormal"/>
    <w:uiPriority w:val="52"/>
    <w:rsid w:val="00CA50D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A50D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CA50D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50D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A50D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A50D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DE19A8"/>
    <w:rPr>
      <w:color w:val="0563C1" w:themeColor="hyperlink"/>
      <w:u w:val="single"/>
    </w:rPr>
  </w:style>
  <w:style w:type="character" w:customStyle="1" w:styleId="Heading3Char">
    <w:name w:val="Heading 3 Char"/>
    <w:basedOn w:val="DefaultParagraphFont"/>
    <w:link w:val="Heading3"/>
    <w:uiPriority w:val="9"/>
    <w:rsid w:val="008E5E9C"/>
    <w:rPr>
      <w:rFonts w:asciiTheme="majorHAnsi" w:eastAsiaTheme="majorEastAsia" w:hAnsiTheme="majorHAnsi" w:cstheme="majorBidi"/>
      <w:color w:val="1F3763"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569144">
      <w:bodyDiv w:val="1"/>
      <w:marLeft w:val="0"/>
      <w:marRight w:val="0"/>
      <w:marTop w:val="0"/>
      <w:marBottom w:val="0"/>
      <w:divBdr>
        <w:top w:val="none" w:sz="0" w:space="0" w:color="auto"/>
        <w:left w:val="none" w:sz="0" w:space="0" w:color="auto"/>
        <w:bottom w:val="none" w:sz="0" w:space="0" w:color="auto"/>
        <w:right w:val="none" w:sz="0" w:space="0" w:color="auto"/>
      </w:divBdr>
      <w:divsChild>
        <w:div w:id="814301412">
          <w:marLeft w:val="0"/>
          <w:marRight w:val="0"/>
          <w:marTop w:val="0"/>
          <w:marBottom w:val="0"/>
          <w:divBdr>
            <w:top w:val="none" w:sz="0" w:space="0" w:color="auto"/>
            <w:left w:val="none" w:sz="0" w:space="0" w:color="auto"/>
            <w:bottom w:val="none" w:sz="0" w:space="0" w:color="auto"/>
            <w:right w:val="none" w:sz="0" w:space="0" w:color="auto"/>
          </w:divBdr>
          <w:divsChild>
            <w:div w:id="1296444406">
              <w:marLeft w:val="0"/>
              <w:marRight w:val="0"/>
              <w:marTop w:val="0"/>
              <w:marBottom w:val="0"/>
              <w:divBdr>
                <w:top w:val="none" w:sz="0" w:space="0" w:color="auto"/>
                <w:left w:val="none" w:sz="0" w:space="0" w:color="auto"/>
                <w:bottom w:val="none" w:sz="0" w:space="0" w:color="auto"/>
                <w:right w:val="none" w:sz="0" w:space="0" w:color="auto"/>
              </w:divBdr>
            </w:div>
            <w:div w:id="410195722">
              <w:marLeft w:val="0"/>
              <w:marRight w:val="0"/>
              <w:marTop w:val="0"/>
              <w:marBottom w:val="0"/>
              <w:divBdr>
                <w:top w:val="none" w:sz="0" w:space="0" w:color="auto"/>
                <w:left w:val="none" w:sz="0" w:space="0" w:color="auto"/>
                <w:bottom w:val="none" w:sz="0" w:space="0" w:color="auto"/>
                <w:right w:val="none" w:sz="0" w:space="0" w:color="auto"/>
              </w:divBdr>
            </w:div>
            <w:div w:id="1784958041">
              <w:marLeft w:val="0"/>
              <w:marRight w:val="0"/>
              <w:marTop w:val="0"/>
              <w:marBottom w:val="0"/>
              <w:divBdr>
                <w:top w:val="none" w:sz="0" w:space="0" w:color="auto"/>
                <w:left w:val="none" w:sz="0" w:space="0" w:color="auto"/>
                <w:bottom w:val="none" w:sz="0" w:space="0" w:color="auto"/>
                <w:right w:val="none" w:sz="0" w:space="0" w:color="auto"/>
              </w:divBdr>
            </w:div>
            <w:div w:id="2548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50426">
      <w:bodyDiv w:val="1"/>
      <w:marLeft w:val="0"/>
      <w:marRight w:val="0"/>
      <w:marTop w:val="0"/>
      <w:marBottom w:val="0"/>
      <w:divBdr>
        <w:top w:val="none" w:sz="0" w:space="0" w:color="auto"/>
        <w:left w:val="none" w:sz="0" w:space="0" w:color="auto"/>
        <w:bottom w:val="none" w:sz="0" w:space="0" w:color="auto"/>
        <w:right w:val="none" w:sz="0" w:space="0" w:color="auto"/>
      </w:divBdr>
      <w:divsChild>
        <w:div w:id="954484254">
          <w:marLeft w:val="0"/>
          <w:marRight w:val="0"/>
          <w:marTop w:val="0"/>
          <w:marBottom w:val="0"/>
          <w:divBdr>
            <w:top w:val="none" w:sz="0" w:space="0" w:color="auto"/>
            <w:left w:val="none" w:sz="0" w:space="0" w:color="auto"/>
            <w:bottom w:val="none" w:sz="0" w:space="0" w:color="auto"/>
            <w:right w:val="none" w:sz="0" w:space="0" w:color="auto"/>
          </w:divBdr>
          <w:divsChild>
            <w:div w:id="1565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2183">
      <w:bodyDiv w:val="1"/>
      <w:marLeft w:val="0"/>
      <w:marRight w:val="0"/>
      <w:marTop w:val="0"/>
      <w:marBottom w:val="0"/>
      <w:divBdr>
        <w:top w:val="none" w:sz="0" w:space="0" w:color="auto"/>
        <w:left w:val="none" w:sz="0" w:space="0" w:color="auto"/>
        <w:bottom w:val="none" w:sz="0" w:space="0" w:color="auto"/>
        <w:right w:val="none" w:sz="0" w:space="0" w:color="auto"/>
      </w:divBdr>
      <w:divsChild>
        <w:div w:id="332607308">
          <w:marLeft w:val="0"/>
          <w:marRight w:val="0"/>
          <w:marTop w:val="0"/>
          <w:marBottom w:val="0"/>
          <w:divBdr>
            <w:top w:val="none" w:sz="0" w:space="0" w:color="auto"/>
            <w:left w:val="none" w:sz="0" w:space="0" w:color="auto"/>
            <w:bottom w:val="none" w:sz="0" w:space="0" w:color="auto"/>
            <w:right w:val="none" w:sz="0" w:space="0" w:color="auto"/>
          </w:divBdr>
          <w:divsChild>
            <w:div w:id="499735799">
              <w:marLeft w:val="0"/>
              <w:marRight w:val="0"/>
              <w:marTop w:val="0"/>
              <w:marBottom w:val="0"/>
              <w:divBdr>
                <w:top w:val="none" w:sz="0" w:space="0" w:color="auto"/>
                <w:left w:val="none" w:sz="0" w:space="0" w:color="auto"/>
                <w:bottom w:val="none" w:sz="0" w:space="0" w:color="auto"/>
                <w:right w:val="none" w:sz="0" w:space="0" w:color="auto"/>
              </w:divBdr>
            </w:div>
            <w:div w:id="189530414">
              <w:marLeft w:val="0"/>
              <w:marRight w:val="0"/>
              <w:marTop w:val="0"/>
              <w:marBottom w:val="0"/>
              <w:divBdr>
                <w:top w:val="none" w:sz="0" w:space="0" w:color="auto"/>
                <w:left w:val="none" w:sz="0" w:space="0" w:color="auto"/>
                <w:bottom w:val="none" w:sz="0" w:space="0" w:color="auto"/>
                <w:right w:val="none" w:sz="0" w:space="0" w:color="auto"/>
              </w:divBdr>
            </w:div>
            <w:div w:id="1474567599">
              <w:marLeft w:val="0"/>
              <w:marRight w:val="0"/>
              <w:marTop w:val="0"/>
              <w:marBottom w:val="0"/>
              <w:divBdr>
                <w:top w:val="none" w:sz="0" w:space="0" w:color="auto"/>
                <w:left w:val="none" w:sz="0" w:space="0" w:color="auto"/>
                <w:bottom w:val="none" w:sz="0" w:space="0" w:color="auto"/>
                <w:right w:val="none" w:sz="0" w:space="0" w:color="auto"/>
              </w:divBdr>
            </w:div>
            <w:div w:id="16951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9903">
      <w:bodyDiv w:val="1"/>
      <w:marLeft w:val="0"/>
      <w:marRight w:val="0"/>
      <w:marTop w:val="0"/>
      <w:marBottom w:val="0"/>
      <w:divBdr>
        <w:top w:val="none" w:sz="0" w:space="0" w:color="auto"/>
        <w:left w:val="none" w:sz="0" w:space="0" w:color="auto"/>
        <w:bottom w:val="none" w:sz="0" w:space="0" w:color="auto"/>
        <w:right w:val="none" w:sz="0" w:space="0" w:color="auto"/>
      </w:divBdr>
      <w:divsChild>
        <w:div w:id="1202009783">
          <w:marLeft w:val="0"/>
          <w:marRight w:val="0"/>
          <w:marTop w:val="0"/>
          <w:marBottom w:val="0"/>
          <w:divBdr>
            <w:top w:val="none" w:sz="0" w:space="0" w:color="auto"/>
            <w:left w:val="none" w:sz="0" w:space="0" w:color="auto"/>
            <w:bottom w:val="none" w:sz="0" w:space="0" w:color="auto"/>
            <w:right w:val="none" w:sz="0" w:space="0" w:color="auto"/>
          </w:divBdr>
          <w:divsChild>
            <w:div w:id="19879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6010">
      <w:bodyDiv w:val="1"/>
      <w:marLeft w:val="0"/>
      <w:marRight w:val="0"/>
      <w:marTop w:val="0"/>
      <w:marBottom w:val="0"/>
      <w:divBdr>
        <w:top w:val="none" w:sz="0" w:space="0" w:color="auto"/>
        <w:left w:val="none" w:sz="0" w:space="0" w:color="auto"/>
        <w:bottom w:val="none" w:sz="0" w:space="0" w:color="auto"/>
        <w:right w:val="none" w:sz="0" w:space="0" w:color="auto"/>
      </w:divBdr>
      <w:divsChild>
        <w:div w:id="1574124890">
          <w:marLeft w:val="0"/>
          <w:marRight w:val="0"/>
          <w:marTop w:val="0"/>
          <w:marBottom w:val="0"/>
          <w:divBdr>
            <w:top w:val="none" w:sz="0" w:space="0" w:color="auto"/>
            <w:left w:val="none" w:sz="0" w:space="0" w:color="auto"/>
            <w:bottom w:val="none" w:sz="0" w:space="0" w:color="auto"/>
            <w:right w:val="none" w:sz="0" w:space="0" w:color="auto"/>
          </w:divBdr>
          <w:divsChild>
            <w:div w:id="846217864">
              <w:marLeft w:val="0"/>
              <w:marRight w:val="0"/>
              <w:marTop w:val="0"/>
              <w:marBottom w:val="0"/>
              <w:divBdr>
                <w:top w:val="none" w:sz="0" w:space="0" w:color="auto"/>
                <w:left w:val="none" w:sz="0" w:space="0" w:color="auto"/>
                <w:bottom w:val="none" w:sz="0" w:space="0" w:color="auto"/>
                <w:right w:val="none" w:sz="0" w:space="0" w:color="auto"/>
              </w:divBdr>
            </w:div>
            <w:div w:id="64227261">
              <w:marLeft w:val="0"/>
              <w:marRight w:val="0"/>
              <w:marTop w:val="0"/>
              <w:marBottom w:val="0"/>
              <w:divBdr>
                <w:top w:val="none" w:sz="0" w:space="0" w:color="auto"/>
                <w:left w:val="none" w:sz="0" w:space="0" w:color="auto"/>
                <w:bottom w:val="none" w:sz="0" w:space="0" w:color="auto"/>
                <w:right w:val="none" w:sz="0" w:space="0" w:color="auto"/>
              </w:divBdr>
            </w:div>
            <w:div w:id="1803619981">
              <w:marLeft w:val="0"/>
              <w:marRight w:val="0"/>
              <w:marTop w:val="0"/>
              <w:marBottom w:val="0"/>
              <w:divBdr>
                <w:top w:val="none" w:sz="0" w:space="0" w:color="auto"/>
                <w:left w:val="none" w:sz="0" w:space="0" w:color="auto"/>
                <w:bottom w:val="none" w:sz="0" w:space="0" w:color="auto"/>
                <w:right w:val="none" w:sz="0" w:space="0" w:color="auto"/>
              </w:divBdr>
            </w:div>
            <w:div w:id="13577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02930">
      <w:bodyDiv w:val="1"/>
      <w:marLeft w:val="0"/>
      <w:marRight w:val="0"/>
      <w:marTop w:val="0"/>
      <w:marBottom w:val="0"/>
      <w:divBdr>
        <w:top w:val="none" w:sz="0" w:space="0" w:color="auto"/>
        <w:left w:val="none" w:sz="0" w:space="0" w:color="auto"/>
        <w:bottom w:val="none" w:sz="0" w:space="0" w:color="auto"/>
        <w:right w:val="none" w:sz="0" w:space="0" w:color="auto"/>
      </w:divBdr>
      <w:divsChild>
        <w:div w:id="575286477">
          <w:marLeft w:val="0"/>
          <w:marRight w:val="0"/>
          <w:marTop w:val="0"/>
          <w:marBottom w:val="0"/>
          <w:divBdr>
            <w:top w:val="none" w:sz="0" w:space="0" w:color="auto"/>
            <w:left w:val="none" w:sz="0" w:space="0" w:color="auto"/>
            <w:bottom w:val="none" w:sz="0" w:space="0" w:color="auto"/>
            <w:right w:val="none" w:sz="0" w:space="0" w:color="auto"/>
          </w:divBdr>
          <w:divsChild>
            <w:div w:id="1544781763">
              <w:marLeft w:val="0"/>
              <w:marRight w:val="0"/>
              <w:marTop w:val="0"/>
              <w:marBottom w:val="0"/>
              <w:divBdr>
                <w:top w:val="none" w:sz="0" w:space="0" w:color="auto"/>
                <w:left w:val="none" w:sz="0" w:space="0" w:color="auto"/>
                <w:bottom w:val="none" w:sz="0" w:space="0" w:color="auto"/>
                <w:right w:val="none" w:sz="0" w:space="0" w:color="auto"/>
              </w:divBdr>
            </w:div>
            <w:div w:id="330914150">
              <w:marLeft w:val="0"/>
              <w:marRight w:val="0"/>
              <w:marTop w:val="0"/>
              <w:marBottom w:val="0"/>
              <w:divBdr>
                <w:top w:val="none" w:sz="0" w:space="0" w:color="auto"/>
                <w:left w:val="none" w:sz="0" w:space="0" w:color="auto"/>
                <w:bottom w:val="none" w:sz="0" w:space="0" w:color="auto"/>
                <w:right w:val="none" w:sz="0" w:space="0" w:color="auto"/>
              </w:divBdr>
            </w:div>
            <w:div w:id="1318682586">
              <w:marLeft w:val="0"/>
              <w:marRight w:val="0"/>
              <w:marTop w:val="0"/>
              <w:marBottom w:val="0"/>
              <w:divBdr>
                <w:top w:val="none" w:sz="0" w:space="0" w:color="auto"/>
                <w:left w:val="none" w:sz="0" w:space="0" w:color="auto"/>
                <w:bottom w:val="none" w:sz="0" w:space="0" w:color="auto"/>
                <w:right w:val="none" w:sz="0" w:space="0" w:color="auto"/>
              </w:divBdr>
            </w:div>
            <w:div w:id="1969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2512">
      <w:bodyDiv w:val="1"/>
      <w:marLeft w:val="0"/>
      <w:marRight w:val="0"/>
      <w:marTop w:val="0"/>
      <w:marBottom w:val="0"/>
      <w:divBdr>
        <w:top w:val="none" w:sz="0" w:space="0" w:color="auto"/>
        <w:left w:val="none" w:sz="0" w:space="0" w:color="auto"/>
        <w:bottom w:val="none" w:sz="0" w:space="0" w:color="auto"/>
        <w:right w:val="none" w:sz="0" w:space="0" w:color="auto"/>
      </w:divBdr>
      <w:divsChild>
        <w:div w:id="1364087613">
          <w:marLeft w:val="0"/>
          <w:marRight w:val="0"/>
          <w:marTop w:val="0"/>
          <w:marBottom w:val="0"/>
          <w:divBdr>
            <w:top w:val="none" w:sz="0" w:space="0" w:color="auto"/>
            <w:left w:val="none" w:sz="0" w:space="0" w:color="auto"/>
            <w:bottom w:val="none" w:sz="0" w:space="0" w:color="auto"/>
            <w:right w:val="none" w:sz="0" w:space="0" w:color="auto"/>
          </w:divBdr>
          <w:divsChild>
            <w:div w:id="1951813937">
              <w:marLeft w:val="0"/>
              <w:marRight w:val="0"/>
              <w:marTop w:val="0"/>
              <w:marBottom w:val="0"/>
              <w:divBdr>
                <w:top w:val="none" w:sz="0" w:space="0" w:color="auto"/>
                <w:left w:val="none" w:sz="0" w:space="0" w:color="auto"/>
                <w:bottom w:val="none" w:sz="0" w:space="0" w:color="auto"/>
                <w:right w:val="none" w:sz="0" w:space="0" w:color="auto"/>
              </w:divBdr>
            </w:div>
            <w:div w:id="1792439442">
              <w:marLeft w:val="0"/>
              <w:marRight w:val="0"/>
              <w:marTop w:val="0"/>
              <w:marBottom w:val="0"/>
              <w:divBdr>
                <w:top w:val="none" w:sz="0" w:space="0" w:color="auto"/>
                <w:left w:val="none" w:sz="0" w:space="0" w:color="auto"/>
                <w:bottom w:val="none" w:sz="0" w:space="0" w:color="auto"/>
                <w:right w:val="none" w:sz="0" w:space="0" w:color="auto"/>
              </w:divBdr>
            </w:div>
            <w:div w:id="843856511">
              <w:marLeft w:val="0"/>
              <w:marRight w:val="0"/>
              <w:marTop w:val="0"/>
              <w:marBottom w:val="0"/>
              <w:divBdr>
                <w:top w:val="none" w:sz="0" w:space="0" w:color="auto"/>
                <w:left w:val="none" w:sz="0" w:space="0" w:color="auto"/>
                <w:bottom w:val="none" w:sz="0" w:space="0" w:color="auto"/>
                <w:right w:val="none" w:sz="0" w:space="0" w:color="auto"/>
              </w:divBdr>
            </w:div>
            <w:div w:id="8578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6472">
      <w:bodyDiv w:val="1"/>
      <w:marLeft w:val="0"/>
      <w:marRight w:val="0"/>
      <w:marTop w:val="0"/>
      <w:marBottom w:val="0"/>
      <w:divBdr>
        <w:top w:val="none" w:sz="0" w:space="0" w:color="auto"/>
        <w:left w:val="none" w:sz="0" w:space="0" w:color="auto"/>
        <w:bottom w:val="none" w:sz="0" w:space="0" w:color="auto"/>
        <w:right w:val="none" w:sz="0" w:space="0" w:color="auto"/>
      </w:divBdr>
      <w:divsChild>
        <w:div w:id="1250891787">
          <w:marLeft w:val="0"/>
          <w:marRight w:val="0"/>
          <w:marTop w:val="0"/>
          <w:marBottom w:val="0"/>
          <w:divBdr>
            <w:top w:val="none" w:sz="0" w:space="0" w:color="auto"/>
            <w:left w:val="none" w:sz="0" w:space="0" w:color="auto"/>
            <w:bottom w:val="none" w:sz="0" w:space="0" w:color="auto"/>
            <w:right w:val="none" w:sz="0" w:space="0" w:color="auto"/>
          </w:divBdr>
          <w:divsChild>
            <w:div w:id="1873685120">
              <w:marLeft w:val="0"/>
              <w:marRight w:val="0"/>
              <w:marTop w:val="0"/>
              <w:marBottom w:val="0"/>
              <w:divBdr>
                <w:top w:val="none" w:sz="0" w:space="0" w:color="auto"/>
                <w:left w:val="none" w:sz="0" w:space="0" w:color="auto"/>
                <w:bottom w:val="none" w:sz="0" w:space="0" w:color="auto"/>
                <w:right w:val="none" w:sz="0" w:space="0" w:color="auto"/>
              </w:divBdr>
            </w:div>
            <w:div w:id="340088881">
              <w:marLeft w:val="0"/>
              <w:marRight w:val="0"/>
              <w:marTop w:val="0"/>
              <w:marBottom w:val="0"/>
              <w:divBdr>
                <w:top w:val="none" w:sz="0" w:space="0" w:color="auto"/>
                <w:left w:val="none" w:sz="0" w:space="0" w:color="auto"/>
                <w:bottom w:val="none" w:sz="0" w:space="0" w:color="auto"/>
                <w:right w:val="none" w:sz="0" w:space="0" w:color="auto"/>
              </w:divBdr>
            </w:div>
            <w:div w:id="1894465560">
              <w:marLeft w:val="0"/>
              <w:marRight w:val="0"/>
              <w:marTop w:val="0"/>
              <w:marBottom w:val="0"/>
              <w:divBdr>
                <w:top w:val="none" w:sz="0" w:space="0" w:color="auto"/>
                <w:left w:val="none" w:sz="0" w:space="0" w:color="auto"/>
                <w:bottom w:val="none" w:sz="0" w:space="0" w:color="auto"/>
                <w:right w:val="none" w:sz="0" w:space="0" w:color="auto"/>
              </w:divBdr>
            </w:div>
            <w:div w:id="16960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382">
      <w:bodyDiv w:val="1"/>
      <w:marLeft w:val="0"/>
      <w:marRight w:val="0"/>
      <w:marTop w:val="0"/>
      <w:marBottom w:val="0"/>
      <w:divBdr>
        <w:top w:val="none" w:sz="0" w:space="0" w:color="auto"/>
        <w:left w:val="none" w:sz="0" w:space="0" w:color="auto"/>
        <w:bottom w:val="none" w:sz="0" w:space="0" w:color="auto"/>
        <w:right w:val="none" w:sz="0" w:space="0" w:color="auto"/>
      </w:divBdr>
      <w:divsChild>
        <w:div w:id="198201102">
          <w:marLeft w:val="0"/>
          <w:marRight w:val="0"/>
          <w:marTop w:val="0"/>
          <w:marBottom w:val="0"/>
          <w:divBdr>
            <w:top w:val="none" w:sz="0" w:space="0" w:color="auto"/>
            <w:left w:val="none" w:sz="0" w:space="0" w:color="auto"/>
            <w:bottom w:val="none" w:sz="0" w:space="0" w:color="auto"/>
            <w:right w:val="none" w:sz="0" w:space="0" w:color="auto"/>
          </w:divBdr>
          <w:divsChild>
            <w:div w:id="106967173">
              <w:marLeft w:val="0"/>
              <w:marRight w:val="0"/>
              <w:marTop w:val="0"/>
              <w:marBottom w:val="0"/>
              <w:divBdr>
                <w:top w:val="none" w:sz="0" w:space="0" w:color="auto"/>
                <w:left w:val="none" w:sz="0" w:space="0" w:color="auto"/>
                <w:bottom w:val="none" w:sz="0" w:space="0" w:color="auto"/>
                <w:right w:val="none" w:sz="0" w:space="0" w:color="auto"/>
              </w:divBdr>
            </w:div>
            <w:div w:id="1990283713">
              <w:marLeft w:val="0"/>
              <w:marRight w:val="0"/>
              <w:marTop w:val="0"/>
              <w:marBottom w:val="0"/>
              <w:divBdr>
                <w:top w:val="none" w:sz="0" w:space="0" w:color="auto"/>
                <w:left w:val="none" w:sz="0" w:space="0" w:color="auto"/>
                <w:bottom w:val="none" w:sz="0" w:space="0" w:color="auto"/>
                <w:right w:val="none" w:sz="0" w:space="0" w:color="auto"/>
              </w:divBdr>
            </w:div>
            <w:div w:id="2033416980">
              <w:marLeft w:val="0"/>
              <w:marRight w:val="0"/>
              <w:marTop w:val="0"/>
              <w:marBottom w:val="0"/>
              <w:divBdr>
                <w:top w:val="none" w:sz="0" w:space="0" w:color="auto"/>
                <w:left w:val="none" w:sz="0" w:space="0" w:color="auto"/>
                <w:bottom w:val="none" w:sz="0" w:space="0" w:color="auto"/>
                <w:right w:val="none" w:sz="0" w:space="0" w:color="auto"/>
              </w:divBdr>
            </w:div>
            <w:div w:id="14764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gdanciurea/Library/Group%20Containers/UBF8T346G9.Office/User%20Content.localized/Templates.localized/School%20Eng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7B77F-F076-0C43-922D-C31883C6E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Engine.dotx</Template>
  <TotalTime>1778</TotalTime>
  <Pages>16</Pages>
  <Words>2491</Words>
  <Characters>14200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Bogdan Ciurea</cp:lastModifiedBy>
  <cp:revision>59</cp:revision>
  <dcterms:created xsi:type="dcterms:W3CDTF">2023-01-18T10:22:00Z</dcterms:created>
  <dcterms:modified xsi:type="dcterms:W3CDTF">2023-03-12T10:23:00Z</dcterms:modified>
</cp:coreProperties>
</file>